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3EB4D" w14:textId="77777777" w:rsidR="00E237B0" w:rsidRDefault="00AD23B8" w:rsidP="00F579D5">
      <w:pPr>
        <w:pStyle w:val="Heading1"/>
      </w:pPr>
      <w:r>
        <w:rPr>
          <w:rFonts w:hint="eastAsia"/>
        </w:rPr>
        <w:t>안드로이드 소개</w:t>
      </w:r>
    </w:p>
    <w:p w14:paraId="6AE69C25" w14:textId="77777777" w:rsidR="00AD23B8" w:rsidRPr="00AD23B8" w:rsidRDefault="00AD23B8" w:rsidP="00AD23B8"/>
    <w:p w14:paraId="2C0139F8" w14:textId="77777777" w:rsidR="00F579D5" w:rsidRDefault="00AD23B8" w:rsidP="00F579D5">
      <w:pPr>
        <w:pStyle w:val="Heading2"/>
      </w:pPr>
      <w:r>
        <w:rPr>
          <w:rFonts w:hint="eastAsia"/>
        </w:rPr>
        <w:t>안드로이드란?</w:t>
      </w:r>
    </w:p>
    <w:p w14:paraId="4619A2C1" w14:textId="77777777" w:rsidR="00AD23B8" w:rsidRDefault="00AD23B8" w:rsidP="00AD23B8"/>
    <w:p w14:paraId="6085A0C6" w14:textId="77777777" w:rsidR="00AD23B8" w:rsidRDefault="00AD23B8" w:rsidP="00AD23B8">
      <w:r>
        <w:rPr>
          <w:rFonts w:hint="eastAsia"/>
        </w:rPr>
        <w:t>안드로이드(</w:t>
      </w:r>
      <w:r>
        <w:t>Android)</w:t>
      </w:r>
      <w:r>
        <w:rPr>
          <w:rFonts w:hint="eastAsia"/>
        </w:rPr>
        <w:t>는 휴대전화를 비롯한 휴대용 장치를 위한 운영체제이자 소프트웨어 스택(</w:t>
      </w:r>
      <w:r>
        <w:t xml:space="preserve">software stack) </w:t>
      </w:r>
      <w:r>
        <w:rPr>
          <w:rFonts w:hint="eastAsia"/>
        </w:rPr>
        <w:t>이다.</w:t>
      </w:r>
    </w:p>
    <w:p w14:paraId="0175C3E5" w14:textId="77777777" w:rsidR="00AD23B8" w:rsidRDefault="00AD23B8" w:rsidP="00AD23B8"/>
    <w:p w14:paraId="1DE8D440" w14:textId="77777777" w:rsidR="00AD23B8" w:rsidRDefault="00AD23B8" w:rsidP="00AD23B8">
      <w:r>
        <w:rPr>
          <w:rFonts w:hint="eastAsia"/>
        </w:rPr>
        <w:t>안드로이드에는 다음 항목들이 포함된다.</w:t>
      </w:r>
    </w:p>
    <w:p w14:paraId="08236D9A" w14:textId="77777777" w:rsidR="00AD23B8" w:rsidRDefault="00AD23B8" w:rsidP="00AD23B8">
      <w:r>
        <w:t xml:space="preserve">- </w:t>
      </w:r>
      <w:r>
        <w:rPr>
          <w:rFonts w:hint="eastAsia"/>
        </w:rPr>
        <w:t>운영체제</w:t>
      </w:r>
    </w:p>
    <w:p w14:paraId="52305D76" w14:textId="77777777" w:rsidR="00AD23B8" w:rsidRDefault="00AD23B8" w:rsidP="00AD23B8">
      <w:r>
        <w:rPr>
          <w:rFonts w:hint="eastAsia"/>
        </w:rPr>
        <w:t>- 그래픽 사용자 인터페이스</w:t>
      </w:r>
    </w:p>
    <w:p w14:paraId="247E5604" w14:textId="77777777" w:rsidR="00AD23B8" w:rsidRDefault="00AD23B8" w:rsidP="00AD23B8">
      <w:r>
        <w:t xml:space="preserve">- </w:t>
      </w:r>
      <w:r>
        <w:rPr>
          <w:rFonts w:hint="eastAsia"/>
        </w:rPr>
        <w:t>표준 앱</w:t>
      </w:r>
    </w:p>
    <w:p w14:paraId="1DB6A708" w14:textId="77777777" w:rsidR="00AD23B8" w:rsidRDefault="00AD23B8" w:rsidP="00AD23B8"/>
    <w:p w14:paraId="03328DA4" w14:textId="77777777" w:rsidR="00E237B0" w:rsidRDefault="00E237B0" w:rsidP="00AD23B8"/>
    <w:p w14:paraId="457074BD" w14:textId="77777777" w:rsidR="00AD23B8" w:rsidRDefault="00AD23B8" w:rsidP="00AD23B8">
      <w:pPr>
        <w:pStyle w:val="Heading2"/>
      </w:pPr>
      <w:r>
        <w:rPr>
          <w:rFonts w:hint="eastAsia"/>
        </w:rPr>
        <w:t>안드로이드 구현 언어</w:t>
      </w:r>
    </w:p>
    <w:p w14:paraId="063B5E4B" w14:textId="77777777" w:rsidR="00AD23B8" w:rsidRPr="00AD23B8" w:rsidRDefault="00AD23B8" w:rsidP="00AD23B8"/>
    <w:p w14:paraId="2E9D0F61" w14:textId="77777777" w:rsidR="00AD23B8" w:rsidRDefault="00AD23B8" w:rsidP="00AD23B8">
      <w:r>
        <w:rPr>
          <w:rFonts w:hint="eastAsia"/>
        </w:rPr>
        <w:t xml:space="preserve">안드로이드 운영체제는 리눅스 커널을 기반으로 </w:t>
      </w:r>
      <w:r>
        <w:t xml:space="preserve">C </w:t>
      </w:r>
      <w:r>
        <w:rPr>
          <w:rFonts w:hint="eastAsia"/>
        </w:rPr>
        <w:t>언어로 구현되었다.</w:t>
      </w:r>
    </w:p>
    <w:p w14:paraId="5A63D58D" w14:textId="77777777" w:rsidR="00AD23B8" w:rsidRDefault="00AD23B8" w:rsidP="00AD23B8"/>
    <w:p w14:paraId="43046FD8" w14:textId="77777777" w:rsidR="00AD23B8" w:rsidRDefault="00AD23B8" w:rsidP="00AD23B8">
      <w:r>
        <w:rPr>
          <w:rFonts w:hint="eastAsia"/>
        </w:rPr>
        <w:t xml:space="preserve">그래픽 라이브러리를 비롯한 다양한 안드로이드 구성 요소는 </w:t>
      </w:r>
      <w:r>
        <w:t>C/C++</w:t>
      </w:r>
      <w:r>
        <w:rPr>
          <w:rFonts w:hint="eastAsia"/>
        </w:rPr>
        <w:t>로 구현되었다.</w:t>
      </w:r>
    </w:p>
    <w:p w14:paraId="1C438158" w14:textId="77777777" w:rsidR="00AD23B8" w:rsidRDefault="00AD23B8" w:rsidP="00AD23B8"/>
    <w:p w14:paraId="64C5D892" w14:textId="77777777" w:rsidR="00AD23B8" w:rsidRDefault="00AD23B8" w:rsidP="00AD23B8">
      <w:r>
        <w:rPr>
          <w:rFonts w:hint="eastAsia"/>
        </w:rPr>
        <w:t xml:space="preserve">안드로이드 앱은 </w:t>
      </w:r>
      <w:r>
        <w:t>Java</w:t>
      </w:r>
      <w:r>
        <w:rPr>
          <w:rFonts w:hint="eastAsia"/>
        </w:rPr>
        <w:t>로 구현된다.</w:t>
      </w:r>
      <w:r>
        <w:t xml:space="preserve"> </w:t>
      </w:r>
      <w:r>
        <w:rPr>
          <w:rFonts w:hint="eastAsia"/>
        </w:rPr>
        <w:t xml:space="preserve">안드로이드에서 </w:t>
      </w:r>
      <w:r>
        <w:t>Java</w:t>
      </w:r>
      <w:r>
        <w:rPr>
          <w:rFonts w:hint="eastAsia"/>
        </w:rPr>
        <w:t xml:space="preserve">는 표준 </w:t>
      </w:r>
      <w:r>
        <w:t xml:space="preserve">Java </w:t>
      </w:r>
      <w:r w:rsidR="006C3413">
        <w:rPr>
          <w:rFonts w:hint="eastAsia"/>
        </w:rPr>
        <w:t>기계</w:t>
      </w:r>
      <w:r w:rsidR="006C3413">
        <w:t>와는</w:t>
      </w:r>
      <w:r>
        <w:rPr>
          <w:rFonts w:hint="eastAsia"/>
        </w:rPr>
        <w:t xml:space="preserve"> 다른,</w:t>
      </w:r>
      <w:r>
        <w:t xml:space="preserve"> </w:t>
      </w:r>
      <w:r>
        <w:rPr>
          <w:rFonts w:hint="eastAsia"/>
        </w:rPr>
        <w:t>달빅(</w:t>
      </w:r>
      <w:r>
        <w:t xml:space="preserve">Dalvik) </w:t>
      </w:r>
      <w:r w:rsidR="006C3413">
        <w:rPr>
          <w:rFonts w:hint="eastAsia"/>
        </w:rPr>
        <w:t>기계</w:t>
      </w:r>
      <w:r>
        <w:rPr>
          <w:rFonts w:hint="eastAsia"/>
        </w:rPr>
        <w:t>에서 실행된다.</w:t>
      </w:r>
    </w:p>
    <w:p w14:paraId="15123D72" w14:textId="77777777" w:rsidR="00AD23B8" w:rsidRDefault="00AD23B8" w:rsidP="00AD23B8"/>
    <w:p w14:paraId="77CC012C" w14:textId="77777777" w:rsidR="00E237B0" w:rsidRDefault="00E237B0" w:rsidP="00AD23B8"/>
    <w:p w14:paraId="6855EF1E" w14:textId="77777777" w:rsidR="006C3413" w:rsidRDefault="006C3413" w:rsidP="006C3413">
      <w:pPr>
        <w:pStyle w:val="Heading2"/>
      </w:pPr>
      <w:r>
        <w:rPr>
          <w:rFonts w:hint="eastAsia"/>
        </w:rPr>
        <w:t>컴파일과 실행</w:t>
      </w:r>
    </w:p>
    <w:p w14:paraId="43C32EBC" w14:textId="77777777" w:rsidR="006C3413" w:rsidRDefault="006C3413" w:rsidP="006C3413"/>
    <w:p w14:paraId="31E4BE29" w14:textId="77777777" w:rsidR="006C3413" w:rsidRPr="006C3413" w:rsidRDefault="006C3413" w:rsidP="006C3413">
      <w:pPr>
        <w:pStyle w:val="Heading3"/>
      </w:pPr>
      <w:r>
        <w:rPr>
          <w:rFonts w:hint="eastAsia"/>
        </w:rPr>
        <w:t>C/C++</w:t>
      </w:r>
    </w:p>
    <w:p w14:paraId="2F5FF8E5" w14:textId="77777777" w:rsidR="00AD23B8" w:rsidRDefault="00AD23B8" w:rsidP="00AD23B8">
      <w:r>
        <w:rPr>
          <w:rFonts w:hint="eastAsia"/>
        </w:rPr>
        <w:t>C</w:t>
      </w:r>
      <w:r>
        <w:t xml:space="preserve">/C++ </w:t>
      </w:r>
      <w:r>
        <w:rPr>
          <w:rFonts w:hint="eastAsia"/>
        </w:rPr>
        <w:t xml:space="preserve">컴파일러는 </w:t>
      </w:r>
      <w:r>
        <w:t xml:space="preserve">C/C++ </w:t>
      </w:r>
      <w:r>
        <w:rPr>
          <w:rFonts w:hint="eastAsia"/>
        </w:rPr>
        <w:t>소스 코드를 기계어 코드로 변환한다.</w:t>
      </w:r>
    </w:p>
    <w:p w14:paraId="0FDC4668" w14:textId="77777777" w:rsidR="00AD23B8" w:rsidRDefault="00AD23B8" w:rsidP="00AD23B8">
      <w:r>
        <w:t xml:space="preserve">C/C++ </w:t>
      </w:r>
      <w:r>
        <w:rPr>
          <w:rFonts w:hint="eastAsia"/>
        </w:rPr>
        <w:t xml:space="preserve">소스 파일을 컴파일하여 생성된 </w:t>
      </w:r>
      <w:r>
        <w:t xml:space="preserve">*.exe </w:t>
      </w:r>
      <w:r>
        <w:rPr>
          <w:rFonts w:hint="eastAsia"/>
        </w:rPr>
        <w:t>실행 파일에는 기계어 코드가 들어있다.</w:t>
      </w:r>
    </w:p>
    <w:p w14:paraId="1085B5C3" w14:textId="77777777" w:rsidR="00AD23B8" w:rsidRDefault="00AD23B8" w:rsidP="00AD23B8">
      <w:r>
        <w:t xml:space="preserve">*.exe </w:t>
      </w:r>
      <w:r>
        <w:rPr>
          <w:rFonts w:hint="eastAsia"/>
        </w:rPr>
        <w:t xml:space="preserve">파일은 직접 </w:t>
      </w:r>
      <w:r>
        <w:t>CPU</w:t>
      </w:r>
      <w:r>
        <w:rPr>
          <w:rFonts w:hint="eastAsia"/>
        </w:rPr>
        <w:t>에서 실행된다.</w:t>
      </w:r>
    </w:p>
    <w:p w14:paraId="749AB33B" w14:textId="77777777" w:rsidR="00AD23B8" w:rsidRDefault="00AD23B8" w:rsidP="00AD23B8"/>
    <w:p w14:paraId="6DDAE3E1" w14:textId="77777777" w:rsidR="006C3413" w:rsidRPr="00AD23B8" w:rsidRDefault="006C3413" w:rsidP="006C3413">
      <w:pPr>
        <w:pStyle w:val="Heading3"/>
      </w:pPr>
      <w:r>
        <w:rPr>
          <w:rFonts w:hint="eastAsia"/>
        </w:rPr>
        <w:t>표준</w:t>
      </w:r>
      <w:r>
        <w:rPr>
          <w:rFonts w:hint="eastAsia"/>
        </w:rPr>
        <w:t xml:space="preserve"> </w:t>
      </w:r>
      <w:r>
        <w:t>Java</w:t>
      </w:r>
    </w:p>
    <w:p w14:paraId="01651BEA" w14:textId="77777777" w:rsidR="00AD23B8" w:rsidRDefault="006C3413" w:rsidP="00AD23B8">
      <w:r>
        <w:rPr>
          <w:rFonts w:hint="eastAsia"/>
        </w:rPr>
        <w:t xml:space="preserve">표준 </w:t>
      </w:r>
      <w:r w:rsidR="00AD23B8">
        <w:rPr>
          <w:rFonts w:hint="eastAsia"/>
        </w:rPr>
        <w:t>Java 컴파일러는 Java</w:t>
      </w:r>
      <w:r w:rsidR="00AD23B8">
        <w:t xml:space="preserve"> </w:t>
      </w:r>
      <w:r w:rsidR="00AD23B8">
        <w:rPr>
          <w:rFonts w:hint="eastAsia"/>
        </w:rPr>
        <w:t>소스 코드를 바이트 코드(</w:t>
      </w:r>
      <w:r w:rsidR="00AD23B8">
        <w:t>bytecode)</w:t>
      </w:r>
      <w:r w:rsidR="00AD23B8">
        <w:rPr>
          <w:rFonts w:hint="eastAsia"/>
        </w:rPr>
        <w:t>로 컴파일한다.</w:t>
      </w:r>
    </w:p>
    <w:p w14:paraId="1EEC8626" w14:textId="77777777" w:rsidR="00AD23B8" w:rsidRDefault="00AD23B8" w:rsidP="00AD23B8">
      <w:r>
        <w:t xml:space="preserve">*.java </w:t>
      </w:r>
      <w:r>
        <w:rPr>
          <w:rFonts w:hint="eastAsia"/>
        </w:rPr>
        <w:t xml:space="preserve">소스 파일을 컴파일하여 생성된 </w:t>
      </w:r>
      <w:r>
        <w:t xml:space="preserve">*.class </w:t>
      </w:r>
      <w:r>
        <w:rPr>
          <w:rFonts w:hint="eastAsia"/>
        </w:rPr>
        <w:t>파일에는 바이트 코드가 들어있다.</w:t>
      </w:r>
    </w:p>
    <w:p w14:paraId="72E324BD" w14:textId="77777777" w:rsidR="00AD23B8" w:rsidRDefault="00AD23B8" w:rsidP="00AD23B8">
      <w:r>
        <w:rPr>
          <w:rFonts w:hint="eastAsia"/>
        </w:rPr>
        <w:t xml:space="preserve">바이트 코드는 </w:t>
      </w:r>
      <w:r>
        <w:t>CPU</w:t>
      </w:r>
      <w:r>
        <w:rPr>
          <w:rFonts w:hint="eastAsia"/>
        </w:rPr>
        <w:t>에서 직접 실행될 수 없다.</w:t>
      </w:r>
    </w:p>
    <w:p w14:paraId="0F055033" w14:textId="77777777" w:rsidR="00AD23B8" w:rsidRDefault="00AD23B8" w:rsidP="00AD23B8">
      <w:r>
        <w:rPr>
          <w:rFonts w:hint="eastAsia"/>
        </w:rPr>
        <w:t>Java</w:t>
      </w:r>
      <w:r>
        <w:t xml:space="preserve"> </w:t>
      </w:r>
      <w:r>
        <w:rPr>
          <w:rFonts w:hint="eastAsia"/>
        </w:rPr>
        <w:t>가상 기계</w:t>
      </w:r>
      <w:r>
        <w:t>(Virtual Machine)</w:t>
      </w:r>
      <w:r>
        <w:rPr>
          <w:rFonts w:hint="eastAsia"/>
        </w:rPr>
        <w:t xml:space="preserve">가 </w:t>
      </w:r>
      <w:r>
        <w:t xml:space="preserve">*.class </w:t>
      </w:r>
      <w:r>
        <w:rPr>
          <w:rFonts w:hint="eastAsia"/>
        </w:rPr>
        <w:t>파일을 읽어서 기계어 코드로 변환해서 실행한다.</w:t>
      </w:r>
    </w:p>
    <w:p w14:paraId="59E27530" w14:textId="77777777" w:rsidR="00AD23B8" w:rsidRDefault="00AD23B8" w:rsidP="00AD23B8"/>
    <w:p w14:paraId="5FB6A946" w14:textId="77777777" w:rsidR="00AD23B8" w:rsidRDefault="006C3413" w:rsidP="00AD23B8">
      <w:r>
        <w:rPr>
          <w:rFonts w:hint="eastAsia"/>
        </w:rPr>
        <w:t xml:space="preserve">표준 </w:t>
      </w:r>
      <w:r w:rsidR="00AD23B8">
        <w:t xml:space="preserve">Java </w:t>
      </w:r>
      <w:r w:rsidR="00AD23B8">
        <w:rPr>
          <w:rFonts w:hint="eastAsia"/>
        </w:rPr>
        <w:t xml:space="preserve">컴파일러 실행 파일은 </w:t>
      </w:r>
      <w:r w:rsidR="00AD23B8">
        <w:t xml:space="preserve">javac.exe </w:t>
      </w:r>
      <w:r w:rsidR="00AD23B8">
        <w:rPr>
          <w:rFonts w:hint="eastAsia"/>
        </w:rPr>
        <w:t>이다.</w:t>
      </w:r>
    </w:p>
    <w:p w14:paraId="7D88BF6A" w14:textId="77777777" w:rsidR="00AD23B8" w:rsidRDefault="006C3413" w:rsidP="00AD23B8">
      <w:r>
        <w:rPr>
          <w:rFonts w:hint="eastAsia"/>
        </w:rPr>
        <w:t xml:space="preserve">표준 </w:t>
      </w:r>
      <w:r w:rsidR="00AD23B8">
        <w:t xml:space="preserve">Java </w:t>
      </w:r>
      <w:r w:rsidR="00AD23B8">
        <w:rPr>
          <w:rFonts w:hint="eastAsia"/>
        </w:rPr>
        <w:t xml:space="preserve">가상 기계 실행 파일은 </w:t>
      </w:r>
      <w:r w:rsidR="00AD23B8">
        <w:t>java.exe</w:t>
      </w:r>
      <w:r w:rsidR="00AD23B8">
        <w:rPr>
          <w:rFonts w:hint="eastAsia"/>
        </w:rPr>
        <w:t xml:space="preserve"> 이다.</w:t>
      </w:r>
    </w:p>
    <w:p w14:paraId="02242F50" w14:textId="77777777" w:rsidR="00AD23B8" w:rsidRPr="006C3413" w:rsidRDefault="00AD23B8" w:rsidP="00AD23B8"/>
    <w:p w14:paraId="4137AF75" w14:textId="77777777" w:rsidR="006C3413" w:rsidRDefault="006C3413" w:rsidP="006C3413">
      <w:pPr>
        <w:pStyle w:val="Heading3"/>
      </w:pPr>
      <w:r>
        <w:rPr>
          <w:rFonts w:hint="eastAsia"/>
        </w:rPr>
        <w:t>안드로이드</w:t>
      </w:r>
      <w:r>
        <w:rPr>
          <w:rFonts w:hint="eastAsia"/>
        </w:rPr>
        <w:t xml:space="preserve"> </w:t>
      </w:r>
      <w:r>
        <w:t>Java</w:t>
      </w:r>
    </w:p>
    <w:p w14:paraId="1052F978" w14:textId="77777777" w:rsidR="006C3413" w:rsidRDefault="006C3413" w:rsidP="006C3413">
      <w:r>
        <w:rPr>
          <w:rFonts w:hint="eastAsia"/>
        </w:rPr>
        <w:t xml:space="preserve">먼저 표준 </w:t>
      </w:r>
      <w:r>
        <w:t xml:space="preserve">Java </w:t>
      </w:r>
      <w:r>
        <w:rPr>
          <w:rFonts w:hint="eastAsia"/>
        </w:rPr>
        <w:t xml:space="preserve">컴파일러를 사용하여 </w:t>
      </w:r>
      <w:r>
        <w:t>Jav</w:t>
      </w:r>
      <w:r>
        <w:rPr>
          <w:rFonts w:hint="eastAsia"/>
        </w:rPr>
        <w:t>a</w:t>
      </w:r>
      <w:r>
        <w:t xml:space="preserve"> </w:t>
      </w:r>
      <w:r>
        <w:rPr>
          <w:rFonts w:hint="eastAsia"/>
        </w:rPr>
        <w:t>소스 코드를 표준 바이트 코드(</w:t>
      </w:r>
      <w:r>
        <w:t>bytecode)</w:t>
      </w:r>
      <w:r>
        <w:rPr>
          <w:rFonts w:hint="eastAsia"/>
        </w:rPr>
        <w:t>로 컴파일한다.</w:t>
      </w:r>
    </w:p>
    <w:p w14:paraId="5A393288" w14:textId="77777777" w:rsidR="006C3413" w:rsidRDefault="006C3413" w:rsidP="006C3413">
      <w:r>
        <w:rPr>
          <w:rFonts w:hint="eastAsia"/>
        </w:rPr>
        <w:t>그 다음 달빅(</w:t>
      </w:r>
      <w:r>
        <w:t xml:space="preserve">dalvik) </w:t>
      </w:r>
      <w:r>
        <w:rPr>
          <w:rFonts w:hint="eastAsia"/>
        </w:rPr>
        <w:t>컴파일러를 사용하여 표준 바이트 코드를 달빅 바이트 코드로 다시 컴파일한다.</w:t>
      </w:r>
    </w:p>
    <w:p w14:paraId="5F545F40" w14:textId="77777777" w:rsidR="006C3413" w:rsidRDefault="006C3413" w:rsidP="006C3413">
      <w:r>
        <w:rPr>
          <w:rFonts w:hint="eastAsia"/>
        </w:rPr>
        <w:t>달빅 바이트 코드는 달빅 기계에서 실행된다.</w:t>
      </w:r>
    </w:p>
    <w:p w14:paraId="42D6FDE8" w14:textId="77777777" w:rsidR="006C3413" w:rsidRDefault="006C3413" w:rsidP="006C3413"/>
    <w:p w14:paraId="4CD77716" w14:textId="77777777" w:rsidR="006C3413" w:rsidRDefault="006C3413" w:rsidP="006C3413">
      <w:r>
        <w:rPr>
          <w:rFonts w:hint="eastAsia"/>
        </w:rPr>
        <w:t>J</w:t>
      </w:r>
      <w:r>
        <w:t>ava</w:t>
      </w:r>
      <w:r>
        <w:rPr>
          <w:rFonts w:hint="eastAsia"/>
        </w:rPr>
        <w:t>로 개발된 앱이 메모리가 작은 휴대용 기기에서 잘 실행될 수 있도록,</w:t>
      </w:r>
    </w:p>
    <w:p w14:paraId="01005D9D" w14:textId="77777777" w:rsidR="006C3413" w:rsidRDefault="006C3413" w:rsidP="006C3413">
      <w:r>
        <w:rPr>
          <w:rFonts w:hint="eastAsia"/>
        </w:rPr>
        <w:t>휴대용 기기에 특화된 달빅 컴파일러와 달빅 가상 기계를 구글이 개발하였다.</w:t>
      </w:r>
    </w:p>
    <w:p w14:paraId="0614029E" w14:textId="77777777" w:rsidR="006C3413" w:rsidRDefault="006C3413" w:rsidP="006C3413"/>
    <w:p w14:paraId="64931A89" w14:textId="4825F4D4" w:rsidR="00F20D0F" w:rsidRDefault="00F20D0F">
      <w:pPr>
        <w:widowControl/>
        <w:wordWrap/>
        <w:autoSpaceDE/>
        <w:autoSpaceDN/>
        <w:spacing w:after="160" w:line="259" w:lineRule="auto"/>
      </w:pPr>
      <w:r>
        <w:br w:type="page"/>
      </w:r>
    </w:p>
    <w:p w14:paraId="7EBE0557" w14:textId="77777777" w:rsidR="00C27E8A" w:rsidRDefault="00C27E8A" w:rsidP="00F20D0F">
      <w:pPr>
        <w:pStyle w:val="Heading2"/>
      </w:pPr>
      <w:r>
        <w:lastRenderedPageBreak/>
        <w:t>bytecode</w:t>
      </w:r>
      <w:r>
        <w:rPr>
          <w:rFonts w:hint="eastAsia"/>
        </w:rPr>
        <w:t>로 컴파일하는 이유</w:t>
      </w:r>
    </w:p>
    <w:p w14:paraId="5ADFD8EF" w14:textId="77777777" w:rsidR="00C27E8A" w:rsidRDefault="00C27E8A" w:rsidP="00C27E8A">
      <w:r>
        <w:rPr>
          <w:rFonts w:hint="eastAsia"/>
        </w:rPr>
        <w:t xml:space="preserve">기계어 코드로 컴파일 하지 않고 </w:t>
      </w:r>
      <w:r>
        <w:t>bytecode</w:t>
      </w:r>
      <w:r>
        <w:rPr>
          <w:rFonts w:hint="eastAsia"/>
        </w:rPr>
        <w:t>로 컴파일하는 방식의 장단점은 다음과 같다.</w:t>
      </w:r>
    </w:p>
    <w:p w14:paraId="58922C41" w14:textId="77777777" w:rsidR="00C27E8A" w:rsidRPr="00A02118" w:rsidRDefault="00C27E8A" w:rsidP="00C27E8A"/>
    <w:p w14:paraId="7AB894DF" w14:textId="77777777" w:rsidR="00C27E8A" w:rsidRDefault="00C27E8A" w:rsidP="00C27E8A">
      <w:r>
        <w:rPr>
          <w:rFonts w:hint="eastAsia"/>
        </w:rPr>
        <w:t>단점:</w:t>
      </w:r>
      <w:r>
        <w:t xml:space="preserve"> </w:t>
      </w:r>
      <w:r>
        <w:rPr>
          <w:rFonts w:hint="eastAsia"/>
        </w:rPr>
        <w:t>느리다.</w:t>
      </w:r>
    </w:p>
    <w:p w14:paraId="1634385C" w14:textId="77777777" w:rsidR="00C27E8A" w:rsidRDefault="00C27E8A" w:rsidP="00C27E8A">
      <w:r>
        <w:rPr>
          <w:rFonts w:hint="eastAsia"/>
        </w:rPr>
        <w:t>CP</w:t>
      </w:r>
      <w:r>
        <w:t>U</w:t>
      </w:r>
      <w:r>
        <w:rPr>
          <w:rFonts w:hint="eastAsia"/>
        </w:rPr>
        <w:t>가 기계어 코드를 직접 읽어서 실행하는 방식이 가장 빠르다.</w:t>
      </w:r>
    </w:p>
    <w:p w14:paraId="6C62D2F2" w14:textId="77777777" w:rsidR="00C27E8A" w:rsidRDefault="00C27E8A" w:rsidP="00C27E8A"/>
    <w:p w14:paraId="26439097" w14:textId="77777777" w:rsidR="00C27E8A" w:rsidRDefault="00C27E8A" w:rsidP="00C27E8A">
      <w:r>
        <w:rPr>
          <w:rFonts w:hint="eastAsia"/>
        </w:rPr>
        <w:t>장점:</w:t>
      </w:r>
      <w:r>
        <w:t xml:space="preserve"> CPU</w:t>
      </w:r>
      <w:r>
        <w:rPr>
          <w:rFonts w:hint="eastAsia"/>
        </w:rPr>
        <w:t>에 독립적이고,</w:t>
      </w:r>
      <w:r>
        <w:t xml:space="preserve"> </w:t>
      </w:r>
      <w:r>
        <w:rPr>
          <w:rFonts w:hint="eastAsia"/>
        </w:rPr>
        <w:t>운영체제에 독립적이다.</w:t>
      </w:r>
    </w:p>
    <w:p w14:paraId="090EC24E" w14:textId="77777777" w:rsidR="00C27E8A" w:rsidRDefault="00C27E8A" w:rsidP="00C27E8A">
      <w:r>
        <w:rPr>
          <w:rFonts w:hint="eastAsia"/>
        </w:rPr>
        <w:t xml:space="preserve">실행파일에 들어있는 기계어 코드는 </w:t>
      </w:r>
      <w:r>
        <w:t>CPU</w:t>
      </w:r>
      <w:r>
        <w:rPr>
          <w:rFonts w:hint="eastAsia"/>
        </w:rPr>
        <w:t>마다 다르다.</w:t>
      </w:r>
    </w:p>
    <w:p w14:paraId="1640EED3" w14:textId="77777777" w:rsidR="00C27E8A" w:rsidRDefault="00C27E8A" w:rsidP="00C27E8A">
      <w:r>
        <w:rPr>
          <w:rFonts w:hint="eastAsia"/>
        </w:rPr>
        <w:t>실행파일 구조는 운영체제마다 다르다.</w:t>
      </w:r>
    </w:p>
    <w:p w14:paraId="5416C8E0" w14:textId="77777777" w:rsidR="00C27E8A" w:rsidRDefault="00C27E8A" w:rsidP="00C27E8A">
      <w:r>
        <w:rPr>
          <w:rFonts w:hint="eastAsia"/>
        </w:rPr>
        <w:t xml:space="preserve">그래서 </w:t>
      </w:r>
      <w:r>
        <w:t xml:space="preserve">Windows </w:t>
      </w:r>
      <w:r>
        <w:rPr>
          <w:rFonts w:hint="eastAsia"/>
        </w:rPr>
        <w:t>실행파일을 맥에서 실행할 수 없다.</w:t>
      </w:r>
    </w:p>
    <w:p w14:paraId="09252A5F" w14:textId="77777777" w:rsidR="00C27E8A" w:rsidRDefault="00C27E8A" w:rsidP="00C27E8A"/>
    <w:p w14:paraId="71D72EB0" w14:textId="77777777" w:rsidR="00C27E8A" w:rsidRDefault="00C27E8A" w:rsidP="00C27E8A">
      <w:r>
        <w:t xml:space="preserve">Java </w:t>
      </w:r>
      <w:r>
        <w:rPr>
          <w:rFonts w:hint="eastAsia"/>
        </w:rPr>
        <w:t xml:space="preserve">소스파일을 컴파일하여 생성된 </w:t>
      </w:r>
      <w:r>
        <w:t xml:space="preserve">*.class </w:t>
      </w:r>
      <w:r>
        <w:rPr>
          <w:rFonts w:hint="eastAsia"/>
        </w:rPr>
        <w:t>파일의 구조는 운영체제에 무관하다.</w:t>
      </w:r>
    </w:p>
    <w:p w14:paraId="67270E45" w14:textId="77777777" w:rsidR="00C27E8A" w:rsidRDefault="00C27E8A" w:rsidP="00C27E8A">
      <w:r>
        <w:rPr>
          <w:rFonts w:hint="eastAsia"/>
        </w:rPr>
        <w:t xml:space="preserve">그리고 </w:t>
      </w:r>
      <w:r>
        <w:t>bytecode</w:t>
      </w:r>
      <w:r>
        <w:rPr>
          <w:rFonts w:hint="eastAsia"/>
        </w:rPr>
        <w:t xml:space="preserve">도 </w:t>
      </w:r>
      <w:r>
        <w:t>CPU</w:t>
      </w:r>
      <w:r>
        <w:rPr>
          <w:rFonts w:hint="eastAsia"/>
        </w:rPr>
        <w:t>에 무관하다.</w:t>
      </w:r>
    </w:p>
    <w:p w14:paraId="605B627A" w14:textId="77777777" w:rsidR="00C27E8A" w:rsidRDefault="00C27E8A" w:rsidP="00C27E8A">
      <w:r>
        <w:rPr>
          <w:rFonts w:hint="eastAsia"/>
        </w:rPr>
        <w:t xml:space="preserve">따라서 </w:t>
      </w:r>
      <w:r>
        <w:t>Java</w:t>
      </w:r>
      <w:r>
        <w:rPr>
          <w:rFonts w:hint="eastAsia"/>
        </w:rPr>
        <w:t>로 개발한 앱은,</w:t>
      </w:r>
      <w:r>
        <w:t xml:space="preserve"> </w:t>
      </w:r>
      <w:r>
        <w:rPr>
          <w:rFonts w:hint="eastAsia"/>
        </w:rPr>
        <w:t xml:space="preserve">특정 운영체제나 </w:t>
      </w:r>
      <w:r>
        <w:t>CPU</w:t>
      </w:r>
      <w:r>
        <w:rPr>
          <w:rFonts w:hint="eastAsia"/>
        </w:rPr>
        <w:t>에 무관하게 배포될 수 있고,</w:t>
      </w:r>
    </w:p>
    <w:p w14:paraId="2CDDD45D" w14:textId="77777777" w:rsidR="00C27E8A" w:rsidRDefault="00C27E8A" w:rsidP="00C27E8A">
      <w:r>
        <w:rPr>
          <w:rFonts w:hint="eastAsia"/>
        </w:rPr>
        <w:t>J</w:t>
      </w:r>
      <w:r>
        <w:t xml:space="preserve">ava </w:t>
      </w:r>
      <w:r>
        <w:rPr>
          <w:rFonts w:hint="eastAsia"/>
        </w:rPr>
        <w:t>v</w:t>
      </w:r>
      <w:r>
        <w:t>irtual machine</w:t>
      </w:r>
      <w:r>
        <w:rPr>
          <w:rFonts w:hint="eastAsia"/>
        </w:rPr>
        <w:t>만 있으면 실행될 수 있다.</w:t>
      </w:r>
    </w:p>
    <w:p w14:paraId="3DDC34A4" w14:textId="77777777" w:rsidR="006C3413" w:rsidRDefault="006C3413" w:rsidP="006C3413"/>
    <w:p w14:paraId="43DC42A8" w14:textId="77777777" w:rsidR="00AD23B8" w:rsidRPr="00AD23B8" w:rsidRDefault="00AD23B8" w:rsidP="00AD23B8"/>
    <w:p w14:paraId="73F60C7B" w14:textId="77777777" w:rsidR="00AD23B8" w:rsidRDefault="00E237B0" w:rsidP="00E237B0">
      <w:pPr>
        <w:pStyle w:val="Heading2"/>
      </w:pPr>
      <w:r>
        <w:rPr>
          <w:rFonts w:hint="eastAsia"/>
        </w:rPr>
        <w:t>JIT &amp; AOT</w:t>
      </w:r>
      <w:r>
        <w:t xml:space="preserve"> </w:t>
      </w:r>
      <w:r>
        <w:rPr>
          <w:rFonts w:hint="eastAsia"/>
        </w:rPr>
        <w:t>컴파일</w:t>
      </w:r>
    </w:p>
    <w:p w14:paraId="4149C8A3" w14:textId="77777777" w:rsidR="00E237B0" w:rsidRDefault="00E237B0" w:rsidP="00E237B0">
      <w:r>
        <w:rPr>
          <w:rFonts w:hint="eastAsia"/>
        </w:rPr>
        <w:t xml:space="preserve">JIT 컴파일: </w:t>
      </w:r>
      <w:r>
        <w:t xml:space="preserve">Just In Time </w:t>
      </w:r>
      <w:r>
        <w:rPr>
          <w:rFonts w:hint="eastAsia"/>
        </w:rPr>
        <w:t>컴파일</w:t>
      </w:r>
    </w:p>
    <w:p w14:paraId="46A2FC17" w14:textId="77777777" w:rsidR="00E237B0" w:rsidRDefault="00E237B0" w:rsidP="00E237B0">
      <w:r>
        <w:rPr>
          <w:rFonts w:hint="eastAsia"/>
        </w:rPr>
        <w:t>AOT</w:t>
      </w:r>
      <w:r>
        <w:t xml:space="preserve"> </w:t>
      </w:r>
      <w:r>
        <w:rPr>
          <w:rFonts w:hint="eastAsia"/>
        </w:rPr>
        <w:t xml:space="preserve">컴파일: </w:t>
      </w:r>
      <w:r>
        <w:t xml:space="preserve">Ahead of Time </w:t>
      </w:r>
      <w:r>
        <w:rPr>
          <w:rFonts w:hint="eastAsia"/>
        </w:rPr>
        <w:t>컴파일</w:t>
      </w:r>
    </w:p>
    <w:p w14:paraId="75ADE741" w14:textId="5E5A3420" w:rsidR="00E237B0" w:rsidRDefault="00E237B0" w:rsidP="00E237B0"/>
    <w:p w14:paraId="0CDCB6A0" w14:textId="77777777" w:rsidR="00A259E6" w:rsidRDefault="00A259E6" w:rsidP="00A259E6">
      <w:r>
        <w:rPr>
          <w:rFonts w:hint="eastAsia"/>
        </w:rPr>
        <w:t xml:space="preserve">Java는 </w:t>
      </w:r>
      <w:r>
        <w:t xml:space="preserve">JIT </w:t>
      </w:r>
      <w:r>
        <w:rPr>
          <w:rFonts w:hint="eastAsia"/>
        </w:rPr>
        <w:t>컴파일 방식을 사용한다.</w:t>
      </w:r>
    </w:p>
    <w:p w14:paraId="0A56C144" w14:textId="77777777" w:rsidR="00A259E6" w:rsidRDefault="00A259E6" w:rsidP="00A259E6">
      <w:r>
        <w:t xml:space="preserve">JIT </w:t>
      </w:r>
      <w:r>
        <w:rPr>
          <w:rFonts w:hint="eastAsia"/>
        </w:rPr>
        <w:t>컴파일이란,</w:t>
      </w:r>
      <w:r>
        <w:t xml:space="preserve"> </w:t>
      </w:r>
      <w:r>
        <w:rPr>
          <w:rFonts w:hint="eastAsia"/>
        </w:rPr>
        <w:t>bytecode를 실행하기 직전에 기계어 코드로 컴파일 하는 방식을 말한다.</w:t>
      </w:r>
    </w:p>
    <w:p w14:paraId="3D40F677" w14:textId="77777777" w:rsidR="00A259E6" w:rsidRPr="00FB7AAE" w:rsidRDefault="00A259E6" w:rsidP="00A259E6"/>
    <w:p w14:paraId="003C05E1" w14:textId="77777777" w:rsidR="00A259E6" w:rsidRDefault="00A259E6" w:rsidP="00A259E6">
      <w:r>
        <w:rPr>
          <w:rFonts w:hint="eastAsia"/>
        </w:rPr>
        <w:t>Java</w:t>
      </w:r>
      <w:r>
        <w:t xml:space="preserve"> </w:t>
      </w:r>
      <w:r>
        <w:rPr>
          <w:rFonts w:hint="eastAsia"/>
        </w:rPr>
        <w:t>virtual machine은 실행하기 직전에,</w:t>
      </w:r>
      <w:r>
        <w:t xml:space="preserve"> </w:t>
      </w:r>
      <w:r>
        <w:rPr>
          <w:rFonts w:hint="eastAsia"/>
        </w:rPr>
        <w:t xml:space="preserve">bytecode를 기계어 코드로 변환(컴파일)해서 실행한다. </w:t>
      </w:r>
    </w:p>
    <w:p w14:paraId="19BA49A1" w14:textId="77777777" w:rsidR="00A259E6" w:rsidRDefault="00A259E6" w:rsidP="00A259E6">
      <w:r>
        <w:rPr>
          <w:rFonts w:hint="eastAsia"/>
        </w:rPr>
        <w:t>b</w:t>
      </w:r>
      <w:r>
        <w:t>ytecode</w:t>
      </w:r>
      <w:r>
        <w:rPr>
          <w:rFonts w:hint="eastAsia"/>
        </w:rPr>
        <w:t>를 해석해서 실행하는 것보다(인터프리터 방식)</w:t>
      </w:r>
      <w:r>
        <w:t xml:space="preserve">, </w:t>
      </w:r>
      <w:r>
        <w:rPr>
          <w:rFonts w:hint="eastAsia"/>
        </w:rPr>
        <w:t>기계어 코드를 실행하는 것이 훨씬 더 빠르기 때문이다.</w:t>
      </w:r>
      <w:r>
        <w:t xml:space="preserve"> </w:t>
      </w:r>
      <w:r>
        <w:rPr>
          <w:rFonts w:hint="eastAsia"/>
        </w:rPr>
        <w:t>변환된 기계어 코드를 따로 저장하지는 않기 때문에,</w:t>
      </w:r>
      <w:r>
        <w:t xml:space="preserve"> </w:t>
      </w:r>
      <w:r>
        <w:rPr>
          <w:rFonts w:hint="eastAsia"/>
        </w:rPr>
        <w:t xml:space="preserve">실행할 때 마다 매번 다시 </w:t>
      </w:r>
      <w:r>
        <w:t xml:space="preserve">JIT </w:t>
      </w:r>
      <w:r>
        <w:rPr>
          <w:rFonts w:hint="eastAsia"/>
        </w:rPr>
        <w:t>컴파일 해야 한다.</w:t>
      </w:r>
    </w:p>
    <w:p w14:paraId="00380071" w14:textId="77777777" w:rsidR="00E237B0" w:rsidRDefault="00E237B0" w:rsidP="00B12C18"/>
    <w:p w14:paraId="7F75A7FE" w14:textId="32B205C5" w:rsidR="00E237B0" w:rsidRDefault="00E237B0" w:rsidP="00B12C18">
      <w:r>
        <w:t xml:space="preserve">AOT </w:t>
      </w:r>
      <w:r>
        <w:rPr>
          <w:rFonts w:hint="eastAsia"/>
        </w:rPr>
        <w:t>컴파일 방식은,</w:t>
      </w:r>
      <w:r>
        <w:t xml:space="preserve"> </w:t>
      </w:r>
      <w:r>
        <w:rPr>
          <w:rFonts w:hint="eastAsia"/>
        </w:rPr>
        <w:t>바이트 코드를 처음 실행할 때,</w:t>
      </w:r>
      <w:r>
        <w:t xml:space="preserve"> </w:t>
      </w:r>
      <w:r>
        <w:rPr>
          <w:rFonts w:hint="eastAsia"/>
        </w:rPr>
        <w:t>기계어 코드</w:t>
      </w:r>
      <w:r w:rsidR="00936055">
        <w:rPr>
          <w:rFonts w:hint="eastAsia"/>
        </w:rPr>
        <w:t>로</w:t>
      </w:r>
      <w:r>
        <w:rPr>
          <w:rFonts w:hint="eastAsia"/>
        </w:rPr>
        <w:t xml:space="preserve"> 변환(컴파일)하고,</w:t>
      </w:r>
      <w:r>
        <w:t xml:space="preserve"> </w:t>
      </w:r>
      <w:r>
        <w:rPr>
          <w:rFonts w:hint="eastAsia"/>
        </w:rPr>
        <w:t>변환된 기계어 코드를 캐시</w:t>
      </w:r>
      <w:r w:rsidR="00142722">
        <w:rPr>
          <w:rFonts w:hint="eastAsia"/>
        </w:rPr>
        <w:t>(임시 저장소)</w:t>
      </w:r>
      <w:r>
        <w:rPr>
          <w:rFonts w:hint="eastAsia"/>
        </w:rPr>
        <w:t>에 저장하고,</w:t>
      </w:r>
      <w:r>
        <w:t xml:space="preserve"> </w:t>
      </w:r>
      <w:r>
        <w:rPr>
          <w:rFonts w:hint="eastAsia"/>
        </w:rPr>
        <w:t>다음에 실행할 때는 캐시에서 찾아서 실행하는 방식을 말한다.</w:t>
      </w:r>
    </w:p>
    <w:p w14:paraId="5FBABD46" w14:textId="2520B28F" w:rsidR="00E237B0" w:rsidRDefault="00E237B0" w:rsidP="00B12C18"/>
    <w:p w14:paraId="726ECBCC" w14:textId="42428CE6" w:rsidR="00142722" w:rsidRDefault="00142722" w:rsidP="00B12C18">
      <w:r>
        <w:t>Android</w:t>
      </w:r>
      <w:r>
        <w:rPr>
          <w:rFonts w:hint="eastAsia"/>
        </w:rPr>
        <w:t xml:space="preserve">는 </w:t>
      </w:r>
      <w:r>
        <w:t xml:space="preserve">AOT </w:t>
      </w:r>
      <w:r>
        <w:rPr>
          <w:rFonts w:hint="eastAsia"/>
        </w:rPr>
        <w:t>컴파일</w:t>
      </w:r>
      <w:r>
        <w:t xml:space="preserve"> </w:t>
      </w:r>
      <w:r>
        <w:rPr>
          <w:rFonts w:hint="eastAsia"/>
        </w:rPr>
        <w:t>방식이다.</w:t>
      </w:r>
    </w:p>
    <w:p w14:paraId="0E242B86" w14:textId="77777777" w:rsidR="00142722" w:rsidRDefault="00142722" w:rsidP="00B12C18"/>
    <w:p w14:paraId="19FC145A" w14:textId="13FF06B6" w:rsidR="00E237B0" w:rsidRDefault="003B2C95" w:rsidP="003B2C95">
      <w:pPr>
        <w:pStyle w:val="Heading2"/>
      </w:pPr>
      <w:r>
        <w:t xml:space="preserve">Android </w:t>
      </w:r>
      <w:r>
        <w:rPr>
          <w:rFonts w:hint="eastAsia"/>
        </w:rPr>
        <w:t>S</w:t>
      </w:r>
      <w:r>
        <w:t>DK</w:t>
      </w:r>
      <w:r>
        <w:rPr>
          <w:rFonts w:hint="eastAsia"/>
        </w:rPr>
        <w:t xml:space="preserve">와 </w:t>
      </w:r>
      <w:r>
        <w:t>Android Studio IDE</w:t>
      </w:r>
    </w:p>
    <w:p w14:paraId="5B9D32C1" w14:textId="77777777" w:rsidR="003B2C95" w:rsidRDefault="003B2C95" w:rsidP="003B2C95"/>
    <w:p w14:paraId="6D486FDD" w14:textId="33BE16BE" w:rsidR="003B2C95" w:rsidRDefault="003B2C95" w:rsidP="003B2C95">
      <w:r>
        <w:rPr>
          <w:rFonts w:hint="eastAsia"/>
        </w:rPr>
        <w:t xml:space="preserve">Android SDK는 컴파일러 </w:t>
      </w:r>
      <w:r>
        <w:t xml:space="preserve">+ </w:t>
      </w:r>
      <w:r>
        <w:rPr>
          <w:rFonts w:hint="eastAsia"/>
        </w:rPr>
        <w:t>표준 라이브러리.</w:t>
      </w:r>
      <w:r>
        <w:t xml:space="preserve"> </w:t>
      </w:r>
    </w:p>
    <w:p w14:paraId="5A40DD22" w14:textId="08B571DB" w:rsidR="003B2C95" w:rsidRDefault="003B2C95" w:rsidP="003B2C95">
      <w:r>
        <w:t>Android Studio</w:t>
      </w:r>
      <w:r>
        <w:rPr>
          <w:rFonts w:hint="eastAsia"/>
        </w:rPr>
        <w:t xml:space="preserve">는 통합 개발 도구 </w:t>
      </w:r>
      <w:r>
        <w:t>GUI</w:t>
      </w:r>
    </w:p>
    <w:p w14:paraId="33DD83E0" w14:textId="07FA77DE" w:rsidR="003B2C95" w:rsidRDefault="003B2C95" w:rsidP="003B2C95"/>
    <w:p w14:paraId="5E18AD9E" w14:textId="61E6F89C" w:rsidR="003B2C95" w:rsidRDefault="003B2C95" w:rsidP="003B2C95">
      <w:r>
        <w:t>(</w:t>
      </w:r>
      <w:r>
        <w:rPr>
          <w:rFonts w:hint="eastAsia"/>
        </w:rPr>
        <w:t xml:space="preserve">Java SDK = </w:t>
      </w:r>
      <w:r w:rsidR="003B01A6">
        <w:t>J</w:t>
      </w:r>
      <w:bookmarkStart w:id="0" w:name="_GoBack"/>
      <w:bookmarkEnd w:id="0"/>
      <w:r>
        <w:rPr>
          <w:rFonts w:hint="eastAsia"/>
        </w:rPr>
        <w:t xml:space="preserve">DK, Java </w:t>
      </w:r>
      <w:r>
        <w:t>IDE = eclipse)</w:t>
      </w:r>
    </w:p>
    <w:p w14:paraId="6C14C4E5" w14:textId="708301ED" w:rsidR="003B2C95" w:rsidRDefault="003B2C95" w:rsidP="003B2C95"/>
    <w:p w14:paraId="6CEDE292" w14:textId="77777777" w:rsidR="003B2C95" w:rsidRDefault="003B2C95" w:rsidP="003B2C95"/>
    <w:p w14:paraId="49FF4900" w14:textId="77777777" w:rsidR="003B2C95" w:rsidRPr="003B2C95" w:rsidRDefault="003B2C95" w:rsidP="003B2C95"/>
    <w:p w14:paraId="5147BD83" w14:textId="4BEE8244" w:rsidR="002162CC" w:rsidRDefault="002162CC" w:rsidP="00B12C18"/>
    <w:p w14:paraId="5CE4124C" w14:textId="77777777" w:rsidR="002162CC" w:rsidRDefault="002162CC">
      <w:pPr>
        <w:widowControl/>
        <w:wordWrap/>
        <w:autoSpaceDE/>
        <w:autoSpaceDN/>
        <w:spacing w:after="160" w:line="259" w:lineRule="auto"/>
      </w:pPr>
      <w:r>
        <w:br w:type="page"/>
      </w:r>
    </w:p>
    <w:p w14:paraId="18084F1C" w14:textId="0CA5A140" w:rsidR="002162CC" w:rsidRDefault="002162CC" w:rsidP="002162CC">
      <w:pPr>
        <w:pStyle w:val="Heading1"/>
      </w:pPr>
      <w:r>
        <w:rPr>
          <w:rFonts w:hint="eastAsia"/>
        </w:rPr>
        <w:lastRenderedPageBreak/>
        <w:t>안드로이드 역사</w:t>
      </w:r>
    </w:p>
    <w:p w14:paraId="4927C40E" w14:textId="1F7F075D" w:rsidR="004C4953" w:rsidRDefault="004C4953" w:rsidP="004C4953"/>
    <w:p w14:paraId="674A3899" w14:textId="37E22317" w:rsidR="004C4953" w:rsidRDefault="004C4953" w:rsidP="004C4953">
      <w:r>
        <w:t>2003</w:t>
      </w:r>
      <w:r>
        <w:rPr>
          <w:rFonts w:hint="eastAsia"/>
        </w:rPr>
        <w:t>년 창업</w:t>
      </w:r>
    </w:p>
    <w:p w14:paraId="796905E4" w14:textId="77777777" w:rsidR="004C4953" w:rsidRPr="004C4953" w:rsidRDefault="004C4953" w:rsidP="004C4953"/>
    <w:p w14:paraId="10CA1C23" w14:textId="46689614" w:rsidR="002162CC" w:rsidRDefault="002162CC" w:rsidP="002162CC">
      <w:r w:rsidRPr="002162CC">
        <w:t>2005.07 : 안드로이드 사를 구글에서 인수</w:t>
      </w:r>
    </w:p>
    <w:p w14:paraId="3552518D" w14:textId="77777777" w:rsidR="002162CC" w:rsidRPr="002162CC" w:rsidRDefault="002162CC" w:rsidP="002162CC"/>
    <w:p w14:paraId="34A62E44" w14:textId="77777777" w:rsidR="002162CC" w:rsidRPr="002162CC" w:rsidRDefault="002162CC" w:rsidP="002162CC">
      <w:r w:rsidRPr="002162CC">
        <w:t>2007.11.05</w:t>
      </w:r>
    </w:p>
    <w:p w14:paraId="6649A3BB" w14:textId="0C42FB41" w:rsidR="002162CC" w:rsidRDefault="002162CC" w:rsidP="002162CC">
      <w:r w:rsidRPr="002162CC">
        <w:rPr>
          <w:rFonts w:hint="eastAsia"/>
        </w:rPr>
        <w:t>하드웨어</w:t>
      </w:r>
      <w:r w:rsidRPr="002162CC">
        <w:t>, 소프트웨어, 통신 회사가 모여 만든 OHA(Open Handset Alliance) 결성</w:t>
      </w:r>
    </w:p>
    <w:p w14:paraId="00ADAFD4" w14:textId="77777777" w:rsidR="002162CC" w:rsidRPr="002162CC" w:rsidRDefault="002162CC" w:rsidP="002162CC"/>
    <w:p w14:paraId="321B27E5" w14:textId="77777777" w:rsidR="002162CC" w:rsidRPr="002162CC" w:rsidRDefault="002162CC" w:rsidP="002162CC">
      <w:r w:rsidRPr="002162CC">
        <w:t>OHA에서 모바일 기기용 공개 표준 개발</w:t>
      </w:r>
    </w:p>
    <w:p w14:paraId="6D99868E" w14:textId="77777777" w:rsidR="002162CC" w:rsidRDefault="002162CC" w:rsidP="002162CC"/>
    <w:p w14:paraId="56D64E03" w14:textId="647813B9" w:rsidR="002162CC" w:rsidRPr="002162CC" w:rsidRDefault="002162CC" w:rsidP="002162CC">
      <w:r w:rsidRPr="002162CC">
        <w:t>2007.11.12 : 휴대전화용 안드로이드 플랫폼 발표 (무료로 공개)</w:t>
      </w:r>
    </w:p>
    <w:p w14:paraId="767BB06A" w14:textId="77777777" w:rsidR="002162CC" w:rsidRPr="002162CC" w:rsidRDefault="002162CC" w:rsidP="002162CC">
      <w:r w:rsidRPr="002162CC">
        <w:rPr>
          <w:rFonts w:hint="eastAsia"/>
        </w:rPr>
        <w:t>안드로이드</w:t>
      </w:r>
      <w:r w:rsidRPr="002162CC">
        <w:t xml:space="preserve"> SDK, 동작 샘플, 안드로이드 시스템 구조, 안드로이드 내장 SW 개발 구조 공개</w:t>
      </w:r>
    </w:p>
    <w:p w14:paraId="7808E4F1" w14:textId="77777777" w:rsidR="002162CC" w:rsidRDefault="002162CC" w:rsidP="002162CC"/>
    <w:p w14:paraId="022BBEDC" w14:textId="08567666" w:rsidR="002162CC" w:rsidRPr="002162CC" w:rsidRDefault="002162CC" w:rsidP="002162CC">
      <w:r w:rsidRPr="002162CC">
        <w:t>2008.09 : Android SDK 1.0 발표</w:t>
      </w:r>
    </w:p>
    <w:p w14:paraId="59B54E73" w14:textId="77777777" w:rsidR="002162CC" w:rsidRDefault="002162CC" w:rsidP="002162CC"/>
    <w:p w14:paraId="6345A435" w14:textId="62A471F9" w:rsidR="002162CC" w:rsidRPr="002162CC" w:rsidRDefault="002162CC" w:rsidP="002162CC">
      <w:r w:rsidRPr="002162CC">
        <w:t>2008.10.21 : 안드로이드를 오픈소스(아파치 라이선스)로 공개</w:t>
      </w:r>
    </w:p>
    <w:p w14:paraId="3E2904C7" w14:textId="77777777" w:rsidR="002162CC" w:rsidRDefault="002162CC" w:rsidP="002162CC"/>
    <w:p w14:paraId="01B97E7F" w14:textId="54FB0CDB" w:rsidR="002162CC" w:rsidRPr="002162CC" w:rsidRDefault="002162CC" w:rsidP="002162CC">
      <w:r w:rsidRPr="002162CC">
        <w:t>2008.10.22 : 미국 T-Mobile에서 최초의 Android 폰인 G1 출시</w:t>
      </w:r>
    </w:p>
    <w:p w14:paraId="3DB923F8" w14:textId="77777777" w:rsidR="002162CC" w:rsidRDefault="002162CC" w:rsidP="002162CC"/>
    <w:p w14:paraId="296EB796" w14:textId="4ED49EDF" w:rsidR="002162CC" w:rsidRDefault="002162CC" w:rsidP="002162CC">
      <w:r w:rsidRPr="002162CC">
        <w:t>2008.10.22 : Android Market 정식 오픈</w:t>
      </w:r>
    </w:p>
    <w:tbl>
      <w:tblPr>
        <w:tblStyle w:val="TableGrid"/>
        <w:tblW w:w="0" w:type="auto"/>
        <w:tblLook w:val="04A0" w:firstRow="1" w:lastRow="0" w:firstColumn="1" w:lastColumn="0" w:noHBand="0" w:noVBand="1"/>
      </w:tblPr>
      <w:tblGrid>
        <w:gridCol w:w="3964"/>
        <w:gridCol w:w="4111"/>
      </w:tblGrid>
      <w:tr w:rsidR="00E1594D" w14:paraId="7AF7F372" w14:textId="77777777" w:rsidTr="00E1594D">
        <w:trPr>
          <w:trHeight w:val="2772"/>
        </w:trPr>
        <w:tc>
          <w:tcPr>
            <w:tcW w:w="3964" w:type="dxa"/>
          </w:tcPr>
          <w:p w14:paraId="01000C1B" w14:textId="77777777" w:rsidR="00E1594D" w:rsidRDefault="00E1594D" w:rsidP="00E1594D"/>
          <w:p w14:paraId="51ED8D91" w14:textId="71130051" w:rsidR="00E1594D" w:rsidRDefault="00E1594D" w:rsidP="00E1594D">
            <w:r>
              <w:rPr>
                <w:noProof/>
              </w:rPr>
              <w:drawing>
                <wp:inline distT="0" distB="0" distL="0" distR="0" wp14:anchorId="45AE8198" wp14:editId="52AE6B54">
                  <wp:extent cx="1223527" cy="1128364"/>
                  <wp:effectExtent l="0" t="0" r="0" b="0"/>
                  <wp:docPr id="1044" name="Picture 20" descr="http://cfs15.tistory.com/image/21/tistory/2009/02/11/06/22/4991f021438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Picture 20" descr="http://cfs15.tistory.com/image/21/tistory/2009/02/11/06/22/4991f0214382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3527" cy="112836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15CCC18" w14:textId="77777777" w:rsidR="00E1594D" w:rsidRDefault="00E1594D" w:rsidP="00E1594D">
            <w:r>
              <w:t>Android 1.0, 1.1</w:t>
            </w:r>
          </w:p>
          <w:p w14:paraId="000E7516" w14:textId="77777777" w:rsidR="00E1594D" w:rsidRDefault="00E1594D" w:rsidP="00E1594D">
            <w:r>
              <w:t>2009.02</w:t>
            </w:r>
          </w:p>
          <w:p w14:paraId="230035C7" w14:textId="77777777" w:rsidR="00E1594D" w:rsidRDefault="00E1594D" w:rsidP="002162CC"/>
        </w:tc>
        <w:tc>
          <w:tcPr>
            <w:tcW w:w="4111" w:type="dxa"/>
          </w:tcPr>
          <w:p w14:paraId="785AB801" w14:textId="77777777" w:rsidR="00E1594D" w:rsidRDefault="00E1594D" w:rsidP="00E1594D">
            <w:r>
              <w:rPr>
                <w:noProof/>
              </w:rPr>
              <w:drawing>
                <wp:inline distT="0" distB="0" distL="0" distR="0" wp14:anchorId="378BA8B8" wp14:editId="03D467F3">
                  <wp:extent cx="1360714" cy="1360714"/>
                  <wp:effectExtent l="0" t="0" r="0" b="0"/>
                  <wp:docPr id="1042" name="Picture 18" descr="http://www.blogcdn.com/kr.engadget.com/media/2009/04/android-cupcake-of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Picture 18" descr="http://www.blogcdn.com/kr.engadget.com/media/2009/04/android-cupcake-ofc-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0714" cy="136071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B51FF2A" w14:textId="77777777" w:rsidR="00E1594D" w:rsidRDefault="00E1594D" w:rsidP="00E1594D">
            <w:r>
              <w:t>Android 1.5 (Cupcake)</w:t>
            </w:r>
          </w:p>
          <w:p w14:paraId="5A1BE39D" w14:textId="23B6D164" w:rsidR="00E1594D" w:rsidRDefault="00E1594D" w:rsidP="00E1594D">
            <w:r>
              <w:t>2009.04 (한글 지원)</w:t>
            </w:r>
          </w:p>
        </w:tc>
      </w:tr>
      <w:tr w:rsidR="00E1594D" w14:paraId="5599D87B" w14:textId="77777777" w:rsidTr="00E1594D">
        <w:trPr>
          <w:trHeight w:val="2772"/>
        </w:trPr>
        <w:tc>
          <w:tcPr>
            <w:tcW w:w="3964" w:type="dxa"/>
          </w:tcPr>
          <w:p w14:paraId="0586198E" w14:textId="77777777" w:rsidR="00E1594D" w:rsidRDefault="00E1594D" w:rsidP="00E1594D">
            <w:r>
              <w:rPr>
                <w:noProof/>
              </w:rPr>
              <w:drawing>
                <wp:inline distT="0" distB="0" distL="0" distR="0" wp14:anchorId="668E7270" wp14:editId="01C918E5">
                  <wp:extent cx="1360714" cy="1360714"/>
                  <wp:effectExtent l="0" t="0" r="0" b="0"/>
                  <wp:docPr id="1040" name="Picture 16" descr="http://1.bp.blogspot.com/_kNUIczJH1OM/Sqmkj5D-jwI/AAAAAAAAAAM/Tr6FGp6-6sI/s320/don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Picture 16" descr="http://1.bp.blogspot.com/_kNUIczJH1OM/Sqmkj5D-jwI/AAAAAAAAAAM/Tr6FGp6-6sI/s320/donu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0714" cy="136071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48F14DC" w14:textId="77777777" w:rsidR="00E1594D" w:rsidRDefault="00E1594D" w:rsidP="00E1594D"/>
          <w:p w14:paraId="1F4A0386" w14:textId="77777777" w:rsidR="00E1594D" w:rsidRDefault="00E1594D" w:rsidP="00E1594D">
            <w:r>
              <w:t>Android 1.6 (Donut)</w:t>
            </w:r>
          </w:p>
          <w:p w14:paraId="52EA40E7" w14:textId="49A14607" w:rsidR="00E1594D" w:rsidRDefault="00E1594D" w:rsidP="00E1594D">
            <w:r>
              <w:t>2009.09 (UI 지원 강화)</w:t>
            </w:r>
          </w:p>
        </w:tc>
        <w:tc>
          <w:tcPr>
            <w:tcW w:w="4111" w:type="dxa"/>
          </w:tcPr>
          <w:p w14:paraId="70A33443" w14:textId="77777777" w:rsidR="00E1594D" w:rsidRDefault="00E1594D" w:rsidP="00E1594D">
            <w:r>
              <w:rPr>
                <w:noProof/>
              </w:rPr>
              <w:drawing>
                <wp:inline distT="0" distB="0" distL="0" distR="0" wp14:anchorId="0516ACFB" wp14:editId="51F6D127">
                  <wp:extent cx="1360714" cy="1360714"/>
                  <wp:effectExtent l="0" t="0" r="0" b="0"/>
                  <wp:docPr id="1038" name="Picture 14" descr="http://3.bp.blogspot.com/_kNUIczJH1OM/SuYtG1H7bkI/AAAAAAAAAA0/DfNn2agKf_U/s320/ecl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Picture 14" descr="http://3.bp.blogspot.com/_kNUIczJH1OM/SuYtG1H7bkI/AAAAAAAAAA0/DfNn2agKf_U/s320/eclai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60714" cy="136071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018F297" w14:textId="77777777" w:rsidR="00E1594D" w:rsidRDefault="00E1594D" w:rsidP="00E1594D">
            <w:r>
              <w:t>Android 2.1 (Eclair)</w:t>
            </w:r>
          </w:p>
          <w:p w14:paraId="7FC8CE28" w14:textId="181F5543" w:rsidR="00E1594D" w:rsidRDefault="00E1594D" w:rsidP="00E1594D">
            <w:pPr>
              <w:rPr>
                <w:noProof/>
              </w:rPr>
            </w:pPr>
            <w:r>
              <w:t>2010.01 (홈스크린, 음성인식, 멀티터치)</w:t>
            </w:r>
          </w:p>
        </w:tc>
      </w:tr>
      <w:tr w:rsidR="00E1594D" w14:paraId="718BA271" w14:textId="77777777" w:rsidTr="00E1594D">
        <w:trPr>
          <w:trHeight w:val="2772"/>
        </w:trPr>
        <w:tc>
          <w:tcPr>
            <w:tcW w:w="3964" w:type="dxa"/>
          </w:tcPr>
          <w:p w14:paraId="7E4EFC1A" w14:textId="77777777" w:rsidR="00E1594D" w:rsidRDefault="00E1594D" w:rsidP="00E1594D">
            <w:r>
              <w:rPr>
                <w:noProof/>
              </w:rPr>
              <w:drawing>
                <wp:inline distT="0" distB="0" distL="0" distR="0" wp14:anchorId="55AF7A49" wp14:editId="47F33024">
                  <wp:extent cx="1296144" cy="1088760"/>
                  <wp:effectExtent l="0" t="0" r="0" b="0"/>
                  <wp:docPr id="1036" name="Picture 12" descr="http://1.bp.blogspot.com/_kNUIczJH1OM/S_SfteV5BgI/AAAAAAAAABM/fi0j5ssUrjE/s320/froy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Picture 12" descr="http://1.bp.blogspot.com/_kNUIczJH1OM/S_SfteV5BgI/AAAAAAAAABM/fi0j5ssUrjE/s320/froy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6144" cy="108876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72A703A" w14:textId="77777777" w:rsidR="00E1594D" w:rsidRDefault="00E1594D" w:rsidP="00E1594D">
            <w:r>
              <w:t>Android 2.2 (Froyo)</w:t>
            </w:r>
          </w:p>
          <w:p w14:paraId="7D6BE974" w14:textId="7220216E" w:rsidR="00E1594D" w:rsidRDefault="00E1594D" w:rsidP="00E1594D">
            <w:pPr>
              <w:rPr>
                <w:noProof/>
              </w:rPr>
            </w:pPr>
            <w:r>
              <w:t>2010.05 (성능향상, 테더링)</w:t>
            </w:r>
          </w:p>
        </w:tc>
        <w:tc>
          <w:tcPr>
            <w:tcW w:w="4111" w:type="dxa"/>
          </w:tcPr>
          <w:p w14:paraId="4BFF3042" w14:textId="77777777" w:rsidR="00E1594D" w:rsidRDefault="00E1594D" w:rsidP="00E1594D">
            <w:r>
              <w:rPr>
                <w:noProof/>
              </w:rPr>
              <w:drawing>
                <wp:inline distT="0" distB="0" distL="0" distR="0" wp14:anchorId="1B54BF20" wp14:editId="1D34F00A">
                  <wp:extent cx="1299596" cy="1299596"/>
                  <wp:effectExtent l="0" t="0" r="0" b="0"/>
                  <wp:docPr id="1034" name="Picture 10" descr="http://3.bp.blogspot.com/_kNUIczJH1OM/TPWnTpPpv-I/AAAAAAAAABc/KS-JDa4RcUI/s1600/ginger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descr="http://3.bp.blogspot.com/_kNUIczJH1OM/TPWnTpPpv-I/AAAAAAAAABc/KS-JDa4RcUI/s1600/gingerdroi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99596" cy="129959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7EB4246" w14:textId="77777777" w:rsidR="00E1594D" w:rsidRDefault="00E1594D" w:rsidP="00E1594D">
            <w:r>
              <w:t>Android 2.3 (Gingerbread)</w:t>
            </w:r>
          </w:p>
          <w:p w14:paraId="2FE7FAC2" w14:textId="375A394B" w:rsidR="00E1594D" w:rsidRDefault="00E1594D" w:rsidP="00E1594D">
            <w:pPr>
              <w:rPr>
                <w:noProof/>
              </w:rPr>
            </w:pPr>
            <w:r>
              <w:t>2010.12 (mVoIP, NFC)</w:t>
            </w:r>
          </w:p>
        </w:tc>
      </w:tr>
      <w:tr w:rsidR="00E1594D" w14:paraId="74090A79" w14:textId="77777777" w:rsidTr="00E1594D">
        <w:trPr>
          <w:trHeight w:val="2772"/>
        </w:trPr>
        <w:tc>
          <w:tcPr>
            <w:tcW w:w="3964" w:type="dxa"/>
          </w:tcPr>
          <w:p w14:paraId="738C7661" w14:textId="77777777" w:rsidR="00E1594D" w:rsidRDefault="00E1594D" w:rsidP="00E1594D"/>
          <w:p w14:paraId="59450B0A" w14:textId="104649DE" w:rsidR="00E1594D" w:rsidRDefault="00E1594D" w:rsidP="00E1594D">
            <w:r>
              <w:rPr>
                <w:noProof/>
              </w:rPr>
              <w:drawing>
                <wp:inline distT="0" distB="0" distL="0" distR="0" wp14:anchorId="17907839" wp14:editId="1C60CE3E">
                  <wp:extent cx="1440160" cy="1152128"/>
                  <wp:effectExtent l="0" t="0" r="8255" b="0"/>
                  <wp:docPr id="1046" name="Picture 22" descr="http://4.bp.blogspot.com/-9Ez2y71RLWY/TVmisYUffnI/AAAAAAAAABs/iN2LC8JQTNw/s400/android-bumblebee-ho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 name="Picture 22" descr="http://4.bp.blogspot.com/-9Ez2y71RLWY/TVmisYUffnI/AAAAAAAAABs/iN2LC8JQTNw/s400/android-bumblebee-hol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0160" cy="115212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8C57039" w14:textId="77777777" w:rsidR="00E1594D" w:rsidRDefault="00E1594D" w:rsidP="00E1594D">
            <w:r>
              <w:t>Android 3.0 (Honeycomb)</w:t>
            </w:r>
          </w:p>
          <w:p w14:paraId="4C212E87" w14:textId="596F22A2" w:rsidR="00E1594D" w:rsidRDefault="00E1594D" w:rsidP="00E1594D">
            <w:pPr>
              <w:rPr>
                <w:noProof/>
              </w:rPr>
            </w:pPr>
            <w:r>
              <w:t>2011.02 (태블릿 정식 지원)</w:t>
            </w:r>
          </w:p>
        </w:tc>
        <w:tc>
          <w:tcPr>
            <w:tcW w:w="4111" w:type="dxa"/>
          </w:tcPr>
          <w:p w14:paraId="288D0FC0" w14:textId="77777777" w:rsidR="00E1594D" w:rsidRDefault="00E1594D" w:rsidP="00E1594D"/>
          <w:p w14:paraId="74C6EEC7" w14:textId="3CB93758" w:rsidR="00E1594D" w:rsidRDefault="00E1594D" w:rsidP="00E1594D">
            <w:r>
              <w:rPr>
                <w:noProof/>
              </w:rPr>
              <w:drawing>
                <wp:inline distT="0" distB="0" distL="0" distR="0" wp14:anchorId="0C2CEE90" wp14:editId="32C8C97A">
                  <wp:extent cx="1321675" cy="968127"/>
                  <wp:effectExtent l="0" t="0" r="0" b="3810"/>
                  <wp:docPr id="34818" name="Picture 2" descr="http://www.clubcity.kr/news/photo/201105/78625_33787_3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8" name="Picture 2" descr="http://www.clubcity.kr/news/photo/201105/78625_33787_3049.jpg"/>
                          <pic:cNvPicPr>
                            <a:picLocks noChangeAspect="1" noChangeArrowheads="1"/>
                          </pic:cNvPicPr>
                        </pic:nvPicPr>
                        <pic:blipFill>
                          <a:blip r:embed="rId14" cstate="print"/>
                          <a:srcRect/>
                          <a:stretch>
                            <a:fillRect/>
                          </a:stretch>
                        </pic:blipFill>
                        <pic:spPr bwMode="auto">
                          <a:xfrm>
                            <a:off x="0" y="0"/>
                            <a:ext cx="1321675" cy="968127"/>
                          </a:xfrm>
                          <a:prstGeom prst="rect">
                            <a:avLst/>
                          </a:prstGeom>
                          <a:noFill/>
                        </pic:spPr>
                      </pic:pic>
                    </a:graphicData>
                  </a:graphic>
                </wp:inline>
              </w:drawing>
            </w:r>
          </w:p>
          <w:p w14:paraId="0EC33F6F" w14:textId="77777777" w:rsidR="00E1594D" w:rsidRDefault="00E1594D" w:rsidP="00E1594D">
            <w:r>
              <w:t>Android 4.0 (Ice cream Sandwich)</w:t>
            </w:r>
          </w:p>
          <w:p w14:paraId="3002BC92" w14:textId="7365319B" w:rsidR="00E1594D" w:rsidRDefault="00E1594D" w:rsidP="00E1594D">
            <w:pPr>
              <w:rPr>
                <w:noProof/>
              </w:rPr>
            </w:pPr>
            <w:r>
              <w:t>2011.12 (Face Unlock, People, 안드로이드 빔)</w:t>
            </w:r>
          </w:p>
        </w:tc>
      </w:tr>
      <w:tr w:rsidR="00E1594D" w14:paraId="03B04AAB" w14:textId="77777777" w:rsidTr="00E1594D">
        <w:trPr>
          <w:trHeight w:val="2772"/>
        </w:trPr>
        <w:tc>
          <w:tcPr>
            <w:tcW w:w="3964" w:type="dxa"/>
          </w:tcPr>
          <w:p w14:paraId="66E14FAE" w14:textId="77777777" w:rsidR="00E1594D" w:rsidRDefault="00E1594D" w:rsidP="00E1594D"/>
          <w:p w14:paraId="072DA71A" w14:textId="77777777" w:rsidR="00E1594D" w:rsidRDefault="00E1594D" w:rsidP="00E1594D">
            <w:r>
              <w:rPr>
                <w:noProof/>
              </w:rPr>
              <w:drawing>
                <wp:inline distT="0" distB="0" distL="0" distR="0" wp14:anchorId="74200D79" wp14:editId="0CB1DB76">
                  <wp:extent cx="930302" cy="1174271"/>
                  <wp:effectExtent l="0" t="0" r="3175" b="6985"/>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39609" cy="1186019"/>
                          </a:xfrm>
                          <a:prstGeom prst="rect">
                            <a:avLst/>
                          </a:prstGeom>
                        </pic:spPr>
                      </pic:pic>
                    </a:graphicData>
                  </a:graphic>
                </wp:inline>
              </w:drawing>
            </w:r>
          </w:p>
          <w:p w14:paraId="7D70493D" w14:textId="77777777" w:rsidR="00E1594D" w:rsidRDefault="00E1594D" w:rsidP="00E1594D">
            <w:r w:rsidRPr="004C4953">
              <w:t>Android 4.4</w:t>
            </w:r>
            <w:r>
              <w:t xml:space="preserve"> (</w:t>
            </w:r>
            <w:r w:rsidRPr="004C4953">
              <w:t>KitKat)</w:t>
            </w:r>
          </w:p>
          <w:p w14:paraId="57B69D39" w14:textId="77777777" w:rsidR="00E1594D" w:rsidRDefault="00E1594D" w:rsidP="00E1594D">
            <w:r>
              <w:t xml:space="preserve">2013.09  </w:t>
            </w:r>
          </w:p>
          <w:p w14:paraId="0648AFCA" w14:textId="13BA7B7C" w:rsidR="00E1594D" w:rsidRDefault="00E1594D" w:rsidP="00E1594D">
            <w:r>
              <w:rPr>
                <w:rFonts w:hint="eastAsia"/>
              </w:rPr>
              <w:t>웹 브라우저를 구글 크롬으로 변경</w:t>
            </w:r>
          </w:p>
        </w:tc>
        <w:tc>
          <w:tcPr>
            <w:tcW w:w="4111" w:type="dxa"/>
          </w:tcPr>
          <w:p w14:paraId="2C7EF349" w14:textId="77777777" w:rsidR="00E1594D" w:rsidRDefault="00E1594D" w:rsidP="00E1594D"/>
          <w:p w14:paraId="2CCDDA48" w14:textId="77777777" w:rsidR="00E1594D" w:rsidRDefault="00E1594D" w:rsidP="00E1594D">
            <w:r>
              <w:rPr>
                <w:noProof/>
              </w:rPr>
              <w:drawing>
                <wp:inline distT="0" distB="0" distL="0" distR="0" wp14:anchorId="30E3CE2C" wp14:editId="5862248E">
                  <wp:extent cx="1124252" cy="1609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27233" cy="1613993"/>
                          </a:xfrm>
                          <a:prstGeom prst="rect">
                            <a:avLst/>
                          </a:prstGeom>
                        </pic:spPr>
                      </pic:pic>
                    </a:graphicData>
                  </a:graphic>
                </wp:inline>
              </w:drawing>
            </w:r>
          </w:p>
          <w:p w14:paraId="703BC210" w14:textId="77777777" w:rsidR="00E1594D" w:rsidRDefault="00E1594D" w:rsidP="00E1594D">
            <w:r>
              <w:rPr>
                <w:rFonts w:hint="eastAsia"/>
              </w:rPr>
              <w:t>Android 5.0 (Lolipop)</w:t>
            </w:r>
          </w:p>
          <w:p w14:paraId="2D8C8AA9" w14:textId="3F90CBB6" w:rsidR="00E1594D" w:rsidRDefault="00E1594D" w:rsidP="00E1594D">
            <w:r>
              <w:t>2014.06</w:t>
            </w:r>
          </w:p>
        </w:tc>
      </w:tr>
      <w:tr w:rsidR="00E1594D" w14:paraId="4EF1478E" w14:textId="77777777" w:rsidTr="00E1594D">
        <w:trPr>
          <w:trHeight w:val="2772"/>
        </w:trPr>
        <w:tc>
          <w:tcPr>
            <w:tcW w:w="3964" w:type="dxa"/>
          </w:tcPr>
          <w:p w14:paraId="5E50A380" w14:textId="77777777" w:rsidR="00E1594D" w:rsidRDefault="00E1594D" w:rsidP="00E1594D">
            <w:r>
              <w:rPr>
                <w:noProof/>
              </w:rPr>
              <w:drawing>
                <wp:inline distT="0" distB="0" distL="0" distR="0" wp14:anchorId="694ED80D" wp14:editId="10C35DBE">
                  <wp:extent cx="1362400" cy="1543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65409" cy="1546458"/>
                          </a:xfrm>
                          <a:prstGeom prst="rect">
                            <a:avLst/>
                          </a:prstGeom>
                        </pic:spPr>
                      </pic:pic>
                    </a:graphicData>
                  </a:graphic>
                </wp:inline>
              </w:drawing>
            </w:r>
          </w:p>
          <w:p w14:paraId="569D560B" w14:textId="77777777" w:rsidR="00E1594D" w:rsidRDefault="00E1594D" w:rsidP="00E1594D">
            <w:r>
              <w:rPr>
                <w:rFonts w:hint="eastAsia"/>
              </w:rPr>
              <w:t>Android 6.0</w:t>
            </w:r>
            <w:r>
              <w:t xml:space="preserve"> (Marshmallow)</w:t>
            </w:r>
          </w:p>
          <w:p w14:paraId="5C498C91" w14:textId="6CFAB717" w:rsidR="00E1594D" w:rsidRDefault="00E1594D" w:rsidP="00E1594D">
            <w:r>
              <w:t>2015.09</w:t>
            </w:r>
          </w:p>
        </w:tc>
        <w:tc>
          <w:tcPr>
            <w:tcW w:w="4111" w:type="dxa"/>
          </w:tcPr>
          <w:p w14:paraId="44F25208" w14:textId="77777777" w:rsidR="00E1594D" w:rsidRDefault="00E1594D" w:rsidP="00E1594D">
            <w:r>
              <w:rPr>
                <w:noProof/>
              </w:rPr>
              <w:drawing>
                <wp:inline distT="0" distB="0" distL="0" distR="0" wp14:anchorId="3C4C4D93" wp14:editId="5648DD3D">
                  <wp:extent cx="1504950" cy="1514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04950" cy="1514475"/>
                          </a:xfrm>
                          <a:prstGeom prst="rect">
                            <a:avLst/>
                          </a:prstGeom>
                        </pic:spPr>
                      </pic:pic>
                    </a:graphicData>
                  </a:graphic>
                </wp:inline>
              </w:drawing>
            </w:r>
          </w:p>
          <w:p w14:paraId="1F41D9AB" w14:textId="77777777" w:rsidR="00E1594D" w:rsidRDefault="00E1594D" w:rsidP="00E1594D">
            <w:r>
              <w:t>Android 7.0 (Nuga)</w:t>
            </w:r>
          </w:p>
          <w:p w14:paraId="0CA271B8" w14:textId="3C484A04" w:rsidR="00E1594D" w:rsidRDefault="00E1594D" w:rsidP="00E1594D">
            <w:r>
              <w:t>2016.08</w:t>
            </w:r>
          </w:p>
        </w:tc>
      </w:tr>
      <w:tr w:rsidR="00E1594D" w14:paraId="5ED28459" w14:textId="77777777" w:rsidTr="00E1594D">
        <w:trPr>
          <w:trHeight w:val="2772"/>
        </w:trPr>
        <w:tc>
          <w:tcPr>
            <w:tcW w:w="3964" w:type="dxa"/>
          </w:tcPr>
          <w:p w14:paraId="23801887" w14:textId="77777777" w:rsidR="00E1594D" w:rsidRDefault="00E1594D" w:rsidP="00E1594D">
            <w:r>
              <w:rPr>
                <w:noProof/>
              </w:rPr>
              <w:drawing>
                <wp:inline distT="0" distB="0" distL="0" distR="0" wp14:anchorId="43F9CB5F" wp14:editId="60FBD26D">
                  <wp:extent cx="1293955" cy="185737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98472" cy="1863858"/>
                          </a:xfrm>
                          <a:prstGeom prst="rect">
                            <a:avLst/>
                          </a:prstGeom>
                        </pic:spPr>
                      </pic:pic>
                    </a:graphicData>
                  </a:graphic>
                </wp:inline>
              </w:drawing>
            </w:r>
          </w:p>
          <w:p w14:paraId="0439B79B" w14:textId="77777777" w:rsidR="00E1594D" w:rsidRDefault="00E1594D" w:rsidP="00E1594D">
            <w:r>
              <w:rPr>
                <w:rFonts w:hint="eastAsia"/>
              </w:rPr>
              <w:t>Android 8.0 (Oreo)</w:t>
            </w:r>
          </w:p>
          <w:p w14:paraId="5F4B1826" w14:textId="35457081" w:rsidR="00E1594D" w:rsidRDefault="00E1594D" w:rsidP="00E1594D">
            <w:pPr>
              <w:rPr>
                <w:noProof/>
              </w:rPr>
            </w:pPr>
            <w:r>
              <w:rPr>
                <w:rFonts w:hint="eastAsia"/>
              </w:rPr>
              <w:t>2017.08</w:t>
            </w:r>
          </w:p>
        </w:tc>
        <w:tc>
          <w:tcPr>
            <w:tcW w:w="4111" w:type="dxa"/>
          </w:tcPr>
          <w:p w14:paraId="5EEA552D" w14:textId="77777777" w:rsidR="00E1594D" w:rsidRDefault="00E1594D" w:rsidP="00E1594D">
            <w:pPr>
              <w:rPr>
                <w:noProof/>
              </w:rPr>
            </w:pPr>
          </w:p>
        </w:tc>
      </w:tr>
    </w:tbl>
    <w:p w14:paraId="4DDFBA36" w14:textId="26EC234C" w:rsidR="002162CC" w:rsidRDefault="002162CC" w:rsidP="002162CC"/>
    <w:p w14:paraId="4C12E95C" w14:textId="623C22CB" w:rsidR="002162CC" w:rsidRDefault="002162CC" w:rsidP="002162CC"/>
    <w:p w14:paraId="1EA3EE85" w14:textId="65A230E8" w:rsidR="002162CC" w:rsidRDefault="002162CC" w:rsidP="002162CC"/>
    <w:p w14:paraId="1DA4C008" w14:textId="2C321999" w:rsidR="002162CC" w:rsidRDefault="002162CC" w:rsidP="002162CC"/>
    <w:p w14:paraId="58AA3C7C" w14:textId="1FE8AA28" w:rsidR="002162CC" w:rsidRDefault="002162CC" w:rsidP="002162CC"/>
    <w:p w14:paraId="659D6546" w14:textId="1B293F5F" w:rsidR="002162CC" w:rsidRDefault="002162CC" w:rsidP="002162CC"/>
    <w:p w14:paraId="4632D098" w14:textId="3713C339" w:rsidR="002162CC" w:rsidRDefault="002162CC" w:rsidP="002162CC"/>
    <w:p w14:paraId="08B2F5A9" w14:textId="493003FB" w:rsidR="002162CC" w:rsidRDefault="002162CC" w:rsidP="002162CC"/>
    <w:p w14:paraId="47158EBF" w14:textId="77777777" w:rsidR="00E237B0" w:rsidRDefault="00E237B0" w:rsidP="00E237B0">
      <w:pPr>
        <w:pStyle w:val="Heading1"/>
      </w:pPr>
      <w:r>
        <w:rPr>
          <w:rFonts w:hint="eastAsia"/>
        </w:rPr>
        <w:lastRenderedPageBreak/>
        <w:t>안드로이드 구조</w:t>
      </w:r>
    </w:p>
    <w:p w14:paraId="21121B5E" w14:textId="77777777" w:rsidR="00E237B0" w:rsidRDefault="00E237B0" w:rsidP="00E237B0">
      <w:r>
        <w:rPr>
          <w:noProof/>
        </w:rPr>
        <w:drawing>
          <wp:inline distT="0" distB="0" distL="0" distR="0" wp14:anchorId="1F297592" wp14:editId="14902780">
            <wp:extent cx="6645910" cy="54343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5434330"/>
                    </a:xfrm>
                    <a:prstGeom prst="rect">
                      <a:avLst/>
                    </a:prstGeom>
                  </pic:spPr>
                </pic:pic>
              </a:graphicData>
            </a:graphic>
          </wp:inline>
        </w:drawing>
      </w:r>
    </w:p>
    <w:p w14:paraId="4EB0A0CA" w14:textId="77777777" w:rsidR="00E237B0" w:rsidRDefault="00E237B0" w:rsidP="00E237B0"/>
    <w:p w14:paraId="691555B3" w14:textId="77777777" w:rsidR="00E237B0" w:rsidRDefault="00E237B0" w:rsidP="00E237B0">
      <w:r>
        <w:rPr>
          <w:rFonts w:hint="eastAsia"/>
        </w:rPr>
        <w:t xml:space="preserve">Linux 커널 부분은 </w:t>
      </w:r>
      <w:r>
        <w:t xml:space="preserve">C </w:t>
      </w:r>
      <w:r>
        <w:rPr>
          <w:rFonts w:hint="eastAsia"/>
        </w:rPr>
        <w:t>언어로 구현되었다.</w:t>
      </w:r>
    </w:p>
    <w:p w14:paraId="72859894" w14:textId="77777777" w:rsidR="00E237B0" w:rsidRDefault="00E237B0" w:rsidP="00E237B0"/>
    <w:p w14:paraId="0A3B5CD5" w14:textId="77777777" w:rsidR="00E237B0" w:rsidRDefault="00E237B0" w:rsidP="00E237B0">
      <w:r>
        <w:t xml:space="preserve">Libraries </w:t>
      </w:r>
      <w:r>
        <w:rPr>
          <w:rFonts w:hint="eastAsia"/>
        </w:rPr>
        <w:t>부분은 C/C++</w:t>
      </w:r>
      <w:r>
        <w:t xml:space="preserve"> </w:t>
      </w:r>
      <w:r>
        <w:rPr>
          <w:rFonts w:hint="eastAsia"/>
        </w:rPr>
        <w:t>언어로 구현되었다.</w:t>
      </w:r>
    </w:p>
    <w:p w14:paraId="10AF1952" w14:textId="48000B9C" w:rsidR="00A308D4" w:rsidRDefault="00A308D4" w:rsidP="00A308D4">
      <w:r>
        <w:t xml:space="preserve">SurfaceManager, OpenGL/ES, </w:t>
      </w:r>
      <w:r>
        <w:rPr>
          <w:rFonts w:hint="eastAsia"/>
        </w:rPr>
        <w:t>S</w:t>
      </w:r>
      <w:r>
        <w:t>GL : 3</w:t>
      </w:r>
      <w:r>
        <w:rPr>
          <w:rFonts w:hint="eastAsia"/>
        </w:rPr>
        <w:t xml:space="preserve">D 그래픽 </w:t>
      </w:r>
    </w:p>
    <w:p w14:paraId="0451F76B" w14:textId="4CDC3808" w:rsidR="00A308D4" w:rsidRDefault="00A308D4" w:rsidP="00A308D4">
      <w:r>
        <w:t xml:space="preserve">MediaFramework : </w:t>
      </w:r>
      <w:r>
        <w:rPr>
          <w:rFonts w:hint="eastAsia"/>
        </w:rPr>
        <w:t>멀티미디어</w:t>
      </w:r>
    </w:p>
    <w:p w14:paraId="140D5802" w14:textId="32AF1ECE" w:rsidR="00A308D4" w:rsidRDefault="00E237B0" w:rsidP="00E237B0">
      <w:r>
        <w:rPr>
          <w:rFonts w:hint="eastAsia"/>
        </w:rPr>
        <w:t>SQLLite</w:t>
      </w:r>
      <w:r>
        <w:t xml:space="preserve"> </w:t>
      </w:r>
      <w:r w:rsidR="00A308D4">
        <w:t xml:space="preserve">: </w:t>
      </w:r>
      <w:r>
        <w:rPr>
          <w:rFonts w:hint="eastAsia"/>
        </w:rPr>
        <w:t>데이터베이스,</w:t>
      </w:r>
      <w:r>
        <w:t xml:space="preserve"> </w:t>
      </w:r>
    </w:p>
    <w:p w14:paraId="2264FC9F" w14:textId="3699E6A3" w:rsidR="00E237B0" w:rsidRDefault="008234F6" w:rsidP="00E237B0">
      <w:r>
        <w:t xml:space="preserve">SSL </w:t>
      </w:r>
      <w:r w:rsidR="00A308D4">
        <w:t xml:space="preserve">: </w:t>
      </w:r>
      <w:r>
        <w:rPr>
          <w:rFonts w:hint="eastAsia"/>
        </w:rPr>
        <w:t>통신</w:t>
      </w:r>
      <w:r w:rsidR="00A308D4">
        <w:t xml:space="preserve"> </w:t>
      </w:r>
    </w:p>
    <w:p w14:paraId="4D417ECC" w14:textId="02423972" w:rsidR="00A308D4" w:rsidRDefault="00A308D4" w:rsidP="00E237B0">
      <w:r>
        <w:rPr>
          <w:rFonts w:hint="eastAsia"/>
        </w:rPr>
        <w:t>FreeType</w:t>
      </w:r>
      <w:r>
        <w:t xml:space="preserve"> : </w:t>
      </w:r>
      <w:r>
        <w:rPr>
          <w:rFonts w:hint="eastAsia"/>
        </w:rPr>
        <w:t xml:space="preserve">폰트 </w:t>
      </w:r>
    </w:p>
    <w:p w14:paraId="722A0BD0" w14:textId="20476BE7" w:rsidR="00A308D4" w:rsidRDefault="00A308D4" w:rsidP="00E237B0">
      <w:r>
        <w:rPr>
          <w:rFonts w:hint="eastAsia"/>
        </w:rPr>
        <w:t>WebK</w:t>
      </w:r>
      <w:r>
        <w:t xml:space="preserve">it : </w:t>
      </w:r>
      <w:r>
        <w:rPr>
          <w:rFonts w:hint="eastAsia"/>
        </w:rPr>
        <w:t>웹브라우저 엔진</w:t>
      </w:r>
    </w:p>
    <w:p w14:paraId="6F034359" w14:textId="0C164184" w:rsidR="00A308D4" w:rsidRDefault="00A308D4" w:rsidP="00E237B0">
      <w:r>
        <w:rPr>
          <w:rFonts w:hint="eastAsia"/>
        </w:rPr>
        <w:t xml:space="preserve">libc : 표준 </w:t>
      </w:r>
      <w:r>
        <w:t xml:space="preserve">C </w:t>
      </w:r>
      <w:r>
        <w:rPr>
          <w:rFonts w:hint="eastAsia"/>
        </w:rPr>
        <w:t>라이브러리</w:t>
      </w:r>
    </w:p>
    <w:p w14:paraId="173C1DCE" w14:textId="4A049EDF" w:rsidR="008234F6" w:rsidRDefault="00A308D4" w:rsidP="00E237B0">
      <w:r>
        <w:rPr>
          <w:rFonts w:hint="eastAsia"/>
        </w:rPr>
        <w:t xml:space="preserve"> </w:t>
      </w:r>
    </w:p>
    <w:p w14:paraId="6F014907" w14:textId="77777777" w:rsidR="00A308D4" w:rsidRDefault="008234F6" w:rsidP="00E237B0">
      <w:r>
        <w:rPr>
          <w:rFonts w:hint="eastAsia"/>
        </w:rPr>
        <w:t xml:space="preserve">Android Runtime은 </w:t>
      </w:r>
    </w:p>
    <w:p w14:paraId="78502A98" w14:textId="5DB11F0E" w:rsidR="008234F6" w:rsidRDefault="008234F6" w:rsidP="00E237B0">
      <w:r>
        <w:t xml:space="preserve">Java </w:t>
      </w:r>
      <w:r>
        <w:rPr>
          <w:rFonts w:hint="eastAsia"/>
        </w:rPr>
        <w:t>컴파일러,</w:t>
      </w:r>
      <w:r>
        <w:t xml:space="preserve"> </w:t>
      </w:r>
      <w:r>
        <w:rPr>
          <w:rFonts w:hint="eastAsia"/>
        </w:rPr>
        <w:t>Java</w:t>
      </w:r>
      <w:r>
        <w:t xml:space="preserve"> </w:t>
      </w:r>
      <w:r>
        <w:rPr>
          <w:rFonts w:hint="eastAsia"/>
        </w:rPr>
        <w:t>가상 기계,</w:t>
      </w:r>
      <w:r>
        <w:t xml:space="preserve"> Java </w:t>
      </w:r>
      <w:r>
        <w:rPr>
          <w:rFonts w:hint="eastAsia"/>
        </w:rPr>
        <w:t>표준 라이브러리로 구성된다.</w:t>
      </w:r>
    </w:p>
    <w:p w14:paraId="367F035A" w14:textId="77777777" w:rsidR="008234F6" w:rsidRPr="00A308D4" w:rsidRDefault="008234F6" w:rsidP="00E237B0"/>
    <w:p w14:paraId="2C09EF63" w14:textId="77777777" w:rsidR="00B12C18" w:rsidRPr="00A308D4" w:rsidRDefault="00B12C18" w:rsidP="00B12C18"/>
    <w:p w14:paraId="1431814F" w14:textId="315A37AC" w:rsidR="00E1594D" w:rsidRDefault="00E1594D">
      <w:pPr>
        <w:widowControl/>
        <w:wordWrap/>
        <w:autoSpaceDE/>
        <w:autoSpaceDN/>
        <w:spacing w:after="160" w:line="259" w:lineRule="auto"/>
      </w:pPr>
      <w:r>
        <w:br w:type="page"/>
      </w:r>
    </w:p>
    <w:p w14:paraId="6D169E65" w14:textId="77777777" w:rsidR="008234F6" w:rsidRDefault="008234F6" w:rsidP="00B12C18"/>
    <w:p w14:paraId="65F74FBE" w14:textId="01830238" w:rsidR="00C30F49" w:rsidRDefault="00C30F49" w:rsidP="00C30F49">
      <w:pPr>
        <w:pStyle w:val="Heading3"/>
      </w:pPr>
      <w:r>
        <w:t>Application Framework</w:t>
      </w:r>
    </w:p>
    <w:p w14:paraId="17408774" w14:textId="77777777" w:rsidR="00C30F49" w:rsidRDefault="00C30F49" w:rsidP="00C30F49">
      <w:r>
        <w:t xml:space="preserve">Application Framework </w:t>
      </w:r>
      <w:r>
        <w:rPr>
          <w:rFonts w:hint="eastAsia"/>
        </w:rPr>
        <w:t>부분은 안드로이드 앱을 개발하기 위해 사용하는 라이브러리이다.</w:t>
      </w:r>
    </w:p>
    <w:p w14:paraId="21992B09" w14:textId="77777777" w:rsidR="00C30F49" w:rsidRPr="008234F6" w:rsidRDefault="00C30F49" w:rsidP="00C30F49">
      <w:r>
        <w:rPr>
          <w:rFonts w:hint="eastAsia"/>
        </w:rPr>
        <w:t xml:space="preserve">안드로이드 프로그래밍 수업에서 배울 내용이 </w:t>
      </w:r>
      <w:r>
        <w:t>Application Framework</w:t>
      </w:r>
      <w:r>
        <w:rPr>
          <w:rFonts w:hint="eastAsia"/>
        </w:rPr>
        <w:t>의 내용이다.</w:t>
      </w:r>
    </w:p>
    <w:p w14:paraId="5EA3763A" w14:textId="0D6A3C01" w:rsidR="00AB5B8D" w:rsidRDefault="00AB5B8D" w:rsidP="00B12C18"/>
    <w:p w14:paraId="3F8CA5EA" w14:textId="0B6385D3" w:rsidR="00C30F49" w:rsidRDefault="00C30F49" w:rsidP="00C30F49">
      <w:pPr>
        <w:pStyle w:val="Heading3"/>
      </w:pPr>
      <w:r>
        <w:rPr>
          <w:rFonts w:hint="eastAsia"/>
        </w:rPr>
        <w:t>라이브러리</w:t>
      </w:r>
    </w:p>
    <w:p w14:paraId="1B2D4A5F" w14:textId="3151E084" w:rsidR="00C30F49" w:rsidRDefault="00C30F49" w:rsidP="00B12C18">
      <w:r>
        <w:rPr>
          <w:rFonts w:hint="eastAsia"/>
        </w:rPr>
        <w:t>프로그래밍 할 때 필요한 소스 코드를 미리 컴파일하여 사용하기 편하도록 묶어 놓은 것을 라이브러리라고 한다.</w:t>
      </w:r>
    </w:p>
    <w:p w14:paraId="3335A7C8" w14:textId="19178511" w:rsidR="00C30F49" w:rsidRDefault="00C30F49" w:rsidP="00B12C18"/>
    <w:p w14:paraId="36589945" w14:textId="0CBB1AEF" w:rsidR="00C30F49" w:rsidRDefault="00C30F49" w:rsidP="00C30F49">
      <w:pPr>
        <w:pStyle w:val="Heading3"/>
      </w:pPr>
      <w:r>
        <w:rPr>
          <w:rFonts w:hint="eastAsia"/>
        </w:rPr>
        <w:t>표준</w:t>
      </w:r>
      <w:r>
        <w:rPr>
          <w:rFonts w:hint="eastAsia"/>
        </w:rPr>
        <w:t xml:space="preserve"> </w:t>
      </w:r>
      <w:r>
        <w:rPr>
          <w:rFonts w:hint="eastAsia"/>
        </w:rPr>
        <w:t>라이브러리</w:t>
      </w:r>
    </w:p>
    <w:p w14:paraId="0104E825" w14:textId="0F014041" w:rsidR="00C30F49" w:rsidRPr="00C30F49" w:rsidRDefault="00C30F49" w:rsidP="00C30F49">
      <w:r>
        <w:rPr>
          <w:rFonts w:hint="eastAsia"/>
        </w:rPr>
        <w:t>언어와 함께 배포되는 라이브러리를 표준 라이브러리라고 부른다.</w:t>
      </w:r>
    </w:p>
    <w:p w14:paraId="5B92D7EA" w14:textId="77777777" w:rsidR="00C30F49" w:rsidRPr="00C30F49" w:rsidRDefault="00C30F49" w:rsidP="00B12C18"/>
    <w:p w14:paraId="5E1B73E8" w14:textId="35F4D16F" w:rsidR="00C30F49" w:rsidRDefault="00C30F49" w:rsidP="00C30F49">
      <w:pPr>
        <w:pStyle w:val="Heading3"/>
      </w:pPr>
      <w:r>
        <w:rPr>
          <w:rFonts w:hint="eastAsia"/>
        </w:rPr>
        <w:t>클래스</w:t>
      </w:r>
      <w:r>
        <w:rPr>
          <w:rFonts w:hint="eastAsia"/>
        </w:rPr>
        <w:t xml:space="preserve"> </w:t>
      </w:r>
      <w:r>
        <w:rPr>
          <w:rFonts w:hint="eastAsia"/>
        </w:rPr>
        <w:t>라이브러리</w:t>
      </w:r>
    </w:p>
    <w:p w14:paraId="0C135A7B" w14:textId="0518B388" w:rsidR="00C30F49" w:rsidRDefault="00C30F49" w:rsidP="00C30F49">
      <w:r>
        <w:rPr>
          <w:rFonts w:hint="eastAsia"/>
        </w:rPr>
        <w:t>라이브러리에 들어있는 소스 코드가 클래스인 경우에 그 라이브러리를 클래스 라이브러리라고 부른다.</w:t>
      </w:r>
    </w:p>
    <w:p w14:paraId="1FAC1AAF" w14:textId="3DFEEB59" w:rsidR="00C30F49" w:rsidRDefault="00C30F49" w:rsidP="00C30F49"/>
    <w:p w14:paraId="779796F6" w14:textId="7DB3B766" w:rsidR="00C30F49" w:rsidRDefault="00C30F49" w:rsidP="00C30F49">
      <w:pPr>
        <w:pStyle w:val="Heading3"/>
      </w:pPr>
      <w:r>
        <w:rPr>
          <w:rFonts w:hint="eastAsia"/>
        </w:rPr>
        <w:t>Application Framework Class</w:t>
      </w:r>
    </w:p>
    <w:p w14:paraId="728FC467" w14:textId="0C8C5F47" w:rsidR="00C30F49" w:rsidRDefault="00C30F49" w:rsidP="00C30F49">
      <w:r>
        <w:rPr>
          <w:rFonts w:hint="eastAsia"/>
        </w:rPr>
        <w:t>애</w:t>
      </w:r>
      <w:r w:rsidR="00DE792B">
        <w:rPr>
          <w:rFonts w:hint="eastAsia"/>
        </w:rPr>
        <w:t xml:space="preserve">플리케이션의 골격에 해당하는 주요 클래스들을 </w:t>
      </w:r>
      <w:r w:rsidR="00DE792B">
        <w:t xml:space="preserve">application framework class </w:t>
      </w:r>
      <w:r w:rsidR="00DE792B">
        <w:rPr>
          <w:rFonts w:hint="eastAsia"/>
        </w:rPr>
        <w:t>라고 부른다.</w:t>
      </w:r>
    </w:p>
    <w:p w14:paraId="01959D3A" w14:textId="024A536E" w:rsidR="00DE792B" w:rsidRDefault="00DE792B" w:rsidP="00C30F49">
      <w:r>
        <w:rPr>
          <w:rFonts w:hint="eastAsia"/>
        </w:rPr>
        <w:t xml:space="preserve">이 클래스들이 들어있는 라이브러리를 </w:t>
      </w:r>
      <w:r>
        <w:t>Application Framework Class Library</w:t>
      </w:r>
      <w:r>
        <w:rPr>
          <w:rFonts w:hint="eastAsia"/>
        </w:rPr>
        <w:t>라고 부른다.</w:t>
      </w:r>
    </w:p>
    <w:p w14:paraId="786F5EC0" w14:textId="1848785E" w:rsidR="00DE792B" w:rsidRDefault="00DE792B" w:rsidP="00C30F49">
      <w:r>
        <w:rPr>
          <w:rFonts w:hint="eastAsia"/>
        </w:rPr>
        <w:t xml:space="preserve">줄여서 </w:t>
      </w:r>
      <w:r>
        <w:t xml:space="preserve">Application Framework </w:t>
      </w:r>
      <w:r>
        <w:rPr>
          <w:rFonts w:hint="eastAsia"/>
        </w:rPr>
        <w:t>이라고 부른다.</w:t>
      </w:r>
    </w:p>
    <w:p w14:paraId="2F3E6812" w14:textId="6F8D9C0B" w:rsidR="00DE792B" w:rsidRDefault="00DE792B" w:rsidP="00C30F49"/>
    <w:p w14:paraId="26A84251" w14:textId="1C9954ED" w:rsidR="00DE792B" w:rsidRDefault="00DE792B" w:rsidP="00C30F49"/>
    <w:p w14:paraId="415BB6EE" w14:textId="13293849" w:rsidR="00DE792B" w:rsidRDefault="00DE792B" w:rsidP="00C30F49"/>
    <w:p w14:paraId="2F610FED" w14:textId="77777777" w:rsidR="00DE792B" w:rsidRDefault="00DE792B" w:rsidP="00C30F49"/>
    <w:p w14:paraId="4D0D807F" w14:textId="77777777" w:rsidR="00DE792B" w:rsidRDefault="00DE792B" w:rsidP="00C30F49"/>
    <w:p w14:paraId="7B319575" w14:textId="77777777" w:rsidR="00C30F49" w:rsidRPr="00C30F49" w:rsidRDefault="00C30F49" w:rsidP="00C30F49"/>
    <w:p w14:paraId="6BB2F771" w14:textId="77777777" w:rsidR="00C30F49" w:rsidRDefault="00C30F49" w:rsidP="00C30F49"/>
    <w:p w14:paraId="72A9F5D5" w14:textId="77777777" w:rsidR="00C30F49" w:rsidRDefault="00C30F49" w:rsidP="00C30F49"/>
    <w:p w14:paraId="1318FDC9" w14:textId="77777777" w:rsidR="00C30F49" w:rsidRPr="00C30F49" w:rsidRDefault="00C30F49" w:rsidP="00C30F49"/>
    <w:p w14:paraId="313BF6D2" w14:textId="77777777" w:rsidR="00C30F49" w:rsidRPr="00C30F49" w:rsidRDefault="00C30F49" w:rsidP="00C30F49"/>
    <w:p w14:paraId="5D78ACAC" w14:textId="77777777" w:rsidR="00C30F49" w:rsidRDefault="00C30F49" w:rsidP="00B12C18"/>
    <w:p w14:paraId="115E72E3" w14:textId="77777777" w:rsidR="00C30F49" w:rsidRPr="00C30F49" w:rsidRDefault="00C30F49" w:rsidP="00B12C18"/>
    <w:p w14:paraId="2C3675D5" w14:textId="77777777" w:rsidR="00AB5B8D" w:rsidRDefault="00AB5B8D">
      <w:pPr>
        <w:widowControl/>
        <w:wordWrap/>
        <w:autoSpaceDE/>
        <w:autoSpaceDN/>
        <w:spacing w:after="160" w:line="259" w:lineRule="auto"/>
      </w:pPr>
      <w:r>
        <w:br w:type="page"/>
      </w:r>
    </w:p>
    <w:p w14:paraId="2BA48555" w14:textId="43738ED2" w:rsidR="002F6FB8" w:rsidRDefault="002F6FB8" w:rsidP="002F6FB8">
      <w:pPr>
        <w:pStyle w:val="Heading1"/>
      </w:pPr>
      <w:r>
        <w:rPr>
          <w:rFonts w:hint="eastAsia"/>
        </w:rPr>
        <w:lastRenderedPageBreak/>
        <w:t>수업 계획</w:t>
      </w:r>
    </w:p>
    <w:p w14:paraId="433ADF23" w14:textId="34D74735" w:rsidR="002F6FB8" w:rsidRDefault="002F6FB8" w:rsidP="002F6FB8"/>
    <w:p w14:paraId="6D0A2FB3" w14:textId="77777777" w:rsidR="002F6FB8" w:rsidRDefault="002F6FB8" w:rsidP="002F6FB8">
      <w:r>
        <w:rPr>
          <w:rFonts w:hint="eastAsia"/>
        </w:rPr>
        <w:t>수업목표</w:t>
      </w:r>
      <w:r>
        <w:t>:</w:t>
      </w:r>
    </w:p>
    <w:p w14:paraId="3AD4CE8E" w14:textId="77777777" w:rsidR="002F6FB8" w:rsidRDefault="002F6FB8" w:rsidP="002F6FB8">
      <w:r>
        <w:rPr>
          <w:rFonts w:hint="eastAsia"/>
        </w:rPr>
        <w:t>스마트폰</w:t>
      </w:r>
      <w:r>
        <w:t xml:space="preserve"> 시장에서 다수를 차지하고 있는 구글이 만든 모바일 운영체제인 안드로이드의 애플리케이션 개발 기술인, Java 안드로이드 프로그래밍 기술을 학습한다. 안드로이드 애플리케이션 개발을 위해 필요한 안드로이드 플랫폼에 대한 이해와 API 클래스 사용법, 그리고 안드로이드 표준 개발 도구인 Android Studio 개발도구 사용법을 학습한다. </w:t>
      </w:r>
    </w:p>
    <w:p w14:paraId="1104E00D" w14:textId="77777777" w:rsidR="002F6FB8" w:rsidRDefault="002F6FB8" w:rsidP="002F6FB8"/>
    <w:p w14:paraId="03140AA0" w14:textId="77777777" w:rsidR="002F6FB8" w:rsidRDefault="002F6FB8" w:rsidP="002F6FB8">
      <w:r>
        <w:rPr>
          <w:rFonts w:hint="eastAsia"/>
        </w:rPr>
        <w:t>수업방법</w:t>
      </w:r>
      <w:r>
        <w:t>:</w:t>
      </w:r>
    </w:p>
    <w:p w14:paraId="32E83C92" w14:textId="77777777" w:rsidR="002F6FB8" w:rsidRDefault="002F6FB8" w:rsidP="002F6FB8">
      <w:r>
        <w:rPr>
          <w:rFonts w:hint="eastAsia"/>
        </w:rPr>
        <w:t>수업은</w:t>
      </w:r>
      <w:r>
        <w:t xml:space="preserve"> 예제 소스 코드 위주로 진행된다. 개발 프로젝트에 필요한 기술들을 예제 소스 코드로 보여주고, 필요한 배경 지식을 설명한다. 학습한 기술을 구현 과제로 실습해 본다.</w:t>
      </w:r>
    </w:p>
    <w:p w14:paraId="12687979" w14:textId="77777777" w:rsidR="002F6FB8" w:rsidRDefault="002F6FB8" w:rsidP="002F6FB8"/>
    <w:p w14:paraId="4D08C590" w14:textId="77777777" w:rsidR="002F6FB8" w:rsidRDefault="002F6FB8" w:rsidP="002F6FB8">
      <w:r>
        <w:rPr>
          <w:rFonts w:hint="eastAsia"/>
        </w:rPr>
        <w:t>수업은</w:t>
      </w:r>
      <w:r>
        <w:t xml:space="preserve"> 다음과 같은 방식으로 진행된다.</w:t>
      </w:r>
    </w:p>
    <w:p w14:paraId="648FFE66" w14:textId="77777777" w:rsidR="002F6FB8" w:rsidRDefault="002F6FB8" w:rsidP="002F6FB8">
      <w:r>
        <w:t>(1) 학생들은 강의노트를 따라서 예제 프로젝트를 생성하고 소스 코드를 작성한다.</w:t>
      </w:r>
    </w:p>
    <w:p w14:paraId="031F8E23" w14:textId="77777777" w:rsidR="002F6FB8" w:rsidRDefault="002F6FB8" w:rsidP="002F6FB8">
      <w:r>
        <w:t>(2) 예제 프로젝트를 컴파일하고 실행해본다.</w:t>
      </w:r>
    </w:p>
    <w:p w14:paraId="6C9C8A96" w14:textId="77777777" w:rsidR="002F6FB8" w:rsidRDefault="002F6FB8" w:rsidP="002F6FB8">
      <w:r>
        <w:t>(3) 예제 소스 코드를 이해하기 위해 필요한 배경 지식을 교수가 설명한다.</w:t>
      </w:r>
    </w:p>
    <w:p w14:paraId="4C7D8D56" w14:textId="77777777" w:rsidR="002F6FB8" w:rsidRDefault="002F6FB8" w:rsidP="002F6FB8">
      <w:r>
        <w:t>(4) 예제 소스 코드와 그 실행 매커니즘을 교수가 설명한다.</w:t>
      </w:r>
    </w:p>
    <w:p w14:paraId="07A3FBEE" w14:textId="77777777" w:rsidR="002F6FB8" w:rsidRDefault="002F6FB8" w:rsidP="002F6FB8">
      <w:r>
        <w:t>(5) 예제로 학습한 구현 기술을 응용해 보기 위한 구현 과제가 제시된다.</w:t>
      </w:r>
    </w:p>
    <w:p w14:paraId="39048B37" w14:textId="77777777" w:rsidR="002F6FB8" w:rsidRDefault="002F6FB8" w:rsidP="002F6FB8">
      <w:r>
        <w:t>(6) 학생들은 구현 과제를 실습한다.</w:t>
      </w:r>
    </w:p>
    <w:p w14:paraId="7E5D87D5" w14:textId="77777777" w:rsidR="002F6FB8" w:rsidRDefault="002F6FB8" w:rsidP="002F6FB8"/>
    <w:p w14:paraId="6530E1D3" w14:textId="77777777" w:rsidR="002F6FB8" w:rsidRDefault="002F6FB8" w:rsidP="002F6FB8"/>
    <w:p w14:paraId="1F5447C7" w14:textId="77777777" w:rsidR="002F6FB8" w:rsidRDefault="002F6FB8" w:rsidP="002F6FB8">
      <w:r>
        <w:rPr>
          <w:rFonts w:hint="eastAsia"/>
        </w:rPr>
        <w:t>수업에</w:t>
      </w:r>
      <w:r>
        <w:t xml:space="preserve"> 필요한 개발환경은 다음과 같다.</w:t>
      </w:r>
    </w:p>
    <w:p w14:paraId="7F5254E3" w14:textId="77777777" w:rsidR="002F6FB8" w:rsidRDefault="002F6FB8" w:rsidP="002F6FB8">
      <w:r>
        <w:t>JDK 8, Android Studio 2.1.2</w:t>
      </w:r>
    </w:p>
    <w:p w14:paraId="148F8021" w14:textId="77777777" w:rsidR="002F6FB8" w:rsidRDefault="002F6FB8" w:rsidP="002F6FB8"/>
    <w:p w14:paraId="6033289C" w14:textId="77777777" w:rsidR="002F6FB8" w:rsidRDefault="002F6FB8" w:rsidP="002F6FB8">
      <w:r>
        <w:rPr>
          <w:rFonts w:hint="eastAsia"/>
        </w:rPr>
        <w:t>평가기준</w:t>
      </w:r>
      <w:r>
        <w:t>:</w:t>
      </w:r>
    </w:p>
    <w:p w14:paraId="25A9D279" w14:textId="77777777" w:rsidR="002F6FB8" w:rsidRDefault="002F6FB8" w:rsidP="002F6FB8">
      <w:r>
        <w:rPr>
          <w:rFonts w:hint="eastAsia"/>
        </w:rPr>
        <w:t>구현시험</w:t>
      </w:r>
      <w:r>
        <w:t xml:space="preserve"> 4회 (4주, 8주, 12주, 16주) = 45%</w:t>
      </w:r>
    </w:p>
    <w:p w14:paraId="7EFC31B6" w14:textId="77777777" w:rsidR="002F6FB8" w:rsidRDefault="002F6FB8" w:rsidP="002F6FB8">
      <w:r>
        <w:rPr>
          <w:rFonts w:hint="eastAsia"/>
        </w:rPr>
        <w:t>필기시험</w:t>
      </w:r>
      <w:r>
        <w:t xml:space="preserve"> 4회 (2주, 6주, 10주, 14주) = 45%</w:t>
      </w:r>
    </w:p>
    <w:p w14:paraId="2C0C1771" w14:textId="77777777" w:rsidR="002F6FB8" w:rsidRDefault="002F6FB8" w:rsidP="002F6FB8">
      <w:r>
        <w:rPr>
          <w:rFonts w:hint="eastAsia"/>
        </w:rPr>
        <w:t>과제</w:t>
      </w:r>
      <w:r>
        <w:t xml:space="preserve"> &amp; 출석 = 10%</w:t>
      </w:r>
    </w:p>
    <w:p w14:paraId="66EC1B7F" w14:textId="77777777" w:rsidR="002F6FB8" w:rsidRDefault="002F6FB8" w:rsidP="002F6FB8"/>
    <w:p w14:paraId="0AE7C1FD" w14:textId="77777777" w:rsidR="002F6FB8" w:rsidRDefault="002F6FB8" w:rsidP="002F6FB8">
      <w:r>
        <w:rPr>
          <w:rFonts w:hint="eastAsia"/>
        </w:rPr>
        <w:t>구현시험은</w:t>
      </w:r>
      <w:r>
        <w:t xml:space="preserve"> 구현 과제와 유사한 문제가 출제된다.</w:t>
      </w:r>
    </w:p>
    <w:p w14:paraId="7809BB22" w14:textId="77777777" w:rsidR="002F6FB8" w:rsidRDefault="002F6FB8" w:rsidP="002F6FB8">
      <w:r>
        <w:rPr>
          <w:rFonts w:hint="eastAsia"/>
        </w:rPr>
        <w:t>필기시험은</w:t>
      </w:r>
      <w:r>
        <w:t xml:space="preserve"> 강의노트의 내용을 위주로 출제된다.</w:t>
      </w:r>
    </w:p>
    <w:p w14:paraId="285CF858" w14:textId="77777777" w:rsidR="002F6FB8" w:rsidRDefault="002F6FB8" w:rsidP="002F6FB8"/>
    <w:p w14:paraId="11B01E84" w14:textId="77777777" w:rsidR="002F6FB8" w:rsidRDefault="002F6FB8" w:rsidP="002F6FB8"/>
    <w:p w14:paraId="2C8F5990" w14:textId="77777777" w:rsidR="002F6FB8" w:rsidRDefault="002F6FB8" w:rsidP="002F6FB8">
      <w:r>
        <w:rPr>
          <w:rFonts w:hint="eastAsia"/>
        </w:rPr>
        <w:t>주교재</w:t>
      </w:r>
      <w:r>
        <w:t>: 강의노트</w:t>
      </w:r>
    </w:p>
    <w:p w14:paraId="126BB837" w14:textId="77777777" w:rsidR="002F6FB8" w:rsidRDefault="002F6FB8" w:rsidP="002F6FB8"/>
    <w:p w14:paraId="4986D3B9" w14:textId="77777777" w:rsidR="002F6FB8" w:rsidRDefault="002F6FB8" w:rsidP="002F6FB8">
      <w:r>
        <w:rPr>
          <w:rFonts w:hint="eastAsia"/>
        </w:rPr>
        <w:t>부교재</w:t>
      </w:r>
      <w:r>
        <w:t xml:space="preserve">: </w:t>
      </w:r>
    </w:p>
    <w:p w14:paraId="54752D75" w14:textId="77777777" w:rsidR="002F6FB8" w:rsidRDefault="002F6FB8" w:rsidP="002F6FB8">
      <w:r>
        <w:rPr>
          <w:rFonts w:hint="eastAsia"/>
        </w:rPr>
        <w:t>그림으로</w:t>
      </w:r>
      <w:r>
        <w:t xml:space="preserve"> 쉽게 설명하는 안드로이드 프로그래밍</w:t>
      </w:r>
    </w:p>
    <w:p w14:paraId="2E5DC5C2" w14:textId="77777777" w:rsidR="002F6FB8" w:rsidRDefault="002F6FB8" w:rsidP="002F6FB8">
      <w:r>
        <w:rPr>
          <w:rFonts w:hint="eastAsia"/>
        </w:rPr>
        <w:t>저자</w:t>
      </w:r>
      <w:r>
        <w:t>: 천인국</w:t>
      </w:r>
    </w:p>
    <w:p w14:paraId="5E787EAA" w14:textId="77777777" w:rsidR="002F6FB8" w:rsidRDefault="002F6FB8" w:rsidP="002F6FB8">
      <w:r>
        <w:rPr>
          <w:rFonts w:hint="eastAsia"/>
        </w:rPr>
        <w:t>출판사</w:t>
      </w:r>
      <w:r>
        <w:t>: 생능출판사</w:t>
      </w:r>
    </w:p>
    <w:p w14:paraId="4FA01BC5" w14:textId="08F7176B" w:rsidR="002F6FB8" w:rsidRDefault="002F6FB8" w:rsidP="002F6FB8"/>
    <w:p w14:paraId="0A4A224A" w14:textId="6E449AE3" w:rsidR="00A308D4" w:rsidRDefault="00A308D4" w:rsidP="002F6FB8"/>
    <w:p w14:paraId="58F6F967" w14:textId="77777777" w:rsidR="00A308D4" w:rsidRDefault="00A308D4" w:rsidP="002F6FB8"/>
    <w:sectPr w:rsidR="00A308D4" w:rsidSect="00B12C18">
      <w:footerReference w:type="default" r:id="rId21"/>
      <w:pgSz w:w="11906" w:h="16838"/>
      <w:pgMar w:top="720" w:right="720" w:bottom="720" w:left="720" w:header="340" w:footer="113"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4F7B6" w14:textId="77777777" w:rsidR="007A41B0" w:rsidRDefault="007A41B0" w:rsidP="00B12C18">
      <w:r>
        <w:separator/>
      </w:r>
    </w:p>
  </w:endnote>
  <w:endnote w:type="continuationSeparator" w:id="0">
    <w:p w14:paraId="1C3487D0" w14:textId="77777777" w:rsidR="007A41B0" w:rsidRDefault="007A41B0" w:rsidP="00B12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F2EF1" w14:textId="43D96A67" w:rsidR="00E237B0" w:rsidRPr="00B12C18" w:rsidRDefault="00E237B0">
    <w:pPr>
      <w:tabs>
        <w:tab w:val="center" w:pos="4550"/>
        <w:tab w:val="left" w:pos="5818"/>
      </w:tabs>
      <w:ind w:right="260"/>
      <w:jc w:val="right"/>
      <w:rPr>
        <w:color w:val="A6A6A6" w:themeColor="background1" w:themeShade="A6"/>
      </w:rPr>
    </w:pPr>
    <w:r w:rsidRPr="00B12C18">
      <w:rPr>
        <w:color w:val="A6A6A6" w:themeColor="background1" w:themeShade="A6"/>
      </w:rPr>
      <w:fldChar w:fldCharType="begin"/>
    </w:r>
    <w:r w:rsidRPr="00B12C18">
      <w:rPr>
        <w:color w:val="A6A6A6" w:themeColor="background1" w:themeShade="A6"/>
      </w:rPr>
      <w:instrText xml:space="preserve"> PAGE   \* MERGEFORMAT </w:instrText>
    </w:r>
    <w:r w:rsidRPr="00B12C18">
      <w:rPr>
        <w:color w:val="A6A6A6" w:themeColor="background1" w:themeShade="A6"/>
      </w:rPr>
      <w:fldChar w:fldCharType="separate"/>
    </w:r>
    <w:r w:rsidR="00E1594D">
      <w:rPr>
        <w:noProof/>
        <w:color w:val="A6A6A6" w:themeColor="background1" w:themeShade="A6"/>
      </w:rPr>
      <w:t>7</w:t>
    </w:r>
    <w:r w:rsidRPr="00B12C18">
      <w:rPr>
        <w:color w:val="A6A6A6" w:themeColor="background1" w:themeShade="A6"/>
      </w:rPr>
      <w:fldChar w:fldCharType="end"/>
    </w:r>
    <w:r w:rsidRPr="00B12C18">
      <w:rPr>
        <w:color w:val="A6A6A6" w:themeColor="background1" w:themeShade="A6"/>
      </w:rPr>
      <w:t xml:space="preserve"> </w:t>
    </w:r>
    <w:r>
      <w:rPr>
        <w:color w:val="A6A6A6" w:themeColor="background1" w:themeShade="A6"/>
      </w:rPr>
      <w:t>/</w:t>
    </w:r>
    <w:r w:rsidRPr="00B12C18">
      <w:rPr>
        <w:color w:val="A6A6A6" w:themeColor="background1" w:themeShade="A6"/>
      </w:rPr>
      <w:t xml:space="preserve"> </w:t>
    </w:r>
    <w:r w:rsidRPr="00B12C18">
      <w:rPr>
        <w:color w:val="A6A6A6" w:themeColor="background1" w:themeShade="A6"/>
      </w:rPr>
      <w:fldChar w:fldCharType="begin"/>
    </w:r>
    <w:r w:rsidRPr="00B12C18">
      <w:rPr>
        <w:color w:val="A6A6A6" w:themeColor="background1" w:themeShade="A6"/>
      </w:rPr>
      <w:instrText xml:space="preserve"> NUMPAGES  \* Arabic  \* MERGEFORMAT </w:instrText>
    </w:r>
    <w:r w:rsidRPr="00B12C18">
      <w:rPr>
        <w:color w:val="A6A6A6" w:themeColor="background1" w:themeShade="A6"/>
      </w:rPr>
      <w:fldChar w:fldCharType="separate"/>
    </w:r>
    <w:r w:rsidR="00E1594D">
      <w:rPr>
        <w:noProof/>
        <w:color w:val="A6A6A6" w:themeColor="background1" w:themeShade="A6"/>
      </w:rPr>
      <w:t>7</w:t>
    </w:r>
    <w:r w:rsidRPr="00B12C18">
      <w:rPr>
        <w:color w:val="A6A6A6" w:themeColor="background1" w:themeShade="A6"/>
      </w:rPr>
      <w:fldChar w:fldCharType="end"/>
    </w:r>
  </w:p>
  <w:p w14:paraId="2698B27D" w14:textId="77777777" w:rsidR="00E237B0" w:rsidRDefault="00E237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03C91" w14:textId="77777777" w:rsidR="007A41B0" w:rsidRDefault="007A41B0" w:rsidP="00B12C18">
      <w:r>
        <w:separator/>
      </w:r>
    </w:p>
  </w:footnote>
  <w:footnote w:type="continuationSeparator" w:id="0">
    <w:p w14:paraId="2F2A938C" w14:textId="77777777" w:rsidR="007A41B0" w:rsidRDefault="007A41B0" w:rsidP="00B12C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A1513"/>
    <w:multiLevelType w:val="hybridMultilevel"/>
    <w:tmpl w:val="5900E48E"/>
    <w:lvl w:ilvl="0" w:tplc="A18E2E12">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76126C3"/>
    <w:multiLevelType w:val="multilevel"/>
    <w:tmpl w:val="4720E934"/>
    <w:lvl w:ilvl="0">
      <w:start w:val="1"/>
      <w:numFmt w:val="decimal"/>
      <w:pStyle w:val="Heading1"/>
      <w:suff w:val="space"/>
      <w:lvlText w:val="%1."/>
      <w:lvlJc w:val="left"/>
      <w:pPr>
        <w:ind w:left="425" w:hanging="425"/>
      </w:pPr>
      <w:rPr>
        <w:rFonts w:ascii="굴림체" w:eastAsia="굴림체" w:hAnsi="굴림체" w:hint="eastAsia"/>
      </w:rPr>
    </w:lvl>
    <w:lvl w:ilvl="1">
      <w:start w:val="1"/>
      <w:numFmt w:val="decimal"/>
      <w:pStyle w:val="Heading2"/>
      <w:suff w:val="space"/>
      <w:lvlText w:val="%2)"/>
      <w:lvlJc w:val="left"/>
      <w:pPr>
        <w:ind w:left="454" w:hanging="454"/>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4027648"/>
    <w:multiLevelType w:val="multilevel"/>
    <w:tmpl w:val="E984EC32"/>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 w:numId="3">
    <w:abstractNumId w:val="2"/>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ttachedTemplate r:id="rId1"/>
  <w:defaultTabStop w:val="800"/>
  <w:displayHorizontalDrawingGridEvery w:val="0"/>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3B8"/>
    <w:rsid w:val="000F25E2"/>
    <w:rsid w:val="00142722"/>
    <w:rsid w:val="002161B8"/>
    <w:rsid w:val="002162CC"/>
    <w:rsid w:val="002B099B"/>
    <w:rsid w:val="002F238A"/>
    <w:rsid w:val="002F6FB8"/>
    <w:rsid w:val="003B01A6"/>
    <w:rsid w:val="003B2C95"/>
    <w:rsid w:val="003C0DA0"/>
    <w:rsid w:val="004C4953"/>
    <w:rsid w:val="00530E33"/>
    <w:rsid w:val="006C3413"/>
    <w:rsid w:val="007A41B0"/>
    <w:rsid w:val="008234F6"/>
    <w:rsid w:val="00905752"/>
    <w:rsid w:val="00934C62"/>
    <w:rsid w:val="00936055"/>
    <w:rsid w:val="009879A8"/>
    <w:rsid w:val="009A30A4"/>
    <w:rsid w:val="00A166C1"/>
    <w:rsid w:val="00A22275"/>
    <w:rsid w:val="00A259E6"/>
    <w:rsid w:val="00A308D4"/>
    <w:rsid w:val="00AB5B8D"/>
    <w:rsid w:val="00AD23B8"/>
    <w:rsid w:val="00B12C18"/>
    <w:rsid w:val="00B16E53"/>
    <w:rsid w:val="00B8708A"/>
    <w:rsid w:val="00C27E8A"/>
    <w:rsid w:val="00C30F49"/>
    <w:rsid w:val="00C352DD"/>
    <w:rsid w:val="00D31EBB"/>
    <w:rsid w:val="00DE792B"/>
    <w:rsid w:val="00E1594D"/>
    <w:rsid w:val="00E237B0"/>
    <w:rsid w:val="00E422CC"/>
    <w:rsid w:val="00E50655"/>
    <w:rsid w:val="00F20D0F"/>
    <w:rsid w:val="00F579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1F64E6F"/>
  <w15:chartTrackingRefBased/>
  <w15:docId w15:val="{B8363576-7B74-4FDE-990F-AD3AFD896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79D5"/>
    <w:pPr>
      <w:widowControl w:val="0"/>
      <w:wordWrap w:val="0"/>
      <w:autoSpaceDE w:val="0"/>
      <w:autoSpaceDN w:val="0"/>
      <w:spacing w:after="0" w:line="240" w:lineRule="auto"/>
    </w:pPr>
    <w:rPr>
      <w:rFonts w:ascii="굴림체" w:eastAsia="굴림체"/>
    </w:rPr>
  </w:style>
  <w:style w:type="paragraph" w:styleId="Heading1">
    <w:name w:val="heading 1"/>
    <w:basedOn w:val="Normal"/>
    <w:next w:val="Normal"/>
    <w:link w:val="Heading1Char"/>
    <w:uiPriority w:val="9"/>
    <w:qFormat/>
    <w:rsid w:val="009A30A4"/>
    <w:pPr>
      <w:keepNext/>
      <w:numPr>
        <w:numId w:val="5"/>
      </w:numPr>
      <w:outlineLvl w:val="0"/>
    </w:pPr>
    <w:rPr>
      <w:rFonts w:ascii="굴림" w:eastAsia="굴림" w:hAnsiTheme="majorHAnsi" w:cstheme="majorBidi"/>
      <w:b/>
      <w:sz w:val="40"/>
      <w:szCs w:val="28"/>
    </w:rPr>
  </w:style>
  <w:style w:type="paragraph" w:styleId="Heading2">
    <w:name w:val="heading 2"/>
    <w:basedOn w:val="Normal"/>
    <w:next w:val="Normal"/>
    <w:link w:val="Heading2Char"/>
    <w:uiPriority w:val="9"/>
    <w:unhideWhenUsed/>
    <w:qFormat/>
    <w:rsid w:val="009A30A4"/>
    <w:pPr>
      <w:keepNext/>
      <w:numPr>
        <w:ilvl w:val="1"/>
        <w:numId w:val="1"/>
      </w:numPr>
      <w:outlineLvl w:val="1"/>
    </w:pPr>
    <w:rPr>
      <w:rFonts w:ascii="굴림" w:eastAsia="굴림" w:hAnsiTheme="majorHAnsi" w:cstheme="majorBidi"/>
      <w:b/>
      <w:sz w:val="32"/>
    </w:rPr>
  </w:style>
  <w:style w:type="paragraph" w:styleId="Heading3">
    <w:name w:val="heading 3"/>
    <w:basedOn w:val="Normal"/>
    <w:next w:val="Normal"/>
    <w:link w:val="Heading3Char"/>
    <w:autoRedefine/>
    <w:uiPriority w:val="9"/>
    <w:unhideWhenUsed/>
    <w:qFormat/>
    <w:rsid w:val="009A30A4"/>
    <w:pPr>
      <w:keepNext/>
      <w:outlineLvl w:val="2"/>
    </w:pPr>
    <w:rPr>
      <w:rFonts w:asciiTheme="majorHAnsi" w:eastAsia="돋움" w:hAnsiTheme="majorHAnsi" w:cstheme="majorBidi"/>
      <w:b/>
      <w:sz w:val="24"/>
    </w:rPr>
  </w:style>
  <w:style w:type="paragraph" w:styleId="Heading4">
    <w:name w:val="heading 4"/>
    <w:basedOn w:val="Normal"/>
    <w:next w:val="Normal"/>
    <w:link w:val="Heading4Char"/>
    <w:uiPriority w:val="9"/>
    <w:unhideWhenUsed/>
    <w:qFormat/>
    <w:rsid w:val="00C30F49"/>
    <w:pPr>
      <w:keepNext/>
      <w:ind w:leftChars="400" w:left="400" w:hangingChars="200" w:hanging="20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0A4"/>
    <w:rPr>
      <w:rFonts w:ascii="굴림" w:eastAsia="굴림" w:hAnsiTheme="majorHAnsi" w:cstheme="majorBidi"/>
      <w:b/>
      <w:sz w:val="40"/>
      <w:szCs w:val="28"/>
    </w:rPr>
  </w:style>
  <w:style w:type="character" w:customStyle="1" w:styleId="Heading2Char">
    <w:name w:val="Heading 2 Char"/>
    <w:basedOn w:val="DefaultParagraphFont"/>
    <w:link w:val="Heading2"/>
    <w:uiPriority w:val="9"/>
    <w:rsid w:val="009A30A4"/>
    <w:rPr>
      <w:rFonts w:ascii="굴림" w:eastAsia="굴림" w:hAnsiTheme="majorHAnsi" w:cstheme="majorBidi"/>
      <w:b/>
      <w:sz w:val="32"/>
    </w:rPr>
  </w:style>
  <w:style w:type="character" w:customStyle="1" w:styleId="Heading3Char">
    <w:name w:val="Heading 3 Char"/>
    <w:basedOn w:val="DefaultParagraphFont"/>
    <w:link w:val="Heading3"/>
    <w:uiPriority w:val="9"/>
    <w:rsid w:val="009A30A4"/>
    <w:rPr>
      <w:rFonts w:asciiTheme="majorHAnsi" w:eastAsia="돋움" w:hAnsiTheme="majorHAnsi" w:cstheme="majorBidi"/>
      <w:b/>
      <w:sz w:val="24"/>
    </w:rPr>
  </w:style>
  <w:style w:type="paragraph" w:customStyle="1" w:styleId="a">
    <w:name w:val="소스코드표"/>
    <w:basedOn w:val="Normal"/>
    <w:link w:val="Char"/>
    <w:qFormat/>
    <w:rsid w:val="00905752"/>
    <w:pPr>
      <w:pBdr>
        <w:top w:val="single" w:sz="4" w:space="1" w:color="auto"/>
        <w:left w:val="single" w:sz="4" w:space="4" w:color="auto"/>
        <w:bottom w:val="single" w:sz="4" w:space="1" w:color="auto"/>
        <w:right w:val="single" w:sz="4" w:space="4" w:color="auto"/>
      </w:pBdr>
      <w:adjustRightInd w:val="0"/>
      <w:snapToGrid w:val="0"/>
      <w:spacing w:line="220" w:lineRule="exact"/>
    </w:pPr>
  </w:style>
  <w:style w:type="paragraph" w:customStyle="1" w:styleId="a0">
    <w:name w:val="소스코드"/>
    <w:basedOn w:val="Normal"/>
    <w:link w:val="Char0"/>
    <w:qFormat/>
    <w:rsid w:val="00905752"/>
    <w:pPr>
      <w:adjustRightInd w:val="0"/>
      <w:snapToGrid w:val="0"/>
      <w:spacing w:line="220" w:lineRule="exact"/>
    </w:pPr>
  </w:style>
  <w:style w:type="character" w:customStyle="1" w:styleId="Char">
    <w:name w:val="소스코드표 Char"/>
    <w:basedOn w:val="DefaultParagraphFont"/>
    <w:link w:val="a"/>
    <w:rsid w:val="00905752"/>
    <w:rPr>
      <w:rFonts w:ascii="굴림체" w:eastAsia="굴림체"/>
    </w:rPr>
  </w:style>
  <w:style w:type="paragraph" w:styleId="Header">
    <w:name w:val="header"/>
    <w:basedOn w:val="Normal"/>
    <w:link w:val="HeaderChar"/>
    <w:uiPriority w:val="99"/>
    <w:unhideWhenUsed/>
    <w:rsid w:val="00B12C18"/>
    <w:pPr>
      <w:tabs>
        <w:tab w:val="center" w:pos="4513"/>
        <w:tab w:val="right" w:pos="9026"/>
      </w:tabs>
      <w:snapToGrid w:val="0"/>
    </w:pPr>
  </w:style>
  <w:style w:type="character" w:customStyle="1" w:styleId="Char0">
    <w:name w:val="소스코드 Char"/>
    <w:basedOn w:val="DefaultParagraphFont"/>
    <w:link w:val="a0"/>
    <w:rsid w:val="00905752"/>
    <w:rPr>
      <w:rFonts w:ascii="굴림체" w:eastAsia="굴림체"/>
    </w:rPr>
  </w:style>
  <w:style w:type="character" w:customStyle="1" w:styleId="HeaderChar">
    <w:name w:val="Header Char"/>
    <w:basedOn w:val="DefaultParagraphFont"/>
    <w:link w:val="Header"/>
    <w:uiPriority w:val="99"/>
    <w:rsid w:val="00B12C18"/>
    <w:rPr>
      <w:rFonts w:ascii="굴림체" w:eastAsia="굴림체"/>
    </w:rPr>
  </w:style>
  <w:style w:type="paragraph" w:styleId="Footer">
    <w:name w:val="footer"/>
    <w:basedOn w:val="Normal"/>
    <w:link w:val="FooterChar"/>
    <w:uiPriority w:val="99"/>
    <w:unhideWhenUsed/>
    <w:rsid w:val="00B12C18"/>
    <w:pPr>
      <w:tabs>
        <w:tab w:val="center" w:pos="4513"/>
        <w:tab w:val="right" w:pos="9026"/>
      </w:tabs>
      <w:snapToGrid w:val="0"/>
    </w:pPr>
  </w:style>
  <w:style w:type="character" w:customStyle="1" w:styleId="FooterChar">
    <w:name w:val="Footer Char"/>
    <w:basedOn w:val="DefaultParagraphFont"/>
    <w:link w:val="Footer"/>
    <w:uiPriority w:val="99"/>
    <w:rsid w:val="00B12C18"/>
    <w:rPr>
      <w:rFonts w:ascii="굴림체" w:eastAsia="굴림체"/>
    </w:rPr>
  </w:style>
  <w:style w:type="paragraph" w:customStyle="1" w:styleId="1">
    <w:name w:val="목록1"/>
    <w:basedOn w:val="ListParagraph"/>
    <w:link w:val="1Char"/>
    <w:rsid w:val="002F238A"/>
    <w:pPr>
      <w:numPr>
        <w:numId w:val="3"/>
      </w:numPr>
      <w:ind w:leftChars="0" w:left="300" w:hangingChars="150" w:hanging="300"/>
    </w:pPr>
    <w:rPr>
      <w:szCs w:val="20"/>
    </w:rPr>
  </w:style>
  <w:style w:type="character" w:customStyle="1" w:styleId="1Char">
    <w:name w:val="목록1 Char"/>
    <w:basedOn w:val="DefaultParagraphFont"/>
    <w:link w:val="1"/>
    <w:rsid w:val="002F238A"/>
    <w:rPr>
      <w:rFonts w:ascii="굴림체" w:eastAsia="굴림체"/>
      <w:szCs w:val="20"/>
    </w:rPr>
  </w:style>
  <w:style w:type="paragraph" w:styleId="ListParagraph">
    <w:name w:val="List Paragraph"/>
    <w:basedOn w:val="Normal"/>
    <w:uiPriority w:val="34"/>
    <w:qFormat/>
    <w:rsid w:val="002F238A"/>
    <w:pPr>
      <w:ind w:leftChars="400" w:left="800"/>
    </w:pPr>
  </w:style>
  <w:style w:type="character" w:customStyle="1" w:styleId="Heading4Char">
    <w:name w:val="Heading 4 Char"/>
    <w:basedOn w:val="DefaultParagraphFont"/>
    <w:link w:val="Heading4"/>
    <w:uiPriority w:val="9"/>
    <w:rsid w:val="00C30F49"/>
    <w:rPr>
      <w:rFonts w:ascii="굴림체" w:eastAsia="굴림체"/>
      <w:b/>
      <w:bCs/>
    </w:rPr>
  </w:style>
  <w:style w:type="table" w:styleId="TableGrid">
    <w:name w:val="Table Grid"/>
    <w:basedOn w:val="TableNormal"/>
    <w:uiPriority w:val="39"/>
    <w:rsid w:val="00E15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A\DesktopLink\&#53596;&#54540;&#47551;1.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템플릿1.dotx</Template>
  <TotalTime>167</TotalTime>
  <Pages>7</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Seungjin Lee</dc:creator>
  <cp:keywords/>
  <dc:description/>
  <cp:lastModifiedBy>이승진</cp:lastModifiedBy>
  <cp:revision>14</cp:revision>
  <dcterms:created xsi:type="dcterms:W3CDTF">2016-08-29T06:19:00Z</dcterms:created>
  <dcterms:modified xsi:type="dcterms:W3CDTF">2018-08-27T02:34:00Z</dcterms:modified>
</cp:coreProperties>
</file>