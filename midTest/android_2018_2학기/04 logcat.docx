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E5FE6" w14:textId="77777777" w:rsidR="009D5BD1" w:rsidRDefault="00DA2E66" w:rsidP="00F579D5">
      <w:pPr>
        <w:pStyle w:val="Heading1"/>
      </w:pPr>
      <w:r>
        <w:rPr>
          <w:rFonts w:hint="eastAsia"/>
        </w:rPr>
        <w:t>로그 메시지 출력</w:t>
      </w:r>
    </w:p>
    <w:p w14:paraId="5881B1ED" w14:textId="77777777" w:rsidR="00DA2E66" w:rsidRPr="00DA2E66" w:rsidRDefault="00DA2E66" w:rsidP="00DA2E66"/>
    <w:p w14:paraId="0293B3DB" w14:textId="77777777" w:rsidR="00F579D5" w:rsidRDefault="00DA2E66" w:rsidP="00F579D5">
      <w:pPr>
        <w:pStyle w:val="Heading2"/>
      </w:pPr>
      <w:r>
        <w:rPr>
          <w:rFonts w:hint="eastAsia"/>
        </w:rPr>
        <w:t>로그캣(</w:t>
      </w:r>
      <w:r>
        <w:t>logcat)</w:t>
      </w:r>
    </w:p>
    <w:p w14:paraId="77679B77" w14:textId="77777777" w:rsidR="00DA2E66" w:rsidRDefault="00DA2E66" w:rsidP="00DA2E66"/>
    <w:p w14:paraId="5CC42C4D" w14:textId="77777777" w:rsidR="00DA2E66" w:rsidRDefault="00DA2E66" w:rsidP="00DA2E66">
      <w:r>
        <w:rPr>
          <w:rFonts w:hint="eastAsia"/>
        </w:rPr>
        <w:t>소스 코드 실행 과정을 분석할 때,</w:t>
      </w:r>
      <w:r>
        <w:t xml:space="preserve"> </w:t>
      </w:r>
      <w:r>
        <w:rPr>
          <w:rFonts w:hint="eastAsia"/>
        </w:rPr>
        <w:t>로그 메시지 출력 기능이 유용하다.</w:t>
      </w:r>
    </w:p>
    <w:p w14:paraId="6CE4717E" w14:textId="77777777" w:rsidR="00DA2E66" w:rsidRDefault="00DA2E66" w:rsidP="00DA2E66"/>
    <w:p w14:paraId="12E2E1B7" w14:textId="77777777" w:rsidR="00DA2E66" w:rsidRDefault="00DA2E66" w:rsidP="00DA2E66">
      <w:r>
        <w:rPr>
          <w:rFonts w:hint="eastAsia"/>
        </w:rPr>
        <w:t>실행 과정이 궁금한 소스 코드 중간에, 궁금한 변수 값을 출력해 보는 코드를 넣고 실행하여 출력되는 값을 보면,</w:t>
      </w:r>
      <w:r>
        <w:t xml:space="preserve"> </w:t>
      </w:r>
      <w:r>
        <w:rPr>
          <w:rFonts w:hint="eastAsia"/>
        </w:rPr>
        <w:t>문제점을 파악하고 버그를 해결하는데 큰 도움이 된다.</w:t>
      </w:r>
    </w:p>
    <w:p w14:paraId="24F9F589" w14:textId="77777777" w:rsidR="00DA2E66" w:rsidRDefault="00DA2E66" w:rsidP="00DA2E66"/>
    <w:p w14:paraId="244D4A42" w14:textId="77777777" w:rsidR="00DA2E66" w:rsidRDefault="00DA2E66" w:rsidP="00DA2E66">
      <w:r>
        <w:rPr>
          <w:rFonts w:hint="eastAsia"/>
        </w:rPr>
        <w:t>안드로이드에서 앱에서 로그 메시지를 출력하는 기능을 간단히 구현할 수 있다.</w:t>
      </w:r>
    </w:p>
    <w:p w14:paraId="44269660" w14:textId="77777777" w:rsidR="00DA2E66" w:rsidRDefault="00DA2E66" w:rsidP="00DA2E66">
      <w:r>
        <w:rPr>
          <w:rFonts w:hint="eastAsia"/>
        </w:rPr>
        <w:t xml:space="preserve">출력된 메시지는 </w:t>
      </w:r>
      <w:r>
        <w:t>Android Studio</w:t>
      </w:r>
      <w:r>
        <w:rPr>
          <w:rFonts w:hint="eastAsia"/>
        </w:rPr>
        <w:t xml:space="preserve">의 </w:t>
      </w:r>
      <w:r>
        <w:t xml:space="preserve">logcat </w:t>
      </w:r>
      <w:r>
        <w:rPr>
          <w:rFonts w:hint="eastAsia"/>
        </w:rPr>
        <w:t>창에서 실시간으로 볼 수 있다.</w:t>
      </w:r>
    </w:p>
    <w:p w14:paraId="1763B6E5" w14:textId="77777777" w:rsidR="00B12C18" w:rsidRDefault="00B12C18" w:rsidP="00B12C18"/>
    <w:p w14:paraId="676C36BF" w14:textId="77777777" w:rsidR="00DA2E66" w:rsidRDefault="00DA2E66" w:rsidP="00B12C18"/>
    <w:p w14:paraId="3D7D2922" w14:textId="77777777" w:rsidR="00DA2E66" w:rsidRDefault="00DA2E66" w:rsidP="00DA2E66">
      <w:pPr>
        <w:pStyle w:val="Heading2"/>
      </w:pPr>
      <w:r>
        <w:rPr>
          <w:rFonts w:hint="eastAsia"/>
        </w:rPr>
        <w:t>로그 메시지 등급</w:t>
      </w:r>
    </w:p>
    <w:p w14:paraId="059FDED6" w14:textId="77777777" w:rsidR="00DA2E66" w:rsidRDefault="00DA2E66" w:rsidP="00DA2E66"/>
    <w:p w14:paraId="61347748" w14:textId="3BE9BF61" w:rsidR="00DA2E66" w:rsidRDefault="00EE76B7" w:rsidP="00DA2E66">
      <w:r>
        <w:t>VERBOSE</w:t>
      </w:r>
    </w:p>
    <w:p w14:paraId="34D0E032" w14:textId="3F99106D" w:rsidR="00DA2E66" w:rsidRDefault="00EE76B7" w:rsidP="00DA2E66">
      <w:r>
        <w:t>DEBUG</w:t>
      </w:r>
    </w:p>
    <w:p w14:paraId="4C35AC3D" w14:textId="3572264D" w:rsidR="00DA2E66" w:rsidRDefault="00EE76B7" w:rsidP="00DA2E66">
      <w:r>
        <w:t>INFO</w:t>
      </w:r>
    </w:p>
    <w:p w14:paraId="421D8457" w14:textId="7C0DB5CE" w:rsidR="00DA2E66" w:rsidRDefault="00EE76B7" w:rsidP="00DA2E66">
      <w:r>
        <w:t>WARN</w:t>
      </w:r>
    </w:p>
    <w:p w14:paraId="016AD1D4" w14:textId="74C71C2F" w:rsidR="00DA2E66" w:rsidRDefault="00EE76B7" w:rsidP="00DA2E66">
      <w:r>
        <w:t>ERROR</w:t>
      </w:r>
    </w:p>
    <w:p w14:paraId="492F0D28" w14:textId="77777777" w:rsidR="00DA2E66" w:rsidRDefault="00DA2E66" w:rsidP="00DA2E66"/>
    <w:p w14:paraId="2D18A441" w14:textId="66BBF318" w:rsidR="00DA2E66" w:rsidRDefault="00DA2E66" w:rsidP="00DA2E66">
      <w:r>
        <w:rPr>
          <w:rFonts w:hint="eastAsia"/>
        </w:rPr>
        <w:t>가장 낮은 등급:</w:t>
      </w:r>
      <w:r>
        <w:t xml:space="preserve"> </w:t>
      </w:r>
      <w:r w:rsidR="00EE76B7">
        <w:t>VERBOSE</w:t>
      </w:r>
    </w:p>
    <w:p w14:paraId="25621A98" w14:textId="19706E00" w:rsidR="00DA2E66" w:rsidRDefault="00DA2E66" w:rsidP="00DA2E66">
      <w:r>
        <w:rPr>
          <w:rFonts w:hint="eastAsia"/>
        </w:rPr>
        <w:t>가장 높은 등급:</w:t>
      </w:r>
      <w:r>
        <w:t xml:space="preserve"> </w:t>
      </w:r>
      <w:r w:rsidR="00EE76B7">
        <w:t>ERROR</w:t>
      </w:r>
    </w:p>
    <w:p w14:paraId="3FA30FE9" w14:textId="77777777" w:rsidR="00DA2E66" w:rsidRDefault="00DA2E66" w:rsidP="00DA2E66"/>
    <w:p w14:paraId="6DA63D8D" w14:textId="77777777" w:rsidR="00DA2E66" w:rsidRDefault="00DA2E66" w:rsidP="00DA2E66"/>
    <w:p w14:paraId="1D94373F" w14:textId="2F584A70" w:rsidR="00DA2E66" w:rsidRDefault="00EE76B7" w:rsidP="00EE76B7">
      <w:pPr>
        <w:pStyle w:val="Heading2"/>
      </w:pPr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클래스 메소드</w:t>
      </w:r>
    </w:p>
    <w:p w14:paraId="692C7DC8" w14:textId="7E8F6FA1" w:rsidR="00EE76B7" w:rsidRDefault="00EE76B7" w:rsidP="00EE76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76B7" w14:paraId="0C3D6062" w14:textId="77777777" w:rsidTr="00EE76B7">
        <w:tc>
          <w:tcPr>
            <w:tcW w:w="10456" w:type="dxa"/>
          </w:tcPr>
          <w:p w14:paraId="50657640" w14:textId="77777777" w:rsidR="00EE76B7" w:rsidRDefault="00EE76B7" w:rsidP="00EE76B7">
            <w:r>
              <w:rPr>
                <w:rFonts w:hint="eastAsia"/>
              </w:rPr>
              <w:t>static int v(String tag, String msg)</w:t>
            </w:r>
          </w:p>
          <w:p w14:paraId="12CAE199" w14:textId="5F7667AA" w:rsidR="00EE76B7" w:rsidRDefault="00EE76B7" w:rsidP="00EE76B7">
            <w:r>
              <w:tab/>
              <w:t xml:space="preserve">VERBOSE </w:t>
            </w:r>
            <w:r>
              <w:rPr>
                <w:rFonts w:hint="eastAsia"/>
              </w:rPr>
              <w:t>등급의 로그 메시지를 출력한다.</w:t>
            </w:r>
          </w:p>
        </w:tc>
      </w:tr>
      <w:tr w:rsidR="00EE76B7" w14:paraId="554A4DD6" w14:textId="77777777" w:rsidTr="00EE76B7">
        <w:tc>
          <w:tcPr>
            <w:tcW w:w="10456" w:type="dxa"/>
          </w:tcPr>
          <w:p w14:paraId="7811629C" w14:textId="77777777" w:rsidR="00EE76B7" w:rsidRDefault="00EE76B7" w:rsidP="00EE76B7">
            <w:r>
              <w:rPr>
                <w:rFonts w:hint="eastAsia"/>
              </w:rPr>
              <w:t>static int d(String tag, String msg)</w:t>
            </w:r>
          </w:p>
          <w:p w14:paraId="062F07C9" w14:textId="4BADEBEF" w:rsidR="00EE76B7" w:rsidRDefault="00EE76B7" w:rsidP="00EE76B7">
            <w:r>
              <w:tab/>
              <w:t xml:space="preserve">DEBUG </w:t>
            </w:r>
            <w:r>
              <w:rPr>
                <w:rFonts w:hint="eastAsia"/>
              </w:rPr>
              <w:t>등급의 로그 메시지를 출력한다.</w:t>
            </w:r>
          </w:p>
        </w:tc>
      </w:tr>
      <w:tr w:rsidR="00EE76B7" w14:paraId="3FFA00BB" w14:textId="77777777" w:rsidTr="00EE76B7">
        <w:tc>
          <w:tcPr>
            <w:tcW w:w="10456" w:type="dxa"/>
          </w:tcPr>
          <w:p w14:paraId="1C540D44" w14:textId="77777777" w:rsidR="00EE76B7" w:rsidRDefault="00EE76B7" w:rsidP="00EE76B7">
            <w:r>
              <w:rPr>
                <w:rFonts w:hint="eastAsia"/>
              </w:rPr>
              <w:t>static int i(String tag, String msg)</w:t>
            </w:r>
          </w:p>
          <w:p w14:paraId="49363773" w14:textId="5F8DA2B9" w:rsidR="00EE76B7" w:rsidRDefault="00EE76B7" w:rsidP="00EE76B7">
            <w:r>
              <w:tab/>
              <w:t xml:space="preserve">INFO </w:t>
            </w:r>
            <w:r>
              <w:rPr>
                <w:rFonts w:hint="eastAsia"/>
              </w:rPr>
              <w:t>등급의 로그 메시지를 출력한다.</w:t>
            </w:r>
          </w:p>
        </w:tc>
      </w:tr>
      <w:tr w:rsidR="00EE76B7" w14:paraId="4207DC80" w14:textId="77777777" w:rsidTr="00EE76B7">
        <w:tc>
          <w:tcPr>
            <w:tcW w:w="10456" w:type="dxa"/>
          </w:tcPr>
          <w:p w14:paraId="127466CC" w14:textId="077302B9" w:rsidR="00EE76B7" w:rsidRDefault="00EE76B7" w:rsidP="00EE76B7">
            <w:r>
              <w:rPr>
                <w:rFonts w:hint="eastAsia"/>
              </w:rPr>
              <w:t>static int w(String tag, String msg)</w:t>
            </w:r>
          </w:p>
          <w:p w14:paraId="551FDA55" w14:textId="2CFF9228" w:rsidR="00EE76B7" w:rsidRDefault="00EE76B7" w:rsidP="00EE76B7">
            <w:r>
              <w:tab/>
              <w:t xml:space="preserve">WARNING </w:t>
            </w:r>
            <w:r>
              <w:rPr>
                <w:rFonts w:hint="eastAsia"/>
              </w:rPr>
              <w:t>등급의 로그 메시지를 출력한다.</w:t>
            </w:r>
          </w:p>
        </w:tc>
      </w:tr>
      <w:tr w:rsidR="00EE76B7" w14:paraId="69834570" w14:textId="77777777" w:rsidTr="00EE76B7">
        <w:tc>
          <w:tcPr>
            <w:tcW w:w="10456" w:type="dxa"/>
          </w:tcPr>
          <w:p w14:paraId="483DD890" w14:textId="77777777" w:rsidR="00EE76B7" w:rsidRDefault="00EE76B7" w:rsidP="00EE76B7">
            <w:r>
              <w:rPr>
                <w:rFonts w:hint="eastAsia"/>
              </w:rPr>
              <w:t>static int e(String tag, String msg)</w:t>
            </w:r>
          </w:p>
          <w:p w14:paraId="1E98DDD7" w14:textId="3376BB03" w:rsidR="00EE76B7" w:rsidRDefault="00EE76B7" w:rsidP="00EE76B7">
            <w:r>
              <w:tab/>
              <w:t xml:space="preserve">ERROR </w:t>
            </w:r>
            <w:r>
              <w:rPr>
                <w:rFonts w:hint="eastAsia"/>
              </w:rPr>
              <w:t>등급의 로그 메시지를 출력한다.</w:t>
            </w:r>
          </w:p>
        </w:tc>
      </w:tr>
    </w:tbl>
    <w:p w14:paraId="5FBA5C76" w14:textId="0A832B79" w:rsidR="00EE76B7" w:rsidRPr="003908D7" w:rsidRDefault="00EE76B7" w:rsidP="00EE76B7"/>
    <w:p w14:paraId="652770D6" w14:textId="322C04B3" w:rsidR="00EE76B7" w:rsidRDefault="00EE76B7" w:rsidP="00EE76B7">
      <w:r>
        <w:rPr>
          <w:rFonts w:hint="eastAsia"/>
        </w:rPr>
        <w:t xml:space="preserve">위 메소드들의 첫째 파라미터 </w:t>
      </w:r>
      <w:r>
        <w:t>tag</w:t>
      </w:r>
      <w:r>
        <w:rPr>
          <w:rFonts w:hint="eastAsia"/>
        </w:rPr>
        <w:t>는 로그 메시지와 함께 출력된다.</w:t>
      </w:r>
    </w:p>
    <w:p w14:paraId="5DBD182C" w14:textId="4EEA72D8" w:rsidR="00EE76B7" w:rsidRDefault="00EE76B7" w:rsidP="00EE76B7">
      <w:r>
        <w:rPr>
          <w:rFonts w:hint="eastAsia"/>
        </w:rPr>
        <w:t>이것은 로그 메시지를 구별하는 용도로 사용된다.</w:t>
      </w:r>
    </w:p>
    <w:p w14:paraId="1344B891" w14:textId="4B37C163" w:rsidR="00EE76B7" w:rsidRDefault="00EE76B7" w:rsidP="00EE76B7"/>
    <w:p w14:paraId="3502D413" w14:textId="1BF93D70" w:rsidR="00EE76B7" w:rsidRDefault="00EE76B7" w:rsidP="00EE76B7"/>
    <w:p w14:paraId="43B6A085" w14:textId="6D23BAE0" w:rsidR="008E5B46" w:rsidRDefault="008E5B4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EC51B30" w14:textId="709D1D31" w:rsidR="00EE76B7" w:rsidRDefault="008E5B46" w:rsidP="008E5B46">
      <w:pPr>
        <w:pStyle w:val="Heading2"/>
      </w:pPr>
      <w:r>
        <w:rPr>
          <w:rFonts w:hint="eastAsia"/>
        </w:rPr>
        <w:lastRenderedPageBreak/>
        <w:t>M</w:t>
      </w:r>
      <w:r>
        <w:t xml:space="preserve">ainActivity.java </w:t>
      </w:r>
      <w:r>
        <w:rPr>
          <w:rFonts w:hint="eastAsia"/>
        </w:rPr>
        <w:t>수정</w:t>
      </w:r>
    </w:p>
    <w:p w14:paraId="5675CC9F" w14:textId="02597CDB" w:rsidR="008E5B46" w:rsidRDefault="008E5B46" w:rsidP="008E5B46"/>
    <w:p w14:paraId="3E179694" w14:textId="3346DC64" w:rsidR="008E5B46" w:rsidRDefault="008E5B46" w:rsidP="008E5B46">
      <w:r>
        <w:rPr>
          <w:rFonts w:hint="eastAsia"/>
        </w:rPr>
        <w:t xml:space="preserve">지난 시간에 작성한 </w:t>
      </w:r>
      <w:r>
        <w:t xml:space="preserve">E01Button </w:t>
      </w:r>
      <w:r>
        <w:rPr>
          <w:rFonts w:hint="eastAsia"/>
        </w:rPr>
        <w:t>예제 프로젝트에서,</w:t>
      </w:r>
      <w:r>
        <w:t xml:space="preserve"> MainActivity.java</w:t>
      </w:r>
      <w:r>
        <w:rPr>
          <w:rFonts w:hint="eastAsia"/>
        </w:rPr>
        <w:t>를 수정하자.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E5B46" w14:paraId="5878C453" w14:textId="77777777" w:rsidTr="008E5B46">
        <w:tc>
          <w:tcPr>
            <w:tcW w:w="426" w:type="dxa"/>
          </w:tcPr>
          <w:p w14:paraId="7D4754BE" w14:textId="77777777" w:rsidR="008E5B46" w:rsidRPr="00185935" w:rsidRDefault="008E5B46" w:rsidP="008E5B46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348AFBCE" w14:textId="77777777" w:rsidR="008E5B46" w:rsidRPr="00185935" w:rsidRDefault="008E5B46" w:rsidP="008E5B46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2EACE33" w14:textId="77777777" w:rsidR="008E5B46" w:rsidRPr="00185935" w:rsidRDefault="008E5B46" w:rsidP="008E5B46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14F5557E" w14:textId="77777777" w:rsidR="008E5B46" w:rsidRPr="00185935" w:rsidRDefault="008E5B46" w:rsidP="008E5B46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2DD89E2" w14:textId="77777777" w:rsidR="008E5B46" w:rsidRPr="00185935" w:rsidRDefault="008E5B46" w:rsidP="008E5B46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27FF650A" w14:textId="77777777" w:rsidR="008E5B46" w:rsidRPr="00185935" w:rsidRDefault="008E5B46" w:rsidP="008E5B46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0BD4047B" w14:textId="77777777" w:rsidR="008E5B46" w:rsidRPr="00185935" w:rsidRDefault="008E5B46" w:rsidP="008E5B46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FBC9FF9" w14:textId="77777777" w:rsidR="008E5B46" w:rsidRPr="00185935" w:rsidRDefault="008E5B46" w:rsidP="008E5B46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252039F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F61E7BD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6A043CF6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3FA39A96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026E3195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870C05F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7890F2E6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6BC35218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3F315C54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63AFD4DC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6B85EDA9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0BFB6243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45F54D2D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6E9E90F6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542C107F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3981BDF7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416180CD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54970AAB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418125ED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1298CCD7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0AF7227C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45F2A25F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084C009D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66C0424D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78BC77CF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714D395B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3A9E4D52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660926F7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62132E5E" w14:textId="77777777" w:rsidR="008E5B46" w:rsidRDefault="008E5B46" w:rsidP="008E5B46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1F2265AA" w14:textId="17AC8019" w:rsidR="001C6E8C" w:rsidRPr="00185935" w:rsidRDefault="001C6E8C" w:rsidP="008E5B46">
            <w:pPr>
              <w:pStyle w:val="a1"/>
            </w:pPr>
            <w:r>
              <w:t>38</w:t>
            </w:r>
          </w:p>
        </w:tc>
        <w:tc>
          <w:tcPr>
            <w:tcW w:w="10631" w:type="dxa"/>
            <w:shd w:val="clear" w:color="auto" w:fill="auto"/>
          </w:tcPr>
          <w:p w14:paraId="52CF9053" w14:textId="77777777" w:rsidR="00FD1C96" w:rsidRPr="00FD1C96" w:rsidRDefault="00FD1C96" w:rsidP="00FD1C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Ansi="굴림체" w:cs="굴림체"/>
                <w:color w:val="000000"/>
                <w:kern w:val="0"/>
                <w:sz w:val="18"/>
                <w:szCs w:val="18"/>
              </w:rPr>
            </w:pPr>
            <w:r w:rsidRPr="00FD1C96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FD1C96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net.skhu.e01button;</w:t>
            </w:r>
          </w:p>
          <w:p w14:paraId="47BF344C" w14:textId="77777777" w:rsidR="00611E69" w:rsidRDefault="00611E69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</w:p>
          <w:p w14:paraId="577DDEF0" w14:textId="77777777" w:rsidR="00611E69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b/>
                <w:color w:val="000080"/>
                <w:sz w:val="18"/>
                <w:szCs w:val="18"/>
              </w:rPr>
              <w:t xml:space="preserve">import 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android.support.v7.app.AppCompatActivity;</w:t>
            </w:r>
          </w:p>
          <w:p w14:paraId="7DFE9CE4" w14:textId="77777777" w:rsidR="00611E69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b/>
                <w:color w:val="000080"/>
                <w:sz w:val="18"/>
                <w:szCs w:val="18"/>
              </w:rPr>
              <w:t xml:space="preserve">import 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android.os.Bundle;</w:t>
            </w:r>
          </w:p>
          <w:p w14:paraId="4290A325" w14:textId="77777777" w:rsidR="00611E69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b/>
                <w:color w:val="000080"/>
                <w:sz w:val="18"/>
                <w:szCs w:val="18"/>
              </w:rPr>
              <w:t xml:space="preserve">import 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android.util.Log;</w:t>
            </w:r>
          </w:p>
          <w:p w14:paraId="51F686FF" w14:textId="77777777" w:rsidR="00611E69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b/>
                <w:color w:val="000080"/>
                <w:sz w:val="18"/>
                <w:szCs w:val="18"/>
              </w:rPr>
              <w:t xml:space="preserve">import 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android.view.View;</w:t>
            </w:r>
          </w:p>
          <w:p w14:paraId="65D40823" w14:textId="77777777" w:rsidR="00611E69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b/>
                <w:color w:val="000080"/>
                <w:sz w:val="18"/>
                <w:szCs w:val="18"/>
              </w:rPr>
              <w:t xml:space="preserve">import 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android.widget.Button;</w:t>
            </w:r>
          </w:p>
          <w:p w14:paraId="1A026715" w14:textId="77777777" w:rsidR="00611E69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b/>
                <w:color w:val="000080"/>
                <w:sz w:val="18"/>
                <w:szCs w:val="18"/>
              </w:rPr>
              <w:t xml:space="preserve">import 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android.widget.EditText;</w:t>
            </w:r>
          </w:p>
          <w:p w14:paraId="56BCBD0C" w14:textId="77777777" w:rsidR="00611E69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b/>
                <w:color w:val="000080"/>
                <w:sz w:val="18"/>
                <w:szCs w:val="18"/>
              </w:rPr>
              <w:t xml:space="preserve">import 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android.widget.TextView;</w:t>
            </w:r>
          </w:p>
          <w:p w14:paraId="10DB282B" w14:textId="77777777" w:rsidR="00611E69" w:rsidRDefault="00611E69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</w:p>
          <w:p w14:paraId="1FE06DE6" w14:textId="21AD4FCD" w:rsidR="008E5B46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b/>
                <w:color w:val="000080"/>
                <w:sz w:val="18"/>
                <w:szCs w:val="18"/>
              </w:rPr>
              <w:t xml:space="preserve">public class 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MainActivity </w:t>
            </w:r>
            <w:r w:rsidRPr="008E5B46">
              <w:rPr>
                <w:rFonts w:hAnsi="굴림체" w:hint="eastAsia"/>
                <w:b/>
                <w:color w:val="000080"/>
                <w:sz w:val="18"/>
                <w:szCs w:val="18"/>
              </w:rPr>
              <w:t xml:space="preserve">extends 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AppCompatActivity {</w:t>
            </w:r>
          </w:p>
          <w:p w14:paraId="19D70D7A" w14:textId="77777777" w:rsidR="008E5B46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</w:p>
          <w:p w14:paraId="12DE381A" w14:textId="4405493A" w:rsidR="008E5B46" w:rsidRDefault="008E5B46" w:rsidP="008E5B46">
            <w:pPr>
              <w:pStyle w:val="a1"/>
              <w:shd w:val="clear" w:color="auto" w:fill="FFFF99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    </w:t>
            </w:r>
            <w:r w:rsidRPr="008E5B46">
              <w:rPr>
                <w:rFonts w:hAnsi="굴림체" w:hint="eastAsia"/>
                <w:b/>
                <w:color w:val="000080"/>
                <w:sz w:val="18"/>
                <w:szCs w:val="18"/>
              </w:rPr>
              <w:t xml:space="preserve">static final 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String </w:t>
            </w:r>
            <w:r w:rsidRPr="008E5B46">
              <w:rPr>
                <w:rFonts w:hAnsi="굴림체" w:hint="eastAsia"/>
                <w:b/>
                <w:i/>
                <w:iCs/>
                <w:color w:val="660E7A"/>
                <w:sz w:val="18"/>
                <w:szCs w:val="18"/>
              </w:rPr>
              <w:t xml:space="preserve">TAG 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= </w:t>
            </w:r>
            <w:r w:rsidRPr="008E5B46">
              <w:rPr>
                <w:rFonts w:hAnsi="굴림체" w:hint="eastAsia"/>
                <w:b/>
                <w:color w:val="008000"/>
                <w:sz w:val="18"/>
                <w:szCs w:val="18"/>
              </w:rPr>
              <w:t>"내로그"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;</w:t>
            </w:r>
          </w:p>
          <w:p w14:paraId="29DB2138" w14:textId="77777777" w:rsidR="00611E69" w:rsidRDefault="00611E69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</w:p>
          <w:p w14:paraId="5BD3D278" w14:textId="77777777" w:rsidR="00611E69" w:rsidRDefault="008E5B46" w:rsidP="008E5B46">
            <w:pPr>
              <w:pStyle w:val="a1"/>
              <w:jc w:val="both"/>
              <w:rPr>
                <w:rFonts w:hAnsi="굴림체"/>
                <w:color w:val="808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    </w:t>
            </w:r>
            <w:r w:rsidRPr="008E5B46">
              <w:rPr>
                <w:rFonts w:hAnsi="굴림체" w:hint="eastAsia"/>
                <w:color w:val="808000"/>
                <w:sz w:val="18"/>
                <w:szCs w:val="18"/>
              </w:rPr>
              <w:t>@Override</w:t>
            </w:r>
          </w:p>
          <w:p w14:paraId="3595D0FA" w14:textId="77777777" w:rsidR="00611E69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808000"/>
                <w:sz w:val="18"/>
                <w:szCs w:val="18"/>
              </w:rPr>
              <w:t xml:space="preserve">    </w:t>
            </w:r>
            <w:r w:rsidRPr="008E5B46">
              <w:rPr>
                <w:rFonts w:hAnsi="굴림체" w:hint="eastAsia"/>
                <w:b/>
                <w:color w:val="000080"/>
                <w:sz w:val="18"/>
                <w:szCs w:val="18"/>
              </w:rPr>
              <w:t xml:space="preserve">protected void 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onCreate(Bundle savedInstanceState) {</w:t>
            </w:r>
          </w:p>
          <w:p w14:paraId="4E13AC62" w14:textId="77777777" w:rsidR="00611E69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        </w:t>
            </w:r>
            <w:r w:rsidRPr="008E5B46">
              <w:rPr>
                <w:rFonts w:hAnsi="굴림체" w:hint="eastAsia"/>
                <w:b/>
                <w:color w:val="000080"/>
                <w:sz w:val="18"/>
                <w:szCs w:val="18"/>
              </w:rPr>
              <w:t>super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.onCreate(savedInstanceState);</w:t>
            </w:r>
          </w:p>
          <w:p w14:paraId="315AD8F1" w14:textId="4F7EC9E1" w:rsidR="008E5B46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        setContentView(R.layout.</w:t>
            </w:r>
            <w:r w:rsidRPr="008E5B46">
              <w:rPr>
                <w:rFonts w:hAnsi="굴림체" w:hint="eastAsia"/>
                <w:b/>
                <w:i/>
                <w:iCs/>
                <w:color w:val="660E7A"/>
                <w:sz w:val="18"/>
                <w:szCs w:val="18"/>
              </w:rPr>
              <w:t>activity_main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</w:p>
          <w:p w14:paraId="6370EFC0" w14:textId="77777777" w:rsidR="008E5B46" w:rsidRDefault="008E5B46" w:rsidP="008E5B46">
            <w:pPr>
              <w:pStyle w:val="a1"/>
              <w:shd w:val="clear" w:color="auto" w:fill="FFFF99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       Log.</w:t>
            </w:r>
            <w:r w:rsidRPr="008E5B46">
              <w:rPr>
                <w:rFonts w:hAnsi="굴림체" w:hint="eastAsia"/>
                <w:i/>
                <w:iCs/>
                <w:color w:val="000000"/>
                <w:sz w:val="18"/>
                <w:szCs w:val="18"/>
              </w:rPr>
              <w:t>d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(</w:t>
            </w:r>
            <w:r w:rsidRPr="008E5B46">
              <w:rPr>
                <w:rFonts w:hAnsi="굴림체" w:hint="eastAsia"/>
                <w:b/>
                <w:i/>
                <w:iCs/>
                <w:color w:val="660E7A"/>
                <w:sz w:val="18"/>
                <w:szCs w:val="18"/>
              </w:rPr>
              <w:t>TAG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, </w:t>
            </w:r>
            <w:r w:rsidRPr="008E5B46">
              <w:rPr>
                <w:rFonts w:hAnsi="굴림체" w:hint="eastAsia"/>
                <w:b/>
                <w:color w:val="008000"/>
                <w:sz w:val="18"/>
                <w:szCs w:val="18"/>
              </w:rPr>
              <w:t>"onCreate 메소드 시작"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</w:p>
          <w:p w14:paraId="2FD76943" w14:textId="77777777" w:rsidR="00611E69" w:rsidRDefault="00611E69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</w:p>
          <w:p w14:paraId="453C99E7" w14:textId="77777777" w:rsidR="00611E69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        Button b = (Button)findViewById(R.id.</w:t>
            </w:r>
            <w:r w:rsidRPr="008E5B46">
              <w:rPr>
                <w:rFonts w:hAnsi="굴림체" w:hint="eastAsia"/>
                <w:b/>
                <w:i/>
                <w:iCs/>
                <w:color w:val="660E7A"/>
                <w:sz w:val="18"/>
                <w:szCs w:val="18"/>
              </w:rPr>
              <w:t>button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</w:p>
          <w:p w14:paraId="49952963" w14:textId="77777777" w:rsidR="00611E69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        View.OnClickListener listenerObj = </w:t>
            </w:r>
            <w:r w:rsidRPr="008E5B46">
              <w:rPr>
                <w:rFonts w:hAnsi="굴림체" w:hint="eastAsia"/>
                <w:b/>
                <w:color w:val="000080"/>
                <w:sz w:val="18"/>
                <w:szCs w:val="18"/>
              </w:rPr>
              <w:t xml:space="preserve">new 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View.OnClickListener() {</w:t>
            </w:r>
          </w:p>
          <w:p w14:paraId="0D0F2F14" w14:textId="77777777" w:rsidR="00611E69" w:rsidRDefault="008E5B46" w:rsidP="008E5B46">
            <w:pPr>
              <w:pStyle w:val="a1"/>
              <w:jc w:val="both"/>
              <w:rPr>
                <w:rFonts w:hAnsi="굴림체"/>
                <w:color w:val="808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</w:t>
            </w:r>
            <w:r w:rsidRPr="008E5B46">
              <w:rPr>
                <w:rFonts w:hAnsi="굴림체" w:hint="eastAsia"/>
                <w:color w:val="808000"/>
                <w:sz w:val="18"/>
                <w:szCs w:val="18"/>
              </w:rPr>
              <w:t>@Override</w:t>
            </w:r>
          </w:p>
          <w:p w14:paraId="66AC54C0" w14:textId="7A6197F3" w:rsidR="008E5B46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808000"/>
                <w:sz w:val="18"/>
                <w:szCs w:val="18"/>
              </w:rPr>
              <w:t xml:space="preserve">            </w:t>
            </w:r>
            <w:r w:rsidRPr="008E5B46">
              <w:rPr>
                <w:rFonts w:hAnsi="굴림체" w:hint="eastAsia"/>
                <w:b/>
                <w:color w:val="000080"/>
                <w:sz w:val="18"/>
                <w:szCs w:val="18"/>
              </w:rPr>
              <w:t xml:space="preserve">public void 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onClick(View v) {</w:t>
            </w:r>
          </w:p>
          <w:p w14:paraId="11BEC55D" w14:textId="77777777" w:rsidR="008E5B46" w:rsidRDefault="008E5B46" w:rsidP="008E5B46">
            <w:pPr>
              <w:pStyle w:val="a1"/>
              <w:shd w:val="clear" w:color="auto" w:fill="FFFF99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 Log.</w:t>
            </w:r>
            <w:r w:rsidRPr="008E5B46">
              <w:rPr>
                <w:rFonts w:hAnsi="굴림체" w:hint="eastAsia"/>
                <w:i/>
                <w:iCs/>
                <w:color w:val="000000"/>
                <w:sz w:val="18"/>
                <w:szCs w:val="18"/>
              </w:rPr>
              <w:t>d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(</w:t>
            </w:r>
            <w:r w:rsidRPr="008E5B46">
              <w:rPr>
                <w:rFonts w:hAnsi="굴림체" w:hint="eastAsia"/>
                <w:b/>
                <w:i/>
                <w:iCs/>
                <w:color w:val="660E7A"/>
                <w:sz w:val="18"/>
                <w:szCs w:val="18"/>
              </w:rPr>
              <w:t>TAG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, </w:t>
            </w:r>
            <w:r w:rsidRPr="008E5B46">
              <w:rPr>
                <w:rFonts w:hAnsi="굴림체" w:hint="eastAsia"/>
                <w:b/>
                <w:color w:val="008000"/>
                <w:sz w:val="18"/>
                <w:szCs w:val="18"/>
              </w:rPr>
              <w:t>"onClick 메소드 시작"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</w:p>
          <w:p w14:paraId="4EA53C24" w14:textId="77777777" w:rsidR="00611E69" w:rsidRDefault="008E5B46" w:rsidP="00045E2E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 EditText e = (EditText)findViewById(R.id.</w:t>
            </w:r>
            <w:r w:rsidRPr="008E5B46">
              <w:rPr>
                <w:rFonts w:hAnsi="굴림체" w:hint="eastAsia"/>
                <w:b/>
                <w:i/>
                <w:iCs/>
                <w:color w:val="660E7A"/>
                <w:sz w:val="18"/>
                <w:szCs w:val="18"/>
              </w:rPr>
              <w:t>editText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</w:p>
          <w:p w14:paraId="5E58B336" w14:textId="1A8DD807" w:rsidR="00045E2E" w:rsidRDefault="008E5B46" w:rsidP="00045E2E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 CharSequence s = e.getText();</w:t>
            </w:r>
          </w:p>
          <w:p w14:paraId="2CF6433A" w14:textId="77777777" w:rsidR="00045E2E" w:rsidRDefault="00045E2E" w:rsidP="00045E2E">
            <w:pPr>
              <w:pStyle w:val="a1"/>
              <w:shd w:val="clear" w:color="auto" w:fill="FFFF99"/>
              <w:jc w:val="both"/>
              <w:rPr>
                <w:rFonts w:hAnsi="굴림체"/>
                <w:color w:val="000000"/>
                <w:sz w:val="18"/>
                <w:szCs w:val="18"/>
                <w:shd w:val="clear" w:color="auto" w:fill="FFFF99"/>
              </w:rPr>
            </w:pPr>
            <w:r w:rsidRPr="00045E2E">
              <w:rPr>
                <w:rFonts w:hAnsi="굴림체"/>
                <w:color w:val="000000"/>
                <w:sz w:val="18"/>
                <w:szCs w:val="18"/>
                <w:shd w:val="clear" w:color="auto" w:fill="FFFF99"/>
              </w:rPr>
              <w:t xml:space="preserve">                </w:t>
            </w:r>
            <w:r w:rsidRPr="00045E2E">
              <w:rPr>
                <w:rFonts w:hint="eastAsia"/>
                <w:color w:val="000000"/>
                <w:sz w:val="18"/>
                <w:szCs w:val="18"/>
                <w:shd w:val="clear" w:color="auto" w:fill="FFFF99"/>
              </w:rPr>
              <w:t>Log.</w:t>
            </w:r>
            <w:r w:rsidRPr="00045E2E">
              <w:rPr>
                <w:rFonts w:hint="eastAsia"/>
                <w:i/>
                <w:iCs/>
                <w:color w:val="000000"/>
                <w:sz w:val="18"/>
                <w:szCs w:val="18"/>
                <w:shd w:val="clear" w:color="auto" w:fill="FFFF99"/>
              </w:rPr>
              <w:t>d</w:t>
            </w:r>
            <w:r w:rsidRPr="00045E2E">
              <w:rPr>
                <w:rFonts w:hint="eastAsia"/>
                <w:color w:val="000000"/>
                <w:sz w:val="18"/>
                <w:szCs w:val="18"/>
                <w:shd w:val="clear" w:color="auto" w:fill="FFFF99"/>
              </w:rPr>
              <w:t>(</w:t>
            </w:r>
            <w:r w:rsidRPr="00045E2E">
              <w:rPr>
                <w:rFonts w:hint="eastAsia"/>
                <w:b/>
                <w:bCs w:val="0"/>
                <w:i/>
                <w:iCs/>
                <w:color w:val="660E7A"/>
                <w:sz w:val="18"/>
                <w:szCs w:val="18"/>
                <w:shd w:val="clear" w:color="auto" w:fill="FFFF99"/>
              </w:rPr>
              <w:t>TAG</w:t>
            </w:r>
            <w:r w:rsidRPr="00045E2E">
              <w:rPr>
                <w:rFonts w:hint="eastAsia"/>
                <w:color w:val="000000"/>
                <w:sz w:val="18"/>
                <w:szCs w:val="18"/>
                <w:shd w:val="clear" w:color="auto" w:fill="FFFF99"/>
              </w:rPr>
              <w:t xml:space="preserve">, </w:t>
            </w:r>
            <w:r w:rsidRPr="00045E2E">
              <w:rPr>
                <w:rFonts w:hint="eastAsia"/>
                <w:b/>
                <w:bCs w:val="0"/>
                <w:color w:val="008000"/>
                <w:sz w:val="18"/>
                <w:szCs w:val="18"/>
                <w:shd w:val="clear" w:color="auto" w:fill="FFFF99"/>
              </w:rPr>
              <w:t xml:space="preserve">"EditText에 입력된 문자열 :" </w:t>
            </w:r>
            <w:r w:rsidRPr="00045E2E">
              <w:rPr>
                <w:rFonts w:hint="eastAsia"/>
                <w:color w:val="000000"/>
                <w:sz w:val="18"/>
                <w:szCs w:val="18"/>
                <w:shd w:val="clear" w:color="auto" w:fill="FFFF99"/>
              </w:rPr>
              <w:t>+ s);</w:t>
            </w:r>
          </w:p>
          <w:p w14:paraId="25C4F9CA" w14:textId="756F2098" w:rsidR="00611E69" w:rsidRDefault="008E5B46" w:rsidP="00045E2E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 TextView t = (TextView)findViewById(R.id.</w:t>
            </w:r>
            <w:r w:rsidRPr="008E5B46">
              <w:rPr>
                <w:rFonts w:hAnsi="굴림체" w:hint="eastAsia"/>
                <w:b/>
                <w:i/>
                <w:iCs/>
                <w:color w:val="660E7A"/>
                <w:sz w:val="18"/>
                <w:szCs w:val="18"/>
              </w:rPr>
              <w:t>textView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</w:p>
          <w:p w14:paraId="16FC8834" w14:textId="34010260" w:rsidR="008E5B46" w:rsidRDefault="008E5B46" w:rsidP="00045E2E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 t.setText(s);</w:t>
            </w:r>
          </w:p>
          <w:p w14:paraId="5551A9BA" w14:textId="2ACC7466" w:rsidR="008E5B46" w:rsidRDefault="008E5B46" w:rsidP="008E5B46">
            <w:pPr>
              <w:pStyle w:val="a1"/>
              <w:shd w:val="clear" w:color="auto" w:fill="FFFF99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>
              <w:rPr>
                <w:rFonts w:hAnsi="굴림체"/>
                <w:color w:val="000000"/>
                <w:sz w:val="18"/>
                <w:szCs w:val="18"/>
              </w:rPr>
              <w:t xml:space="preserve"> 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   Log.</w:t>
            </w:r>
            <w:r w:rsidRPr="008E5B46">
              <w:rPr>
                <w:rFonts w:hAnsi="굴림체" w:hint="eastAsia"/>
                <w:i/>
                <w:iCs/>
                <w:color w:val="000000"/>
                <w:sz w:val="18"/>
                <w:szCs w:val="18"/>
              </w:rPr>
              <w:t>d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(</w:t>
            </w:r>
            <w:r w:rsidRPr="008E5B46">
              <w:rPr>
                <w:rFonts w:hAnsi="굴림체" w:hint="eastAsia"/>
                <w:b/>
                <w:i/>
                <w:iCs/>
                <w:color w:val="660E7A"/>
                <w:sz w:val="18"/>
                <w:szCs w:val="18"/>
              </w:rPr>
              <w:t>TAG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, </w:t>
            </w:r>
            <w:r w:rsidRPr="008E5B46">
              <w:rPr>
                <w:rFonts w:hAnsi="굴림체" w:hint="eastAsia"/>
                <w:b/>
                <w:color w:val="008000"/>
                <w:sz w:val="18"/>
                <w:szCs w:val="18"/>
              </w:rPr>
              <w:t>"onClick 메소드 종료"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</w:p>
          <w:p w14:paraId="366F5313" w14:textId="77777777" w:rsidR="00611E69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            }</w:t>
            </w:r>
          </w:p>
          <w:p w14:paraId="1F87D93B" w14:textId="77777777" w:rsidR="00611E69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        };</w:t>
            </w:r>
          </w:p>
          <w:p w14:paraId="60CC8ED0" w14:textId="67D2DD7C" w:rsidR="00611E69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        b.setOnClickListener(listenerObj);</w:t>
            </w:r>
          </w:p>
          <w:p w14:paraId="473EDD3F" w14:textId="18E9EA41" w:rsidR="008E5B46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</w:p>
          <w:p w14:paraId="77359E69" w14:textId="77777777" w:rsidR="008E5B46" w:rsidRDefault="008E5B46" w:rsidP="008E5B46">
            <w:pPr>
              <w:pStyle w:val="a1"/>
              <w:shd w:val="clear" w:color="auto" w:fill="FFFF99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        Log.</w:t>
            </w:r>
            <w:r w:rsidRPr="008E5B46">
              <w:rPr>
                <w:rFonts w:hAnsi="굴림체" w:hint="eastAsia"/>
                <w:i/>
                <w:iCs/>
                <w:color w:val="000000"/>
                <w:sz w:val="18"/>
                <w:szCs w:val="18"/>
              </w:rPr>
              <w:t>d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(</w:t>
            </w:r>
            <w:r w:rsidRPr="008E5B46">
              <w:rPr>
                <w:rFonts w:hAnsi="굴림체" w:hint="eastAsia"/>
                <w:b/>
                <w:i/>
                <w:iCs/>
                <w:color w:val="660E7A"/>
                <w:sz w:val="18"/>
                <w:szCs w:val="18"/>
              </w:rPr>
              <w:t>TAG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, </w:t>
            </w:r>
            <w:r w:rsidRPr="008E5B46">
              <w:rPr>
                <w:rFonts w:hAnsi="굴림체" w:hint="eastAsia"/>
                <w:b/>
                <w:color w:val="008000"/>
                <w:sz w:val="18"/>
                <w:szCs w:val="18"/>
              </w:rPr>
              <w:t>"onCreate 메소드 종료"</w:t>
            </w: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</w:p>
          <w:p w14:paraId="7A40F079" w14:textId="77777777" w:rsidR="00611E69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 xml:space="preserve">    }</w:t>
            </w:r>
          </w:p>
          <w:p w14:paraId="456BF480" w14:textId="228F9B2E" w:rsidR="008E5B46" w:rsidRPr="008E5B46" w:rsidRDefault="008E5B46" w:rsidP="008E5B46">
            <w:pPr>
              <w:pStyle w:val="a1"/>
              <w:jc w:val="both"/>
              <w:rPr>
                <w:rFonts w:hAnsi="굴림체"/>
                <w:color w:val="000000"/>
                <w:sz w:val="18"/>
                <w:szCs w:val="18"/>
              </w:rPr>
            </w:pPr>
            <w:r w:rsidRPr="008E5B46">
              <w:rPr>
                <w:rFonts w:hAnsi="굴림체" w:hint="eastAsia"/>
                <w:color w:val="000000"/>
                <w:sz w:val="18"/>
                <w:szCs w:val="18"/>
              </w:rPr>
              <w:t>}</w:t>
            </w:r>
          </w:p>
          <w:p w14:paraId="05A2FAB6" w14:textId="77777777" w:rsidR="008E5B46" w:rsidRPr="008E5B46" w:rsidRDefault="008E5B46" w:rsidP="008E5B46">
            <w:pPr>
              <w:pStyle w:val="a1"/>
            </w:pPr>
          </w:p>
        </w:tc>
      </w:tr>
    </w:tbl>
    <w:p w14:paraId="4081C58A" w14:textId="77777777" w:rsidR="008E5B46" w:rsidRPr="008E5B46" w:rsidRDefault="008E5B46" w:rsidP="008E5B46"/>
    <w:p w14:paraId="455334CF" w14:textId="77777777" w:rsidR="00EE76B7" w:rsidRDefault="00EE76B7" w:rsidP="00EE76B7"/>
    <w:p w14:paraId="03A64F67" w14:textId="396960AF" w:rsidR="00EE76B7" w:rsidRDefault="00045E2E" w:rsidP="00EE76B7">
      <w:r>
        <w:rPr>
          <w:rFonts w:hint="eastAsia"/>
        </w:rPr>
        <w:t>(줄1</w:t>
      </w:r>
      <w:r>
        <w:t xml:space="preserve">3) </w:t>
      </w:r>
      <w:r>
        <w:rPr>
          <w:rFonts w:hint="eastAsia"/>
        </w:rPr>
        <w:t>로그 메시지를 출력하는 메소드의 첫째 파라미터 값으로 "내로그"</w:t>
      </w:r>
      <w:r>
        <w:t xml:space="preserve"> </w:t>
      </w:r>
      <w:r>
        <w:rPr>
          <w:rFonts w:hint="eastAsia"/>
        </w:rPr>
        <w:t>문자열을 전달하기 위한 멤버 변수이다.</w:t>
      </w:r>
      <w:r>
        <w:t xml:space="preserve"> </w:t>
      </w:r>
    </w:p>
    <w:p w14:paraId="1AAEE28F" w14:textId="36ACFDC5" w:rsidR="00045E2E" w:rsidRDefault="00045E2E" w:rsidP="00EE76B7">
      <w:r>
        <w:t xml:space="preserve">static : </w:t>
      </w:r>
      <w:r>
        <w:rPr>
          <w:rFonts w:hint="eastAsia"/>
        </w:rPr>
        <w:t>클래스 멤버 변수</w:t>
      </w:r>
    </w:p>
    <w:p w14:paraId="259040C4" w14:textId="3374969D" w:rsidR="00045E2E" w:rsidRDefault="00045E2E" w:rsidP="00EE76B7">
      <w:r>
        <w:rPr>
          <w:rFonts w:hint="eastAsia"/>
        </w:rPr>
        <w:t>final  : 값을 바꿀 수 없고 읽기만 가능한 변수</w:t>
      </w:r>
    </w:p>
    <w:p w14:paraId="1AC2E04D" w14:textId="22399783" w:rsidR="00045E2E" w:rsidRDefault="00045E2E" w:rsidP="00EE76B7"/>
    <w:p w14:paraId="16764F50" w14:textId="2DB90410" w:rsidR="00045E2E" w:rsidRDefault="00045E2E" w:rsidP="00EE76B7">
      <w:r>
        <w:rPr>
          <w:rFonts w:hint="eastAsia"/>
        </w:rPr>
        <w:t>(줄1</w:t>
      </w:r>
      <w:r>
        <w:t xml:space="preserve">9, 25, </w:t>
      </w:r>
      <w:r w:rsidR="00810DE3">
        <w:t xml:space="preserve">28, </w:t>
      </w:r>
      <w:r>
        <w:t>3</w:t>
      </w:r>
      <w:r w:rsidR="00810DE3">
        <w:t>1</w:t>
      </w:r>
      <w:r>
        <w:t>, 3</w:t>
      </w:r>
      <w:r w:rsidR="00810DE3">
        <w:t>6</w:t>
      </w:r>
      <w:r>
        <w:t>)</w:t>
      </w:r>
      <w:r w:rsidR="00810DE3">
        <w:t xml:space="preserve"> </w:t>
      </w:r>
      <w:r w:rsidR="00810DE3">
        <w:rPr>
          <w:rFonts w:hint="eastAsia"/>
        </w:rPr>
        <w:t>로그 메시지를 출력</w:t>
      </w:r>
    </w:p>
    <w:p w14:paraId="2DDD94DC" w14:textId="178B0C8E" w:rsidR="00810DE3" w:rsidRDefault="00810DE3" w:rsidP="00EE76B7"/>
    <w:p w14:paraId="4C6D62E6" w14:textId="1B5D7682" w:rsidR="00810DE3" w:rsidRDefault="00810DE3" w:rsidP="00EE76B7"/>
    <w:p w14:paraId="6B982A85" w14:textId="77777777" w:rsidR="00810DE3" w:rsidRDefault="00810DE3" w:rsidP="00EE76B7"/>
    <w:p w14:paraId="49DD5740" w14:textId="515762DA" w:rsidR="00810DE3" w:rsidRDefault="00810DE3" w:rsidP="00EE76B7"/>
    <w:p w14:paraId="20782FE5" w14:textId="77777777" w:rsidR="00810DE3" w:rsidRDefault="00810DE3" w:rsidP="00EE76B7"/>
    <w:p w14:paraId="7309858F" w14:textId="77777777" w:rsidR="00045E2E" w:rsidRPr="00EE76B7" w:rsidRDefault="00045E2E" w:rsidP="00EE76B7"/>
    <w:p w14:paraId="5A182A73" w14:textId="77777777" w:rsidR="00DA2E66" w:rsidRDefault="00DA2E66" w:rsidP="00B12C18"/>
    <w:p w14:paraId="6C217150" w14:textId="77777777" w:rsidR="00B12C18" w:rsidRDefault="00B12C18" w:rsidP="00B12C18"/>
    <w:p w14:paraId="5A050DB6" w14:textId="23EC27A3" w:rsidR="00810DE3" w:rsidRDefault="00810DE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5B9561B" w14:textId="7C92A685" w:rsidR="00B12C18" w:rsidRDefault="00810DE3" w:rsidP="00810DE3">
      <w:pPr>
        <w:pStyle w:val="Heading2"/>
      </w:pPr>
      <w:r>
        <w:rPr>
          <w:rFonts w:hint="eastAsia"/>
        </w:rPr>
        <w:lastRenderedPageBreak/>
        <w:t>로그 메시지 확인</w:t>
      </w:r>
    </w:p>
    <w:p w14:paraId="210B3C5F" w14:textId="54B09DC6" w:rsidR="00810DE3" w:rsidRDefault="00810DE3" w:rsidP="00810DE3"/>
    <w:p w14:paraId="16A19777" w14:textId="41A27CD7" w:rsidR="00810DE3" w:rsidRDefault="00810DE3" w:rsidP="00810DE3">
      <w:r>
        <w:rPr>
          <w:rFonts w:hint="eastAsia"/>
        </w:rPr>
        <w:t>R</w:t>
      </w:r>
      <w:r>
        <w:t xml:space="preserve">un - Run </w:t>
      </w:r>
      <w:r>
        <w:rPr>
          <w:rFonts w:hint="eastAsia"/>
        </w:rPr>
        <w:t>App 메뉴를 클릭해서 프로젝트를 실행하자.</w:t>
      </w:r>
    </w:p>
    <w:p w14:paraId="119C0F56" w14:textId="666655D8" w:rsidR="00810DE3" w:rsidRDefault="00810DE3" w:rsidP="00810DE3"/>
    <w:p w14:paraId="7EF839D3" w14:textId="06DFDE53" w:rsidR="00810DE3" w:rsidRDefault="00B6750C" w:rsidP="00810DE3">
      <w:bookmarkStart w:id="0" w:name="_GoBack"/>
      <w:r>
        <w:rPr>
          <w:noProof/>
        </w:rPr>
        <w:drawing>
          <wp:inline distT="0" distB="0" distL="0" distR="0" wp14:anchorId="5560B865" wp14:editId="6966CA94">
            <wp:extent cx="6144318" cy="4568024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303" cy="457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6B20F4" w14:textId="58FB3CA7" w:rsidR="00810DE3" w:rsidRDefault="00810DE3" w:rsidP="00810DE3"/>
    <w:p w14:paraId="3952AA56" w14:textId="3DA75396" w:rsidR="00810DE3" w:rsidRDefault="00810DE3" w:rsidP="00810DE3">
      <w:r>
        <w:rPr>
          <w:rFonts w:hint="eastAsia"/>
        </w:rPr>
        <w:t>화면 하단의 logcat</w:t>
      </w:r>
      <w:r>
        <w:t xml:space="preserve"> </w:t>
      </w:r>
      <w:r>
        <w:rPr>
          <w:rFonts w:hint="eastAsia"/>
        </w:rPr>
        <w:t>창에 로그 메시지가 출력된 것을 볼 수 있다.</w:t>
      </w:r>
    </w:p>
    <w:p w14:paraId="573E7E67" w14:textId="4655BDB6" w:rsidR="00810DE3" w:rsidRDefault="0048431C" w:rsidP="00810DE3">
      <w:r>
        <w:rPr>
          <w:rFonts w:hint="eastAsia"/>
        </w:rPr>
        <w:t xml:space="preserve">버튼을 클릭하기 전에는 </w:t>
      </w:r>
      <w:r w:rsidR="00810DE3">
        <w:rPr>
          <w:rFonts w:hint="eastAsia"/>
        </w:rPr>
        <w:t xml:space="preserve">아직 </w:t>
      </w:r>
      <w:r w:rsidR="00810DE3">
        <w:t xml:space="preserve">onClick </w:t>
      </w:r>
      <w:r w:rsidR="00810DE3">
        <w:rPr>
          <w:rFonts w:hint="eastAsia"/>
        </w:rPr>
        <w:t>메소드는 시작되지 않았음을 확인할 수 있다.</w:t>
      </w:r>
    </w:p>
    <w:p w14:paraId="2449B12D" w14:textId="403DDC4D" w:rsidR="00810DE3" w:rsidRDefault="00810DE3" w:rsidP="00810DE3"/>
    <w:p w14:paraId="20395B0E" w14:textId="30BC23C4" w:rsidR="00810DE3" w:rsidRDefault="00810DE3" w:rsidP="00810DE3">
      <w:r>
        <w:rPr>
          <w:rFonts w:hint="eastAsia"/>
        </w:rPr>
        <w:t xml:space="preserve">앱 화면에서 문자열을 입력하고 </w:t>
      </w:r>
      <w:r>
        <w:t xml:space="preserve">Ok </w:t>
      </w:r>
      <w:r>
        <w:rPr>
          <w:rFonts w:hint="eastAsia"/>
        </w:rPr>
        <w:t>버튼을 클릭하면,</w:t>
      </w:r>
    </w:p>
    <w:p w14:paraId="3CB4E7CD" w14:textId="3D890CF9" w:rsidR="00810DE3" w:rsidRDefault="00810DE3" w:rsidP="00810DE3">
      <w:r>
        <w:rPr>
          <w:rFonts w:hint="eastAsia"/>
        </w:rPr>
        <w:t>버튼을 클릭하자 마자</w:t>
      </w:r>
      <w:r>
        <w:t xml:space="preserve"> onClick </w:t>
      </w:r>
      <w:r>
        <w:rPr>
          <w:rFonts w:hint="eastAsia"/>
        </w:rPr>
        <w:t>메소드가 실행되고 로그 메시지가 출력될 것이다.</w:t>
      </w:r>
    </w:p>
    <w:p w14:paraId="4DC37909" w14:textId="675ACE59" w:rsidR="00810DE3" w:rsidRDefault="00810DE3" w:rsidP="00810DE3"/>
    <w:p w14:paraId="21AB0F04" w14:textId="77777777" w:rsidR="00810DE3" w:rsidRPr="00810DE3" w:rsidRDefault="00810DE3" w:rsidP="00810DE3"/>
    <w:sectPr w:rsidR="00810DE3" w:rsidRPr="00810DE3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1794F" w14:textId="77777777" w:rsidR="00FD0867" w:rsidRDefault="00FD0867" w:rsidP="00B12C18">
      <w:r>
        <w:separator/>
      </w:r>
    </w:p>
  </w:endnote>
  <w:endnote w:type="continuationSeparator" w:id="0">
    <w:p w14:paraId="76559300" w14:textId="77777777" w:rsidR="00FD0867" w:rsidRDefault="00FD0867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05EB1" w14:textId="3AD3E594" w:rsidR="00B12C18" w:rsidRPr="00B12C18" w:rsidRDefault="00B12C18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1C6E8C">
      <w:rPr>
        <w:noProof/>
        <w:color w:val="A6A6A6" w:themeColor="background1" w:themeShade="A6"/>
      </w:rPr>
      <w:t>3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1C6E8C">
      <w:rPr>
        <w:noProof/>
        <w:color w:val="A6A6A6" w:themeColor="background1" w:themeShade="A6"/>
      </w:rPr>
      <w:t>3</w:t>
    </w:r>
    <w:r w:rsidRPr="00B12C18">
      <w:rPr>
        <w:color w:val="A6A6A6" w:themeColor="background1" w:themeShade="A6"/>
      </w:rPr>
      <w:fldChar w:fldCharType="end"/>
    </w:r>
  </w:p>
  <w:p w14:paraId="32BD7BCD" w14:textId="77777777" w:rsidR="00B12C18" w:rsidRDefault="00B12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40A48" w14:textId="77777777" w:rsidR="00FD0867" w:rsidRDefault="00FD0867" w:rsidP="00B12C18">
      <w:r>
        <w:separator/>
      </w:r>
    </w:p>
  </w:footnote>
  <w:footnote w:type="continuationSeparator" w:id="0">
    <w:p w14:paraId="79C86544" w14:textId="77777777" w:rsidR="00FD0867" w:rsidRDefault="00FD0867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4720E93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E66"/>
    <w:rsid w:val="00045E2E"/>
    <w:rsid w:val="000F25E2"/>
    <w:rsid w:val="001C6E8C"/>
    <w:rsid w:val="002161B8"/>
    <w:rsid w:val="002B099B"/>
    <w:rsid w:val="002F238A"/>
    <w:rsid w:val="003908D7"/>
    <w:rsid w:val="003C0DA0"/>
    <w:rsid w:val="0048431C"/>
    <w:rsid w:val="00530E33"/>
    <w:rsid w:val="00611E69"/>
    <w:rsid w:val="00766168"/>
    <w:rsid w:val="00810DE3"/>
    <w:rsid w:val="008E5B46"/>
    <w:rsid w:val="00905752"/>
    <w:rsid w:val="00934C62"/>
    <w:rsid w:val="009879A8"/>
    <w:rsid w:val="009A30A4"/>
    <w:rsid w:val="00A166C1"/>
    <w:rsid w:val="00A22275"/>
    <w:rsid w:val="00B12C18"/>
    <w:rsid w:val="00B16E53"/>
    <w:rsid w:val="00B6750C"/>
    <w:rsid w:val="00C352DD"/>
    <w:rsid w:val="00DA2E66"/>
    <w:rsid w:val="00E422CC"/>
    <w:rsid w:val="00E50655"/>
    <w:rsid w:val="00EE76B7"/>
    <w:rsid w:val="00F579D5"/>
    <w:rsid w:val="00FD0867"/>
    <w:rsid w:val="00FD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D33550"/>
  <w15:chartTrackingRefBased/>
  <w15:docId w15:val="{5A49FAA5-9C38-450C-9C2C-BBF5D1E4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0A4"/>
    <w:pPr>
      <w:keepNext/>
      <w:numPr>
        <w:numId w:val="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0A4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30A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A4"/>
    <w:rPr>
      <w:rFonts w:ascii="굴림" w:eastAsia="굴림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0A4"/>
    <w:rPr>
      <w:rFonts w:ascii="굴림" w:eastAsia="굴림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0A4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EE7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8E5B46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8E5B46"/>
    <w:rPr>
      <w:rFonts w:ascii="굴림체" w:eastAsia="굴림체" w:cs="굴림체"/>
      <w:bCs/>
      <w:kern w:val="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B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B4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8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95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12</cp:revision>
  <dcterms:created xsi:type="dcterms:W3CDTF">2016-08-31T03:55:00Z</dcterms:created>
  <dcterms:modified xsi:type="dcterms:W3CDTF">2018-09-10T02:46:00Z</dcterms:modified>
</cp:coreProperties>
</file>