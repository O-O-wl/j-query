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745B1A" w14:textId="77777777" w:rsidR="008D672C" w:rsidRPr="004F2DBB" w:rsidRDefault="008D672C" w:rsidP="008D672C">
      <w:pPr>
        <w:rPr>
          <w:b/>
          <w:sz w:val="48"/>
          <w:szCs w:val="48"/>
        </w:rPr>
      </w:pPr>
      <w:bookmarkStart w:id="0" w:name="_Toc461198277"/>
      <w:bookmarkStart w:id="1" w:name="_GoBack"/>
      <w:bookmarkEnd w:id="1"/>
      <w:r w:rsidRPr="004F2DBB">
        <w:rPr>
          <w:rFonts w:hint="eastAsia"/>
          <w:b/>
          <w:sz w:val="48"/>
          <w:szCs w:val="48"/>
        </w:rPr>
        <w:t>버튼 만들기</w:t>
      </w:r>
    </w:p>
    <w:p w14:paraId="14D7AC1F" w14:textId="77777777" w:rsidR="008D672C" w:rsidRDefault="008D672C" w:rsidP="008D672C"/>
    <w:p w14:paraId="30F2D32A" w14:textId="545E0FB7" w:rsidR="008D672C" w:rsidRDefault="008D672C" w:rsidP="008D672C">
      <w:r>
        <w:rPr>
          <w:rFonts w:hint="eastAsia"/>
        </w:rPr>
        <w:t>201</w:t>
      </w:r>
      <w:r w:rsidR="00B86CEA">
        <w:t>7</w:t>
      </w:r>
      <w:r>
        <w:rPr>
          <w:rFonts w:hint="eastAsia"/>
        </w:rPr>
        <w:t>-0</w:t>
      </w:r>
      <w:r w:rsidR="00B86CEA">
        <w:t>8</w:t>
      </w:r>
      <w:r>
        <w:rPr>
          <w:rFonts w:hint="eastAsia"/>
        </w:rPr>
        <w:t>-</w:t>
      </w:r>
      <w:r w:rsidR="00B86CEA">
        <w:t>3</w:t>
      </w:r>
      <w:r>
        <w:rPr>
          <w:rFonts w:hint="eastAsia"/>
        </w:rPr>
        <w:t>0</w:t>
      </w:r>
    </w:p>
    <w:p w14:paraId="6E9BCB0C" w14:textId="77777777" w:rsidR="008D672C" w:rsidRDefault="008D672C" w:rsidP="008D672C">
      <w:r>
        <w:rPr>
          <w:rFonts w:hint="eastAsia"/>
        </w:rPr>
        <w:t>이승진</w:t>
      </w:r>
    </w:p>
    <w:p w14:paraId="69C96E90" w14:textId="77777777" w:rsidR="008D672C" w:rsidRDefault="008D672C" w:rsidP="008D672C"/>
    <w:p w14:paraId="6FA37708" w14:textId="77777777" w:rsidR="008D672C" w:rsidRDefault="008D672C" w:rsidP="008D672C"/>
    <w:p w14:paraId="6D1A5D3F" w14:textId="77777777" w:rsidR="008D672C" w:rsidRPr="004F2DBB" w:rsidRDefault="008D672C" w:rsidP="008D672C">
      <w:pPr>
        <w:rPr>
          <w:b/>
          <w:sz w:val="28"/>
        </w:rPr>
      </w:pPr>
      <w:r w:rsidRPr="004F2DBB">
        <w:rPr>
          <w:rFonts w:hint="eastAsia"/>
          <w:b/>
          <w:sz w:val="28"/>
        </w:rPr>
        <w:t>학습목표</w:t>
      </w:r>
    </w:p>
    <w:p w14:paraId="27783718" w14:textId="5727B092" w:rsidR="008D672C" w:rsidRDefault="008D672C" w:rsidP="008D672C">
      <w:r>
        <w:rPr>
          <w:rFonts w:hint="eastAsia"/>
        </w:rPr>
        <w:t xml:space="preserve">여러가지 형태의 버튼 </w:t>
      </w:r>
      <w:r w:rsidR="00431EC0">
        <w:rPr>
          <w:rFonts w:hint="eastAsia"/>
        </w:rPr>
        <w:t>만들기</w:t>
      </w:r>
    </w:p>
    <w:p w14:paraId="49E65B46" w14:textId="142187E9" w:rsidR="008D672C" w:rsidRDefault="008D672C" w:rsidP="008D672C">
      <w:r>
        <w:rPr>
          <w:rFonts w:hint="eastAsia"/>
        </w:rPr>
        <w:t>Google</w:t>
      </w:r>
      <w:r>
        <w:t xml:space="preserve"> Material Icon</w:t>
      </w:r>
      <w:r>
        <w:rPr>
          <w:rFonts w:hint="eastAsia"/>
        </w:rPr>
        <w:t>을 활용</w:t>
      </w:r>
    </w:p>
    <w:p w14:paraId="7BA22D2D" w14:textId="1F50FD17" w:rsidR="00431EC0" w:rsidRDefault="00431EC0" w:rsidP="008D672C">
      <w:r>
        <w:rPr>
          <w:rFonts w:hint="eastAsia"/>
        </w:rPr>
        <w:t>버튼에 비트맵 아이콘 표시하기</w:t>
      </w:r>
    </w:p>
    <w:p w14:paraId="3D46592D" w14:textId="6D16AAFA" w:rsidR="00431EC0" w:rsidRDefault="00431EC0" w:rsidP="008D672C">
      <w:r>
        <w:rPr>
          <w:rFonts w:hint="eastAsia"/>
        </w:rPr>
        <w:t>여러 버튼이 클릭 리스너 객체 하나를 공유하기</w:t>
      </w:r>
    </w:p>
    <w:p w14:paraId="2548782E" w14:textId="77777777" w:rsidR="008D672C" w:rsidRDefault="008D672C" w:rsidP="008D672C"/>
    <w:p w14:paraId="683737D4" w14:textId="77777777" w:rsidR="008D672C" w:rsidRDefault="008D672C" w:rsidP="008D672C"/>
    <w:p w14:paraId="2965A5EB" w14:textId="77777777" w:rsidR="008D672C" w:rsidRPr="004F2DBB" w:rsidRDefault="008D672C" w:rsidP="008D672C">
      <w:pPr>
        <w:rPr>
          <w:b/>
          <w:sz w:val="28"/>
        </w:rPr>
      </w:pPr>
      <w:r w:rsidRPr="004F2DBB">
        <w:rPr>
          <w:rFonts w:hint="eastAsia"/>
          <w:b/>
          <w:sz w:val="28"/>
        </w:rPr>
        <w:t>목차</w:t>
      </w:r>
    </w:p>
    <w:p w14:paraId="6573AB65" w14:textId="4B3E5CA7" w:rsidR="006B1B1D" w:rsidRDefault="004F2DBB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1880355" w:history="1">
        <w:r w:rsidR="006B1B1D" w:rsidRPr="00951E1C">
          <w:rPr>
            <w:rStyle w:val="Hyperlink"/>
            <w:rFonts w:hAnsi="굴림체"/>
            <w:noProof/>
          </w:rPr>
          <w:t>1.</w:t>
        </w:r>
        <w:r w:rsidR="006B1B1D" w:rsidRPr="00951E1C">
          <w:rPr>
            <w:rStyle w:val="Hyperlink"/>
            <w:noProof/>
          </w:rPr>
          <w:t xml:space="preserve"> 아이콘</w:t>
        </w:r>
        <w:r w:rsidR="006B1B1D">
          <w:rPr>
            <w:noProof/>
            <w:webHidden/>
          </w:rPr>
          <w:tab/>
        </w:r>
        <w:r w:rsidR="006B1B1D">
          <w:rPr>
            <w:noProof/>
            <w:webHidden/>
          </w:rPr>
          <w:fldChar w:fldCharType="begin"/>
        </w:r>
        <w:r w:rsidR="006B1B1D">
          <w:rPr>
            <w:noProof/>
            <w:webHidden/>
          </w:rPr>
          <w:instrText xml:space="preserve"> PAGEREF _Toc491880355 \h </w:instrText>
        </w:r>
        <w:r w:rsidR="006B1B1D">
          <w:rPr>
            <w:noProof/>
            <w:webHidden/>
          </w:rPr>
        </w:r>
        <w:r w:rsidR="006B1B1D">
          <w:rPr>
            <w:noProof/>
            <w:webHidden/>
          </w:rPr>
          <w:fldChar w:fldCharType="separate"/>
        </w:r>
        <w:r w:rsidR="006B1B1D">
          <w:rPr>
            <w:noProof/>
            <w:webHidden/>
          </w:rPr>
          <w:t>2</w:t>
        </w:r>
        <w:r w:rsidR="006B1B1D">
          <w:rPr>
            <w:noProof/>
            <w:webHidden/>
          </w:rPr>
          <w:fldChar w:fldCharType="end"/>
        </w:r>
      </w:hyperlink>
    </w:p>
    <w:p w14:paraId="21832247" w14:textId="018F339B" w:rsidR="006B1B1D" w:rsidRDefault="006B1B1D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1880356" w:history="1">
        <w:r w:rsidRPr="00951E1C">
          <w:rPr>
            <w:rStyle w:val="Hyperlink"/>
            <w:noProof/>
          </w:rPr>
          <w:t>1) Google Material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_Toc491880356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EC6B670" w14:textId="4EBCFB59" w:rsidR="006B1B1D" w:rsidRDefault="006B1B1D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1880357" w:history="1">
        <w:r w:rsidRPr="00951E1C">
          <w:rPr>
            <w:rStyle w:val="Hyperlink"/>
            <w:noProof/>
          </w:rPr>
          <w:t>2) 아이콘 파일 복사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_Toc491880357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51CCD0" w14:textId="4B463CD9" w:rsidR="006B1B1D" w:rsidRDefault="006B1B1D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491880358" w:history="1">
        <w:r w:rsidRPr="00951E1C">
          <w:rPr>
            <w:rStyle w:val="Hyperlink"/>
            <w:rFonts w:hAnsi="굴림체"/>
            <w:noProof/>
          </w:rPr>
          <w:t>2.</w:t>
        </w:r>
        <w:r w:rsidRPr="00951E1C">
          <w:rPr>
            <w:rStyle w:val="Hyperlink"/>
            <w:noProof/>
          </w:rPr>
          <w:t xml:space="preserve"> Buttons 화면 추가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_Toc491880358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2B3782" w14:textId="32D630FC" w:rsidR="006B1B1D" w:rsidRDefault="006B1B1D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1880359" w:history="1">
        <w:r w:rsidRPr="00951E1C">
          <w:rPr>
            <w:rStyle w:val="Hyperlink"/>
            <w:noProof/>
          </w:rPr>
          <w:t>1) 새 액티비티 생성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_Toc491880359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FD37F1" w14:textId="36ACBB0A" w:rsidR="006B1B1D" w:rsidRDefault="006B1B1D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1880360" w:history="1">
        <w:r w:rsidRPr="00951E1C">
          <w:rPr>
            <w:rStyle w:val="Hyperlink"/>
            <w:noProof/>
          </w:rPr>
          <w:t>2) Buttons 화면 레이아웃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_Toc491880360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57D77D" w14:textId="56C5D252" w:rsidR="006B1B1D" w:rsidRDefault="006B1B1D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491880361" w:history="1">
        <w:r w:rsidRPr="00951E1C">
          <w:rPr>
            <w:rStyle w:val="Hyperlink"/>
            <w:rFonts w:hAnsi="굴림체"/>
            <w:noProof/>
          </w:rPr>
          <w:t>3.</w:t>
        </w:r>
        <w:r w:rsidRPr="00951E1C">
          <w:rPr>
            <w:rStyle w:val="Hyperlink"/>
            <w:noProof/>
          </w:rPr>
          <w:t xml:space="preserve"> Buttons 화면 Java 코드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_Toc491880361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AF2C66D" w14:textId="12E3BABD" w:rsidR="006B1B1D" w:rsidRDefault="006B1B1D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1880362" w:history="1">
        <w:r w:rsidRPr="00951E1C">
          <w:rPr>
            <w:rStyle w:val="Hyperlink"/>
            <w:noProof/>
          </w:rPr>
          <w:t>1) ButtonsActivity.java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_Toc491880362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EB332A3" w14:textId="14873311" w:rsidR="006B1B1D" w:rsidRDefault="006B1B1D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1880363" w:history="1">
        <w:r w:rsidRPr="00951E1C">
          <w:rPr>
            <w:rStyle w:val="Hyperlink"/>
            <w:noProof/>
          </w:rPr>
          <w:t>2) 메뉴 추가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_Toc491880363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BAA9EE9" w14:textId="64C9DFE1" w:rsidR="006B1B1D" w:rsidRDefault="006B1B1D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1880364" w:history="1">
        <w:r w:rsidRPr="00951E1C">
          <w:rPr>
            <w:rStyle w:val="Hyperlink"/>
            <w:noProof/>
          </w:rPr>
          <w:t>3) 화면 전환 기능 구현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_Toc491880364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B9F28B0" w14:textId="4C9DEF82" w:rsidR="006B1B1D" w:rsidRDefault="006B1B1D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1880365" w:history="1">
        <w:r w:rsidRPr="00951E1C">
          <w:rPr>
            <w:rStyle w:val="Hyperlink"/>
            <w:noProof/>
          </w:rPr>
          <w:t>4) 화면 제목 수정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_Toc491880365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3E8ABD3" w14:textId="13D2285C" w:rsidR="006B1B1D" w:rsidRDefault="006B1B1D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1880366" w:history="1">
        <w:r w:rsidRPr="00951E1C">
          <w:rPr>
            <w:rStyle w:val="Hyperlink"/>
            <w:noProof/>
          </w:rPr>
          <w:t>5) 결과 소스코드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_Toc491880366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B9B0369" w14:textId="04B66CAC" w:rsidR="008D672C" w:rsidRDefault="004F2DBB" w:rsidP="008D672C">
      <w:r>
        <w:fldChar w:fldCharType="end"/>
      </w:r>
    </w:p>
    <w:p w14:paraId="44DEA138" w14:textId="77777777" w:rsidR="008D672C" w:rsidRDefault="008D672C" w:rsidP="008D672C"/>
    <w:p w14:paraId="2BDBC586" w14:textId="77777777" w:rsidR="008D672C" w:rsidRDefault="008D672C" w:rsidP="008D672C"/>
    <w:p w14:paraId="293579E7" w14:textId="77777777" w:rsidR="008D672C" w:rsidRDefault="008D672C" w:rsidP="008D672C"/>
    <w:p w14:paraId="03924CB1" w14:textId="77777777" w:rsidR="008D672C" w:rsidRDefault="008D672C" w:rsidP="008D672C"/>
    <w:p w14:paraId="1E94D781" w14:textId="77777777" w:rsidR="008D672C" w:rsidRDefault="008D672C" w:rsidP="008D672C"/>
    <w:p w14:paraId="4F1C21FD" w14:textId="77777777" w:rsidR="008D672C" w:rsidRDefault="008D672C" w:rsidP="008D672C"/>
    <w:p w14:paraId="0550D49C" w14:textId="77777777" w:rsidR="008D672C" w:rsidRDefault="008D672C" w:rsidP="008D672C"/>
    <w:p w14:paraId="08F91527" w14:textId="77777777" w:rsidR="008D672C" w:rsidRDefault="008D672C" w:rsidP="008D672C"/>
    <w:p w14:paraId="56AD40A6" w14:textId="77777777" w:rsidR="008D672C" w:rsidRDefault="008D672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F960515" w14:textId="77777777" w:rsidR="008D672C" w:rsidRDefault="008D672C" w:rsidP="008D672C"/>
    <w:p w14:paraId="494DDC3B" w14:textId="77777777" w:rsidR="008D672C" w:rsidRDefault="008D672C" w:rsidP="008D672C">
      <w:pPr>
        <w:pStyle w:val="Heading1"/>
        <w:numPr>
          <w:ilvl w:val="0"/>
          <w:numId w:val="1"/>
        </w:numPr>
      </w:pPr>
      <w:bookmarkStart w:id="2" w:name="_Toc491880355"/>
      <w:r>
        <w:rPr>
          <w:rFonts w:hint="eastAsia"/>
        </w:rPr>
        <w:t>아이콘</w:t>
      </w:r>
      <w:bookmarkEnd w:id="0"/>
      <w:bookmarkEnd w:id="2"/>
    </w:p>
    <w:p w14:paraId="4B06A8F6" w14:textId="77777777" w:rsidR="008D672C" w:rsidRDefault="008D672C" w:rsidP="008D672C"/>
    <w:p w14:paraId="598CC3ED" w14:textId="77777777" w:rsidR="008D672C" w:rsidRDefault="008D672C" w:rsidP="008D672C">
      <w:pPr>
        <w:pStyle w:val="Heading2"/>
      </w:pPr>
      <w:bookmarkStart w:id="3" w:name="_Toc461198278"/>
      <w:bookmarkStart w:id="4" w:name="_Toc491880356"/>
      <w:r>
        <w:rPr>
          <w:rFonts w:hint="eastAsia"/>
        </w:rPr>
        <w:t>Google Material Design</w:t>
      </w:r>
      <w:bookmarkEnd w:id="3"/>
      <w:bookmarkEnd w:id="4"/>
    </w:p>
    <w:p w14:paraId="08453DC8" w14:textId="77777777" w:rsidR="008D672C" w:rsidRDefault="008D672C" w:rsidP="008D672C"/>
    <w:p w14:paraId="635FDD99" w14:textId="77777777" w:rsidR="008D672C" w:rsidRDefault="008D672C" w:rsidP="008D672C">
      <w:r>
        <w:rPr>
          <w:rFonts w:hint="eastAsia"/>
        </w:rPr>
        <w:t>최근 구글이 새 디자인 기술을 발표했다.</w:t>
      </w:r>
    </w:p>
    <w:p w14:paraId="6FC51C68" w14:textId="77777777" w:rsidR="008D672C" w:rsidRDefault="008D672C" w:rsidP="008D672C">
      <w:r>
        <w:t xml:space="preserve">Google Material Design </w:t>
      </w:r>
      <w:r>
        <w:rPr>
          <w:rFonts w:hint="eastAsia"/>
        </w:rPr>
        <w:t>이 그 이름이다.</w:t>
      </w:r>
      <w:r>
        <w:t xml:space="preserve"> (</w:t>
      </w:r>
      <w:r w:rsidRPr="000142EE">
        <w:t>https://material.google.com/</w:t>
      </w:r>
      <w:r>
        <w:t>)</w:t>
      </w:r>
    </w:p>
    <w:p w14:paraId="77DFBC36" w14:textId="77777777" w:rsidR="008D672C" w:rsidRDefault="008D672C" w:rsidP="008D672C">
      <w:r>
        <w:rPr>
          <w:rFonts w:hint="eastAsia"/>
        </w:rPr>
        <w:t>웹 디자인과</w:t>
      </w:r>
      <w:r>
        <w:t xml:space="preserve"> </w:t>
      </w:r>
      <w:r>
        <w:rPr>
          <w:rFonts w:hint="eastAsia"/>
        </w:rPr>
        <w:t xml:space="preserve">앱 디자인 양쪽에 </w:t>
      </w:r>
      <w:r>
        <w:t xml:space="preserve">Google Material Design </w:t>
      </w:r>
      <w:r>
        <w:rPr>
          <w:rFonts w:hint="eastAsia"/>
        </w:rPr>
        <w:t>기술을 활용할 수 있다.</w:t>
      </w:r>
    </w:p>
    <w:p w14:paraId="5D445C53" w14:textId="77777777" w:rsidR="008D672C" w:rsidRDefault="008D672C" w:rsidP="008D672C"/>
    <w:p w14:paraId="2296CDF8" w14:textId="77777777" w:rsidR="008D672C" w:rsidRDefault="008D672C" w:rsidP="008D672C">
      <w:r>
        <w:t xml:space="preserve">Google Material Design </w:t>
      </w:r>
      <w:r>
        <w:rPr>
          <w:rFonts w:hint="eastAsia"/>
        </w:rPr>
        <w:t>기술에는 아이콘(</w:t>
      </w:r>
      <w:r>
        <w:t>icon)</w:t>
      </w:r>
      <w:r>
        <w:rPr>
          <w:rFonts w:hint="eastAsia"/>
        </w:rPr>
        <w:t>도 포함되어 있다.</w:t>
      </w:r>
    </w:p>
    <w:p w14:paraId="0E687990" w14:textId="77777777" w:rsidR="008D672C" w:rsidRDefault="008D672C" w:rsidP="008D672C"/>
    <w:p w14:paraId="590C5451" w14:textId="77777777" w:rsidR="008D672C" w:rsidRDefault="008D672C" w:rsidP="008D672C">
      <w:r>
        <w:t>Google Material Design이 제공하는 아이콘 목록을</w:t>
      </w:r>
    </w:p>
    <w:p w14:paraId="490B7A72" w14:textId="77777777" w:rsidR="008D672C" w:rsidRDefault="008D672C" w:rsidP="008D672C">
      <w:r>
        <w:rPr>
          <w:rFonts w:hint="eastAsia"/>
        </w:rPr>
        <w:t>①</w:t>
      </w:r>
      <w:r>
        <w:t xml:space="preserve"> https://design.google.com/icons 페이지에서 볼 수 있고,</w:t>
      </w:r>
    </w:p>
    <w:p w14:paraId="58654B24" w14:textId="77777777" w:rsidR="008D672C" w:rsidRDefault="008D672C" w:rsidP="008D672C">
      <w:r>
        <w:rPr>
          <w:rFonts w:hint="eastAsia"/>
        </w:rPr>
        <w:t>②</w:t>
      </w:r>
      <w:r>
        <w:t xml:space="preserve"> https://github.com/google/material-design-icons 페이지에서 다운로드 할 수 있다.</w:t>
      </w:r>
    </w:p>
    <w:p w14:paraId="41009B37" w14:textId="77777777" w:rsidR="008D672C" w:rsidRDefault="008D672C" w:rsidP="008D672C"/>
    <w:p w14:paraId="4F4F5F7A" w14:textId="77777777" w:rsidR="008D672C" w:rsidRDefault="008D672C" w:rsidP="008D672C"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 xml:space="preserve">페이지에서 </w:t>
      </w:r>
      <w:r>
        <w:t xml:space="preserve">Clone or download - </w:t>
      </w:r>
      <w:r>
        <w:rPr>
          <w:rFonts w:hint="eastAsia"/>
        </w:rPr>
        <w:t>Download ZIP 버튼을 클릭하여</w:t>
      </w:r>
      <w:r>
        <w:t xml:space="preserve">, </w:t>
      </w:r>
      <w:r>
        <w:rPr>
          <w:rFonts w:hint="eastAsia"/>
        </w:rPr>
        <w:t>전체를 다운로드 받자.</w:t>
      </w:r>
    </w:p>
    <w:p w14:paraId="330EA4A3" w14:textId="77777777" w:rsidR="008D672C" w:rsidRDefault="008D672C" w:rsidP="008D672C">
      <w:r>
        <w:rPr>
          <w:noProof/>
        </w:rPr>
        <w:drawing>
          <wp:inline distT="0" distB="0" distL="0" distR="0" wp14:anchorId="29750892" wp14:editId="09D698FE">
            <wp:extent cx="2983138" cy="1477670"/>
            <wp:effectExtent l="0" t="0" r="8255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49" cy="148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EC879" w14:textId="77777777" w:rsidR="008D672C" w:rsidRDefault="008D672C" w:rsidP="008D672C"/>
    <w:p w14:paraId="3EED99D5" w14:textId="77777777" w:rsidR="008D672C" w:rsidRDefault="008D672C" w:rsidP="008D672C">
      <w:r>
        <w:rPr>
          <w:rFonts w:hint="eastAsia"/>
        </w:rPr>
        <w:t>원하는 모양의 아이콘을 ① 페이지에서 찾자.</w:t>
      </w:r>
    </w:p>
    <w:p w14:paraId="3C334BFB" w14:textId="77777777" w:rsidR="008D672C" w:rsidRDefault="008D672C" w:rsidP="008D672C">
      <w:r>
        <w:rPr>
          <w:rFonts w:hint="eastAsia"/>
        </w:rPr>
        <w:t>① 페이지에서 선택한 아이콘의 그룹 이름과 아이콘 이름을 기억하자.</w:t>
      </w:r>
    </w:p>
    <w:p w14:paraId="16F6C097" w14:textId="77777777" w:rsidR="008D672C" w:rsidRDefault="008D672C" w:rsidP="008D672C">
      <w:r>
        <w:rPr>
          <w:rFonts w:hint="eastAsia"/>
        </w:rPr>
        <w:t>다운로드 받은 압축 파일 내부에서</w:t>
      </w:r>
      <w:r>
        <w:t xml:space="preserve"> </w:t>
      </w:r>
      <w:r>
        <w:rPr>
          <w:rFonts w:hint="eastAsia"/>
        </w:rPr>
        <w:t>폴더명이 아이콘 그룹 이름이고,</w:t>
      </w:r>
      <w:r>
        <w:t xml:space="preserve"> </w:t>
      </w:r>
      <w:r>
        <w:rPr>
          <w:rFonts w:hint="eastAsia"/>
        </w:rPr>
        <w:t>png</w:t>
      </w:r>
      <w:r>
        <w:t xml:space="preserve"> </w:t>
      </w:r>
      <w:r>
        <w:rPr>
          <w:rFonts w:hint="eastAsia"/>
        </w:rPr>
        <w:t>파일명이 아이콘 이름이다.</w:t>
      </w:r>
    </w:p>
    <w:p w14:paraId="1347239F" w14:textId="77777777" w:rsidR="008D672C" w:rsidRDefault="008D672C" w:rsidP="008D672C"/>
    <w:p w14:paraId="2B2E382B" w14:textId="77777777" w:rsidR="008D672C" w:rsidRDefault="008D672C" w:rsidP="008D672C"/>
    <w:p w14:paraId="272DA64F" w14:textId="77777777" w:rsidR="008D672C" w:rsidRDefault="008D672C" w:rsidP="008D672C">
      <w:r>
        <w:rPr>
          <w:noProof/>
        </w:rPr>
        <w:drawing>
          <wp:inline distT="0" distB="0" distL="0" distR="0" wp14:anchorId="08B7F47C" wp14:editId="142AF2F8">
            <wp:extent cx="5233437" cy="2392071"/>
            <wp:effectExtent l="0" t="0" r="5715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345" cy="239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1F2A1" w14:textId="77777777" w:rsidR="008D672C" w:rsidRDefault="008D672C" w:rsidP="008D672C"/>
    <w:p w14:paraId="6BD5BA5D" w14:textId="77777777" w:rsidR="008D672C" w:rsidRDefault="008D672C" w:rsidP="008D672C">
      <w:r>
        <w:rPr>
          <w:rFonts w:hint="eastAsia"/>
        </w:rPr>
        <w:t xml:space="preserve">예를 들어 </w:t>
      </w:r>
      <w:r>
        <w:t xml:space="preserve">Action </w:t>
      </w:r>
      <w:r>
        <w:rPr>
          <w:rFonts w:hint="eastAsia"/>
        </w:rPr>
        <w:t xml:space="preserve">그룹에 </w:t>
      </w:r>
      <w:r>
        <w:t xml:space="preserve">autorenew </w:t>
      </w:r>
      <w:r>
        <w:rPr>
          <w:rFonts w:hint="eastAsia"/>
        </w:rPr>
        <w:t>아이콘이 있다.</w:t>
      </w:r>
    </w:p>
    <w:p w14:paraId="015B849D" w14:textId="77777777" w:rsidR="008D672C" w:rsidRPr="00F456DC" w:rsidRDefault="008D672C" w:rsidP="008D672C"/>
    <w:p w14:paraId="2EFB3435" w14:textId="77777777" w:rsidR="008D672C" w:rsidRDefault="008D672C" w:rsidP="008D672C">
      <w:r>
        <w:rPr>
          <w:rFonts w:hint="eastAsia"/>
        </w:rPr>
        <w:t xml:space="preserve">다운로드 받은 압축 파일 내부에서, </w:t>
      </w:r>
      <w:r>
        <w:t xml:space="preserve">action/drawable-#### </w:t>
      </w:r>
      <w:r>
        <w:rPr>
          <w:rFonts w:hint="eastAsia"/>
        </w:rPr>
        <w:t>폴더 아래에</w:t>
      </w:r>
    </w:p>
    <w:p w14:paraId="760E9F6E" w14:textId="77777777" w:rsidR="008D672C" w:rsidRDefault="008D672C" w:rsidP="008D672C">
      <w:r w:rsidRPr="00AB6424">
        <w:t>ic_autorenew_black_</w:t>
      </w:r>
      <w:r>
        <w:t>##</w:t>
      </w:r>
      <w:r w:rsidRPr="00AB6424">
        <w:t>dp.png</w:t>
      </w:r>
      <w:r>
        <w:t xml:space="preserve">, </w:t>
      </w:r>
      <w:r w:rsidRPr="00AB6424">
        <w:t>ic_autorenew</w:t>
      </w:r>
      <w:r>
        <w:t>_white</w:t>
      </w:r>
      <w:r w:rsidRPr="00AB6424">
        <w:t>_</w:t>
      </w:r>
      <w:r>
        <w:t>##</w:t>
      </w:r>
      <w:r w:rsidRPr="00AB6424">
        <w:t>dp.png</w:t>
      </w:r>
      <w:r>
        <w:t xml:space="preserve"> </w:t>
      </w:r>
      <w:r>
        <w:rPr>
          <w:rFonts w:hint="eastAsia"/>
        </w:rPr>
        <w:t>파일들을 찾을 수 있을 것이다.</w:t>
      </w:r>
    </w:p>
    <w:p w14:paraId="2A0743EC" w14:textId="77777777" w:rsidR="008D672C" w:rsidRDefault="008D672C" w:rsidP="008D672C"/>
    <w:p w14:paraId="73C587D4" w14:textId="77777777" w:rsidR="008D672C" w:rsidRDefault="008D672C" w:rsidP="008D672C">
      <w:r>
        <w:t xml:space="preserve">drawable-#### </w:t>
      </w:r>
      <w:r>
        <w:rPr>
          <w:rFonts w:hint="eastAsia"/>
        </w:rPr>
        <w:t xml:space="preserve">폴더명에서 </w:t>
      </w:r>
      <w:r>
        <w:t xml:space="preserve">#### </w:t>
      </w:r>
      <w:r>
        <w:rPr>
          <w:rFonts w:hint="eastAsia"/>
        </w:rPr>
        <w:t>부분은 스마트폰 화면의 해상도를 의미한다.</w:t>
      </w:r>
    </w:p>
    <w:p w14:paraId="7BF8BAB6" w14:textId="77777777" w:rsidR="008D672C" w:rsidRDefault="008D672C" w:rsidP="008D672C">
      <w:r>
        <w:rPr>
          <w:rFonts w:hint="eastAsia"/>
        </w:rPr>
        <w:t>스마트폰 해상도별로 적당한 크기의 아이콘 파일이 별도로 제공된다.</w:t>
      </w:r>
    </w:p>
    <w:p w14:paraId="101FCB23" w14:textId="77777777" w:rsidR="008D672C" w:rsidRDefault="008D672C" w:rsidP="008D672C">
      <w:r w:rsidRPr="00AB6424">
        <w:t>ic_autorenew_black_</w:t>
      </w:r>
      <w:r>
        <w:t>##</w:t>
      </w:r>
      <w:r w:rsidRPr="00AB6424">
        <w:t>dp.png</w:t>
      </w:r>
      <w:r>
        <w:t xml:space="preserve"> </w:t>
      </w:r>
      <w:r>
        <w:rPr>
          <w:rFonts w:hint="eastAsia"/>
        </w:rPr>
        <w:t xml:space="preserve">아이콘 파일명에서 </w:t>
      </w:r>
      <w:r>
        <w:t xml:space="preserve">## </w:t>
      </w:r>
      <w:r>
        <w:rPr>
          <w:rFonts w:hint="eastAsia"/>
        </w:rPr>
        <w:t>부분은 아이콘의 크기를 의미한다.</w:t>
      </w:r>
    </w:p>
    <w:p w14:paraId="2EC0AA4C" w14:textId="77777777" w:rsidR="008D672C" w:rsidRDefault="008D672C" w:rsidP="008D672C"/>
    <w:p w14:paraId="3052025F" w14:textId="77777777" w:rsidR="008D672C" w:rsidRDefault="008D672C" w:rsidP="008D672C">
      <w:r>
        <w:rPr>
          <w:rFonts w:hint="eastAsia"/>
        </w:rPr>
        <w:t xml:space="preserve">아이콘 파일명에서 </w:t>
      </w:r>
      <w:r>
        <w:t>black, white</w:t>
      </w:r>
      <w:r>
        <w:rPr>
          <w:rFonts w:hint="eastAsia"/>
        </w:rPr>
        <w:t>는 아이콘 색을 의미한다</w:t>
      </w:r>
      <w:r>
        <w:t>.</w:t>
      </w:r>
    </w:p>
    <w:p w14:paraId="5531CB68" w14:textId="77777777" w:rsidR="008D672C" w:rsidRDefault="008D672C" w:rsidP="008D672C">
      <w:r>
        <w:rPr>
          <w:rFonts w:hint="eastAsia"/>
        </w:rPr>
        <w:t>어두운 배경에는 white</w:t>
      </w:r>
      <w:r>
        <w:t xml:space="preserve"> </w:t>
      </w:r>
      <w:r>
        <w:rPr>
          <w:rFonts w:hint="eastAsia"/>
        </w:rPr>
        <w:t>아이콘을,</w:t>
      </w:r>
      <w:r>
        <w:t xml:space="preserve"> </w:t>
      </w:r>
      <w:r>
        <w:rPr>
          <w:rFonts w:hint="eastAsia"/>
        </w:rPr>
        <w:t xml:space="preserve">밝은 배경에는 </w:t>
      </w:r>
      <w:r>
        <w:t xml:space="preserve">black </w:t>
      </w:r>
      <w:r>
        <w:rPr>
          <w:rFonts w:hint="eastAsia"/>
        </w:rPr>
        <w:t>아이콘을 사용해야 한다.</w:t>
      </w:r>
    </w:p>
    <w:p w14:paraId="725526E6" w14:textId="77777777" w:rsidR="008D672C" w:rsidRDefault="008D672C" w:rsidP="008D672C"/>
    <w:p w14:paraId="47C248C1" w14:textId="77777777" w:rsidR="008D672C" w:rsidRDefault="008D672C" w:rsidP="008D672C">
      <w:pPr>
        <w:pStyle w:val="Heading2"/>
      </w:pPr>
      <w:bookmarkStart w:id="5" w:name="_Toc461198279"/>
      <w:bookmarkStart w:id="6" w:name="_Toc491880357"/>
      <w:r>
        <w:rPr>
          <w:rFonts w:hint="eastAsia"/>
        </w:rPr>
        <w:t>아이콘 파일 복사</w:t>
      </w:r>
      <w:bookmarkEnd w:id="5"/>
      <w:bookmarkEnd w:id="6"/>
    </w:p>
    <w:p w14:paraId="036DF00E" w14:textId="77777777" w:rsidR="008D672C" w:rsidRDefault="008D672C" w:rsidP="008D672C"/>
    <w:p w14:paraId="2B9EF7B1" w14:textId="77777777" w:rsidR="008D672C" w:rsidRDefault="008D672C" w:rsidP="008D672C">
      <w:r>
        <w:rPr>
          <w:rFonts w:hint="eastAsia"/>
        </w:rPr>
        <w:t xml:space="preserve">다운로드 받은 압축 파일 내부의 </w:t>
      </w:r>
      <w:r>
        <w:t>action/drawable-</w:t>
      </w:r>
      <w:r>
        <w:rPr>
          <w:b/>
        </w:rPr>
        <w:t>h</w:t>
      </w:r>
      <w:r w:rsidRPr="0018325A">
        <w:rPr>
          <w:b/>
        </w:rPr>
        <w:t>dpi</w:t>
      </w:r>
      <w:r>
        <w:t xml:space="preserve">/ic_autorenew_black_##dp.png </w:t>
      </w:r>
      <w:r>
        <w:rPr>
          <w:rFonts w:hint="eastAsia"/>
        </w:rPr>
        <w:t>파일들을</w:t>
      </w:r>
    </w:p>
    <w:p w14:paraId="0C911A65" w14:textId="77777777" w:rsidR="008D672C" w:rsidRDefault="008D672C" w:rsidP="008D672C">
      <w:r>
        <w:rPr>
          <w:rFonts w:hint="eastAsia"/>
        </w:rPr>
        <w:t>프로젝트 폴더 아래의 app/src/</w:t>
      </w:r>
      <w:r>
        <w:t>main/res/mipmap-</w:t>
      </w:r>
      <w:r>
        <w:rPr>
          <w:b/>
        </w:rPr>
        <w:t>h</w:t>
      </w:r>
      <w:r w:rsidRPr="0018325A">
        <w:rPr>
          <w:b/>
        </w:rPr>
        <w:t>dpi</w:t>
      </w:r>
      <w:r>
        <w:t xml:space="preserve"> </w:t>
      </w:r>
      <w:r>
        <w:rPr>
          <w:rFonts w:hint="eastAsia"/>
        </w:rPr>
        <w:t>폴더 아래에 복사한다.</w:t>
      </w:r>
    </w:p>
    <w:p w14:paraId="35AE470B" w14:textId="77777777" w:rsidR="008D672C" w:rsidRDefault="008D672C" w:rsidP="008D672C"/>
    <w:p w14:paraId="79E84D3B" w14:textId="77777777" w:rsidR="008D672C" w:rsidRDefault="008D672C" w:rsidP="008D672C">
      <w:r>
        <w:rPr>
          <w:rFonts w:hint="eastAsia"/>
        </w:rPr>
        <w:t xml:space="preserve">다운로드 받은 압축 파일 내부의 </w:t>
      </w:r>
      <w:r>
        <w:t>action/drawable-</w:t>
      </w:r>
      <w:r>
        <w:rPr>
          <w:b/>
        </w:rPr>
        <w:t>md</w:t>
      </w:r>
      <w:r w:rsidRPr="0018325A">
        <w:rPr>
          <w:b/>
        </w:rPr>
        <w:t>pi</w:t>
      </w:r>
      <w:r>
        <w:t xml:space="preserve">/ic_autorenew_black_##dp.png </w:t>
      </w:r>
      <w:r>
        <w:rPr>
          <w:rFonts w:hint="eastAsia"/>
        </w:rPr>
        <w:t>파일들을</w:t>
      </w:r>
    </w:p>
    <w:p w14:paraId="5FE7C146" w14:textId="77777777" w:rsidR="008D672C" w:rsidRDefault="008D672C" w:rsidP="008D672C">
      <w:r>
        <w:rPr>
          <w:rFonts w:hint="eastAsia"/>
        </w:rPr>
        <w:t>프로젝트 폴더 아래의 app/src/</w:t>
      </w:r>
      <w:r>
        <w:t>main/res/mipmap-</w:t>
      </w:r>
      <w:r>
        <w:rPr>
          <w:b/>
        </w:rPr>
        <w:t>mh</w:t>
      </w:r>
      <w:r w:rsidRPr="0018325A">
        <w:rPr>
          <w:b/>
        </w:rPr>
        <w:t>dpi</w:t>
      </w:r>
      <w:r>
        <w:t xml:space="preserve"> </w:t>
      </w:r>
      <w:r>
        <w:rPr>
          <w:rFonts w:hint="eastAsia"/>
        </w:rPr>
        <w:t>폴더 아래에 복사한다.</w:t>
      </w:r>
    </w:p>
    <w:p w14:paraId="58EE898C" w14:textId="77777777" w:rsidR="008D672C" w:rsidRPr="0018325A" w:rsidRDefault="008D672C" w:rsidP="008D672C"/>
    <w:p w14:paraId="521FA802" w14:textId="77777777" w:rsidR="008D672C" w:rsidRDefault="008D672C" w:rsidP="008D672C">
      <w:r>
        <w:rPr>
          <w:rFonts w:hint="eastAsia"/>
        </w:rPr>
        <w:t xml:space="preserve">다운로드 받은 압축 파일 내부의 </w:t>
      </w:r>
      <w:r>
        <w:t>action/drawable-</w:t>
      </w:r>
      <w:r>
        <w:rPr>
          <w:b/>
        </w:rPr>
        <w:t>xh</w:t>
      </w:r>
      <w:r w:rsidRPr="0018325A">
        <w:rPr>
          <w:b/>
        </w:rPr>
        <w:t>dpi</w:t>
      </w:r>
      <w:r>
        <w:t xml:space="preserve">/ic_autorenew_black_##dp.png </w:t>
      </w:r>
      <w:r>
        <w:rPr>
          <w:rFonts w:hint="eastAsia"/>
        </w:rPr>
        <w:t>파일들을</w:t>
      </w:r>
    </w:p>
    <w:p w14:paraId="237D4100" w14:textId="77777777" w:rsidR="008D672C" w:rsidRDefault="008D672C" w:rsidP="008D672C">
      <w:r>
        <w:rPr>
          <w:rFonts w:hint="eastAsia"/>
        </w:rPr>
        <w:t>프로젝트 폴더 아래의 app/src/</w:t>
      </w:r>
      <w:r>
        <w:t>main/res/mipmap-</w:t>
      </w:r>
      <w:r>
        <w:rPr>
          <w:b/>
        </w:rPr>
        <w:t>xh</w:t>
      </w:r>
      <w:r w:rsidRPr="0018325A">
        <w:rPr>
          <w:b/>
        </w:rPr>
        <w:t>dpi</w:t>
      </w:r>
      <w:r>
        <w:t xml:space="preserve"> </w:t>
      </w:r>
      <w:r>
        <w:rPr>
          <w:rFonts w:hint="eastAsia"/>
        </w:rPr>
        <w:t>폴더 아래에 복사한다.</w:t>
      </w:r>
    </w:p>
    <w:p w14:paraId="17336289" w14:textId="77777777" w:rsidR="008D672C" w:rsidRDefault="008D672C" w:rsidP="008D672C"/>
    <w:p w14:paraId="2957EAD4" w14:textId="77777777" w:rsidR="008D672C" w:rsidRDefault="008D672C" w:rsidP="008D672C">
      <w:r>
        <w:rPr>
          <w:rFonts w:hint="eastAsia"/>
        </w:rPr>
        <w:t xml:space="preserve">다운로드 받은 압축 파일 내부의 </w:t>
      </w:r>
      <w:r>
        <w:t>action/drawable-</w:t>
      </w:r>
      <w:r>
        <w:rPr>
          <w:b/>
        </w:rPr>
        <w:t>xxh</w:t>
      </w:r>
      <w:r w:rsidRPr="0018325A">
        <w:rPr>
          <w:b/>
        </w:rPr>
        <w:t>dpi</w:t>
      </w:r>
      <w:r>
        <w:t xml:space="preserve">/ic_autorenew_black_##dp.png </w:t>
      </w:r>
      <w:r>
        <w:rPr>
          <w:rFonts w:hint="eastAsia"/>
        </w:rPr>
        <w:t>파일들을</w:t>
      </w:r>
    </w:p>
    <w:p w14:paraId="2CD87E50" w14:textId="77777777" w:rsidR="008D672C" w:rsidRDefault="008D672C" w:rsidP="008D672C">
      <w:r>
        <w:rPr>
          <w:rFonts w:hint="eastAsia"/>
        </w:rPr>
        <w:t>프로젝트 폴더 아래의 app/src/</w:t>
      </w:r>
      <w:r>
        <w:t>main/res/mipmap-</w:t>
      </w:r>
      <w:r>
        <w:rPr>
          <w:b/>
        </w:rPr>
        <w:t>xxh</w:t>
      </w:r>
      <w:r w:rsidRPr="0018325A">
        <w:rPr>
          <w:b/>
        </w:rPr>
        <w:t>dpi</w:t>
      </w:r>
      <w:r>
        <w:t xml:space="preserve"> </w:t>
      </w:r>
      <w:r>
        <w:rPr>
          <w:rFonts w:hint="eastAsia"/>
        </w:rPr>
        <w:t>폴더 아래에 복사한다.</w:t>
      </w:r>
    </w:p>
    <w:p w14:paraId="08729EDA" w14:textId="77777777" w:rsidR="008D672C" w:rsidRDefault="008D672C" w:rsidP="008D672C"/>
    <w:p w14:paraId="3044D83B" w14:textId="77777777" w:rsidR="008D672C" w:rsidRDefault="008D672C" w:rsidP="008D672C">
      <w:r>
        <w:rPr>
          <w:rFonts w:hint="eastAsia"/>
        </w:rPr>
        <w:t xml:space="preserve">다운로드 받은 압축 파일 내부의 </w:t>
      </w:r>
      <w:r>
        <w:t>action/drawable-</w:t>
      </w:r>
      <w:r>
        <w:rPr>
          <w:b/>
        </w:rPr>
        <w:t>xxxh</w:t>
      </w:r>
      <w:r w:rsidRPr="0018325A">
        <w:rPr>
          <w:b/>
        </w:rPr>
        <w:t>dpi</w:t>
      </w:r>
      <w:r>
        <w:t xml:space="preserve">/ic_autorenew_black_##dp.png </w:t>
      </w:r>
      <w:r>
        <w:rPr>
          <w:rFonts w:hint="eastAsia"/>
        </w:rPr>
        <w:t>파일들을</w:t>
      </w:r>
    </w:p>
    <w:p w14:paraId="5C280A67" w14:textId="77777777" w:rsidR="008D672C" w:rsidRDefault="008D672C" w:rsidP="008D672C">
      <w:r>
        <w:rPr>
          <w:rFonts w:hint="eastAsia"/>
        </w:rPr>
        <w:t>프로젝트 폴더 아래의 app/src/</w:t>
      </w:r>
      <w:r>
        <w:t>main/res/mipmap-</w:t>
      </w:r>
      <w:r>
        <w:rPr>
          <w:b/>
        </w:rPr>
        <w:t>xxxh</w:t>
      </w:r>
      <w:r w:rsidRPr="0018325A">
        <w:rPr>
          <w:b/>
        </w:rPr>
        <w:t>dpi</w:t>
      </w:r>
      <w:r>
        <w:t xml:space="preserve"> </w:t>
      </w:r>
      <w:r>
        <w:rPr>
          <w:rFonts w:hint="eastAsia"/>
        </w:rPr>
        <w:t>폴더 아래에 복사한다.</w:t>
      </w:r>
    </w:p>
    <w:p w14:paraId="0723E963" w14:textId="77777777" w:rsidR="008D672C" w:rsidRPr="0018325A" w:rsidRDefault="008D672C" w:rsidP="008D672C"/>
    <w:p w14:paraId="07BD37E3" w14:textId="77777777" w:rsidR="008D672C" w:rsidRPr="0018325A" w:rsidRDefault="008D672C" w:rsidP="008D672C">
      <w:r>
        <w:rPr>
          <w:noProof/>
        </w:rPr>
        <w:drawing>
          <wp:inline distT="0" distB="0" distL="0" distR="0" wp14:anchorId="4EB7D73B" wp14:editId="7DC8C2AE">
            <wp:extent cx="2769365" cy="6144768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5079" cy="617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A66F" w14:textId="77777777" w:rsidR="008D672C" w:rsidRDefault="008D672C" w:rsidP="008D672C"/>
    <w:p w14:paraId="369E8ED2" w14:textId="77777777" w:rsidR="008D672C" w:rsidRDefault="008D672C" w:rsidP="008D672C"/>
    <w:p w14:paraId="7BD9E55B" w14:textId="77777777" w:rsidR="008D672C" w:rsidRDefault="008D672C" w:rsidP="008D672C"/>
    <w:p w14:paraId="7140BBE8" w14:textId="1BF9AA28" w:rsidR="008D672C" w:rsidRDefault="00C67263" w:rsidP="00C129C2">
      <w:pPr>
        <w:pStyle w:val="Heading1"/>
      </w:pPr>
      <w:bookmarkStart w:id="7" w:name="_Toc491880358"/>
      <w:r>
        <w:lastRenderedPageBreak/>
        <w:t>Button</w:t>
      </w:r>
      <w:r w:rsidR="00AC2AE0">
        <w:t>s</w:t>
      </w:r>
      <w:r w:rsidR="00C129C2">
        <w:rPr>
          <w:rFonts w:hint="eastAsia"/>
        </w:rPr>
        <w:t xml:space="preserve"> 화면 추가</w:t>
      </w:r>
      <w:bookmarkEnd w:id="7"/>
    </w:p>
    <w:p w14:paraId="5B75AA31" w14:textId="77777777" w:rsidR="00C129C2" w:rsidRDefault="00C129C2" w:rsidP="00C129C2"/>
    <w:p w14:paraId="4C0EFDD4" w14:textId="77777777" w:rsidR="00C129C2" w:rsidRDefault="00C129C2" w:rsidP="00C129C2">
      <w:pPr>
        <w:pStyle w:val="Heading2"/>
      </w:pPr>
      <w:bookmarkStart w:id="8" w:name="_Toc491880359"/>
      <w:r>
        <w:rPr>
          <w:rFonts w:hint="eastAsia"/>
        </w:rPr>
        <w:t>새 액티비티 생성</w:t>
      </w:r>
      <w:bookmarkEnd w:id="8"/>
    </w:p>
    <w:p w14:paraId="762C9AA9" w14:textId="3BA777FB" w:rsidR="00C129C2" w:rsidRDefault="00C129C2" w:rsidP="00C129C2"/>
    <w:p w14:paraId="22B2B2D9" w14:textId="65DE979F" w:rsidR="00B739C4" w:rsidRDefault="00B739C4" w:rsidP="00C129C2">
      <w:r>
        <w:rPr>
          <w:rFonts w:hint="eastAsia"/>
        </w:rPr>
        <w:t>E02View</w:t>
      </w:r>
      <w:r>
        <w:t xml:space="preserve"> </w:t>
      </w:r>
      <w:r>
        <w:rPr>
          <w:rFonts w:hint="eastAsia"/>
        </w:rPr>
        <w:t>프로젝트에 새 액티비티를 추가하자.</w:t>
      </w:r>
    </w:p>
    <w:p w14:paraId="16D9D36A" w14:textId="77777777" w:rsidR="00B739C4" w:rsidRDefault="00B739C4" w:rsidP="00C129C2"/>
    <w:p w14:paraId="28362DC5" w14:textId="77777777" w:rsidR="00C129C2" w:rsidRDefault="00C129C2" w:rsidP="00C129C2">
      <w:r>
        <w:t>Project 창에서 app 폴더를 마우스 오른쪽 버튼으로 클릭하고</w:t>
      </w:r>
    </w:p>
    <w:p w14:paraId="4186B974" w14:textId="77777777" w:rsidR="00C129C2" w:rsidRPr="00C129C2" w:rsidRDefault="00C129C2" w:rsidP="00C129C2">
      <w:r>
        <w:rPr>
          <w:rFonts w:hint="eastAsia"/>
        </w:rPr>
        <w:t>메뉴에서</w:t>
      </w:r>
      <w:r>
        <w:t xml:space="preserve"> New - Activity - Empty Activity 클릭</w:t>
      </w:r>
    </w:p>
    <w:p w14:paraId="68857DA4" w14:textId="77D5D2DF" w:rsidR="00C129C2" w:rsidRDefault="00C129C2" w:rsidP="00C129C2"/>
    <w:p w14:paraId="6107ABB2" w14:textId="74DF0E5B" w:rsidR="00B86CEA" w:rsidRDefault="00B86CEA" w:rsidP="00C129C2">
      <w:pPr>
        <w:rPr>
          <w:rFonts w:hint="eastAsia"/>
        </w:rPr>
      </w:pPr>
      <w:r>
        <w:rPr>
          <w:noProof/>
        </w:rPr>
        <w:drawing>
          <wp:inline distT="0" distB="0" distL="0" distR="0" wp14:anchorId="2C36B045" wp14:editId="7F9A00E4">
            <wp:extent cx="4467225" cy="37719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9865" cy="377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E8FF" w14:textId="77777777" w:rsidR="00C129C2" w:rsidRPr="00C129C2" w:rsidRDefault="00C129C2" w:rsidP="00C129C2">
      <w:pPr>
        <w:rPr>
          <w:b/>
        </w:rPr>
      </w:pPr>
      <w:r w:rsidRPr="00C129C2">
        <w:rPr>
          <w:b/>
        </w:rPr>
        <w:t>파일</w:t>
      </w:r>
      <w:r>
        <w:rPr>
          <w:rFonts w:hint="eastAsia"/>
          <w:b/>
        </w:rPr>
        <w:t xml:space="preserve"> 생성</w:t>
      </w:r>
    </w:p>
    <w:p w14:paraId="69C47878" w14:textId="6CE2EA30" w:rsidR="00C129C2" w:rsidRDefault="00C129C2" w:rsidP="00C129C2">
      <w:r>
        <w:t xml:space="preserve">Activity Name: </w:t>
      </w:r>
      <w:r w:rsidR="00ED3A45">
        <w:rPr>
          <w:rFonts w:hint="eastAsia"/>
        </w:rPr>
        <w:t>Button</w:t>
      </w:r>
      <w:r w:rsidR="00385320">
        <w:t>s</w:t>
      </w:r>
      <w:r>
        <w:t>Activity.java</w:t>
      </w:r>
    </w:p>
    <w:p w14:paraId="314E7AC5" w14:textId="13D8FCD6" w:rsidR="00C129C2" w:rsidRPr="00C129C2" w:rsidRDefault="00C129C2" w:rsidP="00C129C2">
      <w:r>
        <w:t>Layout Name: activity_</w:t>
      </w:r>
      <w:r w:rsidR="00ED3A45">
        <w:t>button</w:t>
      </w:r>
      <w:r w:rsidR="00090C7F">
        <w:t>s</w:t>
      </w:r>
      <w:r>
        <w:t>.xml</w:t>
      </w:r>
    </w:p>
    <w:p w14:paraId="2AC8B5FA" w14:textId="77777777" w:rsidR="008D672C" w:rsidRPr="00B739C4" w:rsidRDefault="008D672C" w:rsidP="008D672C"/>
    <w:p w14:paraId="70FA0C90" w14:textId="682BAD2B" w:rsidR="00B86CEA" w:rsidRDefault="00B86CEA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312DFB00" w14:textId="66B5F105" w:rsidR="00B739C4" w:rsidRDefault="00C8661F" w:rsidP="00F35719">
      <w:pPr>
        <w:pStyle w:val="Heading2"/>
      </w:pPr>
      <w:bookmarkStart w:id="9" w:name="_Toc491880360"/>
      <w:r>
        <w:rPr>
          <w:rFonts w:hint="eastAsia"/>
        </w:rPr>
        <w:lastRenderedPageBreak/>
        <w:t>B</w:t>
      </w:r>
      <w:r>
        <w:t>utton</w:t>
      </w:r>
      <w:r w:rsidR="00AC2AE0">
        <w:t>s</w:t>
      </w:r>
      <w:r w:rsidR="00B739C4">
        <w:rPr>
          <w:rFonts w:hint="eastAsia"/>
        </w:rPr>
        <w:t xml:space="preserve"> 화면 레이아웃</w:t>
      </w:r>
      <w:bookmarkEnd w:id="9"/>
    </w:p>
    <w:p w14:paraId="3C2A7BD9" w14:textId="707FBC7B" w:rsidR="003A1493" w:rsidRDefault="003A1493" w:rsidP="003A1493">
      <w:r>
        <w:rPr>
          <w:rFonts w:hint="eastAsia"/>
        </w:rPr>
        <w:t>activity_</w:t>
      </w:r>
      <w:r w:rsidR="00BE3078">
        <w:t>button</w:t>
      </w:r>
      <w:r>
        <w:t xml:space="preserve">.xml </w:t>
      </w:r>
      <w:r>
        <w:rPr>
          <w:rFonts w:hint="eastAsia"/>
        </w:rPr>
        <w:t>파일 수정</w:t>
      </w:r>
    </w:p>
    <w:p w14:paraId="72B1AD14" w14:textId="28BEB22F" w:rsidR="003A1493" w:rsidRDefault="003A1493" w:rsidP="003A1493"/>
    <w:p w14:paraId="36C67690" w14:textId="7FC011C5" w:rsidR="00AA255A" w:rsidRDefault="00AA255A" w:rsidP="00AA255A">
      <w:pPr>
        <w:pStyle w:val="Heading3"/>
      </w:pPr>
      <w:r>
        <w:rPr>
          <w:rFonts w:hint="eastAsia"/>
        </w:rPr>
        <w:t>ImageButton</w:t>
      </w:r>
      <w:r>
        <w:t xml:space="preserve"> </w:t>
      </w:r>
      <w:r>
        <w:rPr>
          <w:rFonts w:hint="eastAsia"/>
        </w:rPr>
        <w:t>추가</w:t>
      </w:r>
    </w:p>
    <w:p w14:paraId="0676B88B" w14:textId="0C22B622" w:rsidR="00B86CEA" w:rsidRDefault="00E22635" w:rsidP="00B86CEA">
      <w:r>
        <w:rPr>
          <w:noProof/>
        </w:rPr>
        <w:drawing>
          <wp:inline distT="0" distB="0" distL="0" distR="0" wp14:anchorId="6A1A4093" wp14:editId="13454114">
            <wp:extent cx="6204857" cy="2547470"/>
            <wp:effectExtent l="0" t="0" r="5715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470" cy="254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307B2" w14:textId="77777777" w:rsidR="00B86CEA" w:rsidRDefault="00B86CEA" w:rsidP="00B86CEA">
      <w:r>
        <w:rPr>
          <w:rFonts w:hint="eastAsia"/>
        </w:rPr>
        <w:t xml:space="preserve">화면 왼쪽 </w:t>
      </w:r>
      <w:r>
        <w:t xml:space="preserve">Palette </w:t>
      </w:r>
      <w:r>
        <w:rPr>
          <w:rFonts w:hint="eastAsia"/>
        </w:rPr>
        <w:t xml:space="preserve">창에서 </w:t>
      </w:r>
      <w:r>
        <w:t xml:space="preserve">ImageButton </w:t>
      </w:r>
      <w:r>
        <w:rPr>
          <w:rFonts w:hint="eastAsia"/>
        </w:rPr>
        <w:t xml:space="preserve">항목을 액티비티 화면에 드래그 드롭하여 </w:t>
      </w:r>
      <w:r>
        <w:t>ImageButton</w:t>
      </w:r>
      <w:r>
        <w:rPr>
          <w:rFonts w:hint="eastAsia"/>
        </w:rPr>
        <w:t>를 추가한다.</w:t>
      </w:r>
    </w:p>
    <w:p w14:paraId="6DACEFA4" w14:textId="06945409" w:rsidR="00B86CEA" w:rsidRDefault="00B86CEA" w:rsidP="00B86CEA"/>
    <w:p w14:paraId="03688476" w14:textId="423A7B7D" w:rsidR="00B86CEA" w:rsidRDefault="00B86CEA" w:rsidP="00B86CEA">
      <w:r>
        <w:t xml:space="preserve">ic_autorenew_black_18dp </w:t>
      </w:r>
      <w:r>
        <w:rPr>
          <w:rFonts w:hint="eastAsia"/>
        </w:rPr>
        <w:t>이미지를 선택한다.</w:t>
      </w:r>
    </w:p>
    <w:p w14:paraId="58A047D8" w14:textId="17906864" w:rsidR="00E22635" w:rsidRPr="00B86CEA" w:rsidRDefault="00E22635" w:rsidP="00B86CEA">
      <w:r>
        <w:rPr>
          <w:rFonts w:hint="eastAsia"/>
        </w:rPr>
        <w:t xml:space="preserve">이것은 </w:t>
      </w:r>
      <w:r>
        <w:rPr>
          <w:rFonts w:hint="eastAsia"/>
        </w:rPr>
        <w:t xml:space="preserve">18dp 크기의 </w:t>
      </w:r>
      <w:r>
        <w:t xml:space="preserve">autorenew </w:t>
      </w:r>
      <w:r>
        <w:rPr>
          <w:rFonts w:hint="eastAsia"/>
        </w:rPr>
        <w:t>아이콘 리소스 파일</w:t>
      </w:r>
      <w:r>
        <w:rPr>
          <w:rFonts w:hint="eastAsia"/>
        </w:rPr>
        <w:t>이다.</w:t>
      </w:r>
    </w:p>
    <w:p w14:paraId="05BA3D5D" w14:textId="02D4876A" w:rsidR="00B86CEA" w:rsidRDefault="00B86CEA" w:rsidP="00B86CEA">
      <w:r>
        <w:rPr>
          <w:noProof/>
        </w:rPr>
        <w:drawing>
          <wp:inline distT="0" distB="0" distL="0" distR="0" wp14:anchorId="3E5F2F57" wp14:editId="7E9CA3AA">
            <wp:extent cx="3993552" cy="2434441"/>
            <wp:effectExtent l="0" t="0" r="6985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9769" cy="244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D9BD" w14:textId="77777777" w:rsidR="00E22635" w:rsidRDefault="00E22635" w:rsidP="00E22635"/>
    <w:p w14:paraId="363542AF" w14:textId="30A60E8A" w:rsidR="00E22635" w:rsidRDefault="00E22635" w:rsidP="00E22635">
      <w:r>
        <w:rPr>
          <w:rFonts w:hint="eastAsia"/>
        </w:rPr>
        <w:t>contentDescription</w:t>
      </w:r>
      <w:r>
        <w:t xml:space="preserve"> </w:t>
      </w:r>
      <w:r>
        <w:rPr>
          <w:rFonts w:hint="eastAsia"/>
        </w:rPr>
        <w:t xml:space="preserve">속성은 시각 장애인들을 위해서 화면의 내용을 소리로 표현할 때 </w:t>
      </w:r>
      <w:r>
        <w:t>ImageButton</w:t>
      </w:r>
      <w:r>
        <w:rPr>
          <w:rFonts w:hint="eastAsia"/>
        </w:rPr>
        <w:t>을 설명하는 문구이다.</w:t>
      </w:r>
      <w:r>
        <w:t xml:space="preserve"> contentDescription</w:t>
      </w:r>
      <w:r>
        <w:rPr>
          <w:rFonts w:hint="eastAsia"/>
        </w:rPr>
        <w:t>이 필수 속성은 아니고 권장 속성이다.</w:t>
      </w:r>
    </w:p>
    <w:p w14:paraId="05EB4755" w14:textId="2DC6FA9F" w:rsidR="00B86CEA" w:rsidRPr="00B86CEA" w:rsidRDefault="00B86CEA" w:rsidP="00B86CEA">
      <w:pPr>
        <w:rPr>
          <w:rFonts w:hint="eastAsia"/>
        </w:rPr>
      </w:pPr>
      <w:r>
        <w:rPr>
          <w:noProof/>
        </w:rPr>
        <w:drawing>
          <wp:inline distT="0" distB="0" distL="0" distR="0" wp14:anchorId="45896A8C" wp14:editId="719AA3B2">
            <wp:extent cx="1667920" cy="2149434"/>
            <wp:effectExtent l="0" t="0" r="889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2975" cy="215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000F" w14:textId="34639906" w:rsidR="00B739C4" w:rsidRDefault="00B739C4" w:rsidP="00B739C4"/>
    <w:p w14:paraId="43F9F423" w14:textId="77777777" w:rsidR="003A1493" w:rsidRPr="00B739C4" w:rsidRDefault="003A1493" w:rsidP="00B739C4"/>
    <w:p w14:paraId="7C65F179" w14:textId="2900EDF5" w:rsidR="003A1493" w:rsidRDefault="003A1493" w:rsidP="008D672C"/>
    <w:p w14:paraId="26D4F2E2" w14:textId="34744FEA" w:rsidR="00AA255A" w:rsidRDefault="00C746CB" w:rsidP="00C746CB">
      <w:pPr>
        <w:pStyle w:val="Heading3"/>
      </w:pPr>
      <w:r>
        <w:rPr>
          <w:rFonts w:hint="eastAsia"/>
        </w:rPr>
        <w:lastRenderedPageBreak/>
        <w:t>ImageButton</w:t>
      </w:r>
      <w: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6D2AA0FE" w14:textId="2C7A2044" w:rsidR="00E22635" w:rsidRDefault="00E22635" w:rsidP="00E22635">
      <w:r>
        <w:rPr>
          <w:noProof/>
        </w:rPr>
        <w:drawing>
          <wp:inline distT="0" distB="0" distL="0" distR="0" wp14:anchorId="7027FD27" wp14:editId="7C386856">
            <wp:extent cx="5605153" cy="2414454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189" cy="241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61C24" w14:textId="67FCE4EC" w:rsidR="00C746CB" w:rsidRDefault="00C746CB" w:rsidP="00C746CB">
      <w:r>
        <w:rPr>
          <w:rFonts w:hint="eastAsia"/>
        </w:rPr>
        <w:t xml:space="preserve">화면 왼쪽 </w:t>
      </w:r>
      <w:r>
        <w:t xml:space="preserve">Palette </w:t>
      </w:r>
      <w:r>
        <w:rPr>
          <w:rFonts w:hint="eastAsia"/>
        </w:rPr>
        <w:t xml:space="preserve">창에서 </w:t>
      </w:r>
      <w:r>
        <w:t xml:space="preserve">ImageButton </w:t>
      </w:r>
      <w:r>
        <w:rPr>
          <w:rFonts w:hint="eastAsia"/>
        </w:rPr>
        <w:t xml:space="preserve">항목을 액티비티 화면에 드래그 드롭하여 </w:t>
      </w:r>
      <w:r>
        <w:t>ImageButton</w:t>
      </w:r>
      <w:r>
        <w:rPr>
          <w:rFonts w:hint="eastAsia"/>
        </w:rPr>
        <w:t>를 추가한다.</w:t>
      </w:r>
    </w:p>
    <w:p w14:paraId="2A1A1F69" w14:textId="77777777" w:rsidR="00E22635" w:rsidRPr="00E22635" w:rsidRDefault="00E22635" w:rsidP="00C746CB"/>
    <w:p w14:paraId="357BA13D" w14:textId="020932D4" w:rsidR="00C746CB" w:rsidRDefault="00C746CB" w:rsidP="00C746CB">
      <w:r>
        <w:t>24</w:t>
      </w:r>
      <w:r>
        <w:rPr>
          <w:rFonts w:hint="eastAsia"/>
        </w:rPr>
        <w:t xml:space="preserve">dp 크기의 </w:t>
      </w:r>
      <w:r>
        <w:t xml:space="preserve">autorenew </w:t>
      </w:r>
      <w:r>
        <w:rPr>
          <w:rFonts w:hint="eastAsia"/>
        </w:rPr>
        <w:t>아이콘 리소스 파일을 선택한다.</w:t>
      </w:r>
    </w:p>
    <w:p w14:paraId="35EF9C6C" w14:textId="16739DBF" w:rsidR="00E22635" w:rsidRDefault="00E22635" w:rsidP="00C746CB">
      <w:r>
        <w:rPr>
          <w:noProof/>
        </w:rPr>
        <w:drawing>
          <wp:inline distT="0" distB="0" distL="0" distR="0" wp14:anchorId="6C7773B0" wp14:editId="1D4C5AC6">
            <wp:extent cx="4044149" cy="264226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4982" cy="264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DD58" w14:textId="287DBB40" w:rsidR="00C746CB" w:rsidRDefault="00C746CB" w:rsidP="008D672C"/>
    <w:p w14:paraId="7A854C3B" w14:textId="75E73371" w:rsidR="00E22635" w:rsidRDefault="00E22635" w:rsidP="008D672C">
      <w:pPr>
        <w:rPr>
          <w:rFonts w:hint="eastAsia"/>
        </w:rPr>
      </w:pPr>
      <w:r>
        <w:rPr>
          <w:rFonts w:hint="eastAsia"/>
        </w:rPr>
        <w:t>contentDescription</w:t>
      </w:r>
      <w:r>
        <w:t xml:space="preserve"> </w:t>
      </w:r>
      <w:r>
        <w:rPr>
          <w:rFonts w:hint="eastAsia"/>
        </w:rPr>
        <w:t xml:space="preserve">속성값으로 </w:t>
      </w:r>
      <w:r>
        <w:t xml:space="preserve">@string/refersh </w:t>
      </w:r>
      <w:r>
        <w:rPr>
          <w:rFonts w:hint="eastAsia"/>
        </w:rPr>
        <w:t>문자열 리소스를 선택한다.</w:t>
      </w:r>
    </w:p>
    <w:p w14:paraId="791F16A5" w14:textId="3A1FF46E" w:rsidR="00E22635" w:rsidRPr="00C746CB" w:rsidRDefault="00E22635" w:rsidP="008D672C">
      <w:pPr>
        <w:rPr>
          <w:rFonts w:hint="eastAsia"/>
        </w:rPr>
      </w:pPr>
      <w:r>
        <w:rPr>
          <w:noProof/>
        </w:rPr>
        <w:drawing>
          <wp:inline distT="0" distB="0" distL="0" distR="0" wp14:anchorId="76F1009E" wp14:editId="2264F6D2">
            <wp:extent cx="5892600" cy="2772889"/>
            <wp:effectExtent l="0" t="0" r="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5948" cy="277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B3CC" w14:textId="5F0E1B68" w:rsidR="00C746CB" w:rsidRDefault="00C746CB" w:rsidP="008D672C"/>
    <w:p w14:paraId="3B3E58C5" w14:textId="151C1FEA" w:rsidR="004967FE" w:rsidRDefault="004967FE" w:rsidP="008D672C"/>
    <w:p w14:paraId="73010EAD" w14:textId="77777777" w:rsidR="004967FE" w:rsidRDefault="004967FE" w:rsidP="008D672C"/>
    <w:p w14:paraId="65D6D07B" w14:textId="45C4083F" w:rsidR="00C746CB" w:rsidRDefault="00C746CB" w:rsidP="00C746CB">
      <w:pPr>
        <w:pStyle w:val="Heading3"/>
      </w:pPr>
      <w:r>
        <w:rPr>
          <w:rFonts w:hint="eastAsia"/>
        </w:rPr>
        <w:lastRenderedPageBreak/>
        <w:t>ImageButton</w:t>
      </w:r>
      <w:r>
        <w:t xml:space="preserve"> 2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0845A9F8" w14:textId="0B0BE879" w:rsidR="00C746CB" w:rsidRDefault="00C746CB" w:rsidP="00C746CB"/>
    <w:p w14:paraId="62E220E1" w14:textId="0D2F5E60" w:rsidR="00C746CB" w:rsidRDefault="00C746CB" w:rsidP="00C746CB">
      <w:r>
        <w:rPr>
          <w:rFonts w:hint="eastAsia"/>
        </w:rPr>
        <w:t xml:space="preserve">위와 동일한 방법으로 </w:t>
      </w:r>
      <w:r>
        <w:t>ImageButton</w:t>
      </w:r>
      <w:r>
        <w:rPr>
          <w:rFonts w:hint="eastAsia"/>
        </w:rPr>
        <w:t xml:space="preserve">을 </w:t>
      </w:r>
      <w:r w:rsidR="00E22635">
        <w:rPr>
          <w:rFonts w:hint="eastAsia"/>
        </w:rPr>
        <w:t xml:space="preserve">두 </w:t>
      </w:r>
      <w:r>
        <w:rPr>
          <w:rFonts w:hint="eastAsia"/>
        </w:rPr>
        <w:t>개 더 추가하자.</w:t>
      </w:r>
    </w:p>
    <w:p w14:paraId="240C909A" w14:textId="19A04AF2" w:rsidR="00C746CB" w:rsidRDefault="00C746CB" w:rsidP="00C746CB"/>
    <w:p w14:paraId="3AE0ECD5" w14:textId="77777777" w:rsidR="00C746CB" w:rsidRDefault="00C746CB" w:rsidP="00C746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3317"/>
      </w:tblGrid>
      <w:tr w:rsidR="00C746CB" w:rsidRPr="00B80A2A" w14:paraId="5573AED2" w14:textId="77777777" w:rsidTr="009C38F3">
        <w:tc>
          <w:tcPr>
            <w:tcW w:w="0" w:type="auto"/>
            <w:shd w:val="clear" w:color="auto" w:fill="F2F2F2" w:themeFill="background1" w:themeFillShade="F2"/>
          </w:tcPr>
          <w:p w14:paraId="61EA76F3" w14:textId="77777777" w:rsidR="00C746CB" w:rsidRPr="00B80A2A" w:rsidRDefault="00C746CB" w:rsidP="009C38F3">
            <w:r w:rsidRPr="00B80A2A">
              <w:rPr>
                <w:rFonts w:hint="eastAsia"/>
              </w:rPr>
              <w:t>속성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AE244BB" w14:textId="77777777" w:rsidR="00C746CB" w:rsidRPr="00B80A2A" w:rsidRDefault="00C746CB" w:rsidP="009C38F3">
            <w:r w:rsidRPr="00B80A2A">
              <w:rPr>
                <w:rFonts w:hint="eastAsia"/>
              </w:rPr>
              <w:t>값</w:t>
            </w:r>
          </w:p>
        </w:tc>
      </w:tr>
      <w:tr w:rsidR="00C746CB" w:rsidRPr="00B80A2A" w14:paraId="07B0E7AB" w14:textId="77777777" w:rsidTr="009C38F3">
        <w:tc>
          <w:tcPr>
            <w:tcW w:w="0" w:type="auto"/>
          </w:tcPr>
          <w:p w14:paraId="520695EA" w14:textId="77777777" w:rsidR="00C746CB" w:rsidRPr="00B80A2A" w:rsidRDefault="00C746CB" w:rsidP="009C38F3">
            <w:r w:rsidRPr="00B80A2A"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14:paraId="61B213DD" w14:textId="198CCA03" w:rsidR="00C746CB" w:rsidRPr="00B80A2A" w:rsidRDefault="00C746CB" w:rsidP="009C38F3">
            <w:r>
              <w:rPr>
                <w:rFonts w:hint="eastAsia"/>
              </w:rPr>
              <w:t>imageButton</w:t>
            </w:r>
            <w:r w:rsidRPr="00DE568F">
              <w:rPr>
                <w:b/>
                <w:highlight w:val="yellow"/>
              </w:rPr>
              <w:t>3</w:t>
            </w:r>
          </w:p>
        </w:tc>
      </w:tr>
      <w:tr w:rsidR="00C746CB" w:rsidRPr="00B80A2A" w14:paraId="0A4E4E58" w14:textId="77777777" w:rsidTr="009C38F3">
        <w:tc>
          <w:tcPr>
            <w:tcW w:w="0" w:type="auto"/>
          </w:tcPr>
          <w:p w14:paraId="28B4518E" w14:textId="77777777" w:rsidR="00C746CB" w:rsidRPr="00B80A2A" w:rsidRDefault="00C746CB" w:rsidP="009C38F3">
            <w:r>
              <w:t>src</w:t>
            </w:r>
          </w:p>
        </w:tc>
        <w:tc>
          <w:tcPr>
            <w:tcW w:w="0" w:type="auto"/>
          </w:tcPr>
          <w:p w14:paraId="28A98489" w14:textId="4B5085B2" w:rsidR="00C746CB" w:rsidRPr="00B80A2A" w:rsidRDefault="004967FE" w:rsidP="009C38F3">
            <w:r>
              <w:t>@mipmap/ic_autorenew_black_</w:t>
            </w:r>
            <w:r w:rsidRPr="00DE568F">
              <w:rPr>
                <w:b/>
                <w:highlight w:val="yellow"/>
              </w:rPr>
              <w:t>36</w:t>
            </w:r>
            <w:r w:rsidR="00C746CB" w:rsidRPr="00C746CB">
              <w:t>dp</w:t>
            </w:r>
          </w:p>
        </w:tc>
      </w:tr>
      <w:tr w:rsidR="00C746CB" w:rsidRPr="00B80A2A" w14:paraId="5C4063FA" w14:textId="77777777" w:rsidTr="009C38F3">
        <w:tc>
          <w:tcPr>
            <w:tcW w:w="0" w:type="auto"/>
          </w:tcPr>
          <w:p w14:paraId="79203FE3" w14:textId="77777777" w:rsidR="00C746CB" w:rsidRPr="00B80A2A" w:rsidRDefault="00C746CB" w:rsidP="009C38F3">
            <w:r>
              <w:t>contentDescription</w:t>
            </w:r>
          </w:p>
        </w:tc>
        <w:tc>
          <w:tcPr>
            <w:tcW w:w="0" w:type="auto"/>
          </w:tcPr>
          <w:p w14:paraId="653FD0F6" w14:textId="77777777" w:rsidR="00C746CB" w:rsidRPr="00B80A2A" w:rsidRDefault="00C746CB" w:rsidP="009C38F3">
            <w:r w:rsidRPr="00C746CB">
              <w:t>@string/refresh</w:t>
            </w:r>
          </w:p>
        </w:tc>
      </w:tr>
    </w:tbl>
    <w:p w14:paraId="2D485C44" w14:textId="77777777" w:rsidR="00C746CB" w:rsidRDefault="00C746CB" w:rsidP="00C746CB"/>
    <w:p w14:paraId="1685F26B" w14:textId="77777777" w:rsidR="004967FE" w:rsidRDefault="004967FE" w:rsidP="004967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3317"/>
      </w:tblGrid>
      <w:tr w:rsidR="004967FE" w:rsidRPr="00B80A2A" w14:paraId="7BE290E9" w14:textId="77777777" w:rsidTr="009C38F3">
        <w:tc>
          <w:tcPr>
            <w:tcW w:w="0" w:type="auto"/>
            <w:shd w:val="clear" w:color="auto" w:fill="F2F2F2" w:themeFill="background1" w:themeFillShade="F2"/>
          </w:tcPr>
          <w:p w14:paraId="2BB1B1E3" w14:textId="77777777" w:rsidR="004967FE" w:rsidRPr="00B80A2A" w:rsidRDefault="004967FE" w:rsidP="009C38F3">
            <w:r w:rsidRPr="00B80A2A">
              <w:rPr>
                <w:rFonts w:hint="eastAsia"/>
              </w:rPr>
              <w:t>속성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B022216" w14:textId="77777777" w:rsidR="004967FE" w:rsidRPr="00B80A2A" w:rsidRDefault="004967FE" w:rsidP="009C38F3">
            <w:r w:rsidRPr="00B80A2A">
              <w:rPr>
                <w:rFonts w:hint="eastAsia"/>
              </w:rPr>
              <w:t>값</w:t>
            </w:r>
          </w:p>
        </w:tc>
      </w:tr>
      <w:tr w:rsidR="004967FE" w:rsidRPr="00B80A2A" w14:paraId="7E0450BB" w14:textId="77777777" w:rsidTr="009C38F3">
        <w:tc>
          <w:tcPr>
            <w:tcW w:w="0" w:type="auto"/>
          </w:tcPr>
          <w:p w14:paraId="3DDE4291" w14:textId="77777777" w:rsidR="004967FE" w:rsidRPr="00B80A2A" w:rsidRDefault="004967FE" w:rsidP="009C38F3">
            <w:r w:rsidRPr="00B80A2A"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14:paraId="12AC7B56" w14:textId="48559F55" w:rsidR="004967FE" w:rsidRPr="00B80A2A" w:rsidRDefault="004967FE" w:rsidP="009C38F3">
            <w:r>
              <w:rPr>
                <w:rFonts w:hint="eastAsia"/>
              </w:rPr>
              <w:t>imageButton</w:t>
            </w:r>
            <w:r w:rsidRPr="00DE568F">
              <w:rPr>
                <w:b/>
                <w:highlight w:val="yellow"/>
              </w:rPr>
              <w:t>4</w:t>
            </w:r>
          </w:p>
        </w:tc>
      </w:tr>
      <w:tr w:rsidR="004967FE" w:rsidRPr="00B80A2A" w14:paraId="1E3745E0" w14:textId="77777777" w:rsidTr="009C38F3">
        <w:tc>
          <w:tcPr>
            <w:tcW w:w="0" w:type="auto"/>
          </w:tcPr>
          <w:p w14:paraId="069A0282" w14:textId="77777777" w:rsidR="004967FE" w:rsidRPr="00B80A2A" w:rsidRDefault="004967FE" w:rsidP="009C38F3">
            <w:r>
              <w:t>src</w:t>
            </w:r>
          </w:p>
        </w:tc>
        <w:tc>
          <w:tcPr>
            <w:tcW w:w="0" w:type="auto"/>
          </w:tcPr>
          <w:p w14:paraId="5D5EF058" w14:textId="41FAD5AE" w:rsidR="004967FE" w:rsidRPr="00B80A2A" w:rsidRDefault="004967FE" w:rsidP="004967FE">
            <w:r w:rsidRPr="00C746CB">
              <w:t>@mipmap/ic_autorenew_black_</w:t>
            </w:r>
            <w:r w:rsidRPr="00DE568F">
              <w:rPr>
                <w:b/>
                <w:highlight w:val="yellow"/>
              </w:rPr>
              <w:t>48</w:t>
            </w:r>
            <w:r w:rsidRPr="00C746CB">
              <w:t>dp</w:t>
            </w:r>
          </w:p>
        </w:tc>
      </w:tr>
      <w:tr w:rsidR="004967FE" w:rsidRPr="00B80A2A" w14:paraId="7F068549" w14:textId="77777777" w:rsidTr="009C38F3">
        <w:tc>
          <w:tcPr>
            <w:tcW w:w="0" w:type="auto"/>
          </w:tcPr>
          <w:p w14:paraId="4980570D" w14:textId="77777777" w:rsidR="004967FE" w:rsidRPr="00B80A2A" w:rsidRDefault="004967FE" w:rsidP="009C38F3">
            <w:r>
              <w:t>contentDescription</w:t>
            </w:r>
          </w:p>
        </w:tc>
        <w:tc>
          <w:tcPr>
            <w:tcW w:w="0" w:type="auto"/>
          </w:tcPr>
          <w:p w14:paraId="5B985BCC" w14:textId="77777777" w:rsidR="004967FE" w:rsidRPr="00B80A2A" w:rsidRDefault="004967FE" w:rsidP="009C38F3">
            <w:r w:rsidRPr="00C746CB">
              <w:t>@string/refresh</w:t>
            </w:r>
          </w:p>
        </w:tc>
      </w:tr>
    </w:tbl>
    <w:p w14:paraId="38343C1A" w14:textId="77777777" w:rsidR="004967FE" w:rsidRDefault="004967FE" w:rsidP="004967FE"/>
    <w:p w14:paraId="63B0A4D5" w14:textId="77777777" w:rsidR="00C746CB" w:rsidRPr="004967FE" w:rsidRDefault="00C746CB" w:rsidP="008D672C"/>
    <w:p w14:paraId="0E18C8F9" w14:textId="0A51B5B6" w:rsidR="00AA255A" w:rsidRDefault="00E22635" w:rsidP="008D672C">
      <w:r>
        <w:rPr>
          <w:noProof/>
        </w:rPr>
        <w:drawing>
          <wp:inline distT="0" distB="0" distL="0" distR="0" wp14:anchorId="7BB4B5A5" wp14:editId="0DD39B23">
            <wp:extent cx="4917057" cy="405917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8672" cy="406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99F9" w14:textId="59B1F1AE" w:rsidR="00AA255A" w:rsidRDefault="00AA255A" w:rsidP="008D672C"/>
    <w:p w14:paraId="1A917ED9" w14:textId="77777777" w:rsidR="00AA255A" w:rsidRDefault="00AA255A" w:rsidP="008D672C"/>
    <w:p w14:paraId="18DFEDB5" w14:textId="77777777" w:rsidR="00AA255A" w:rsidRDefault="00AA255A" w:rsidP="008D672C"/>
    <w:p w14:paraId="750B575B" w14:textId="57E85512" w:rsidR="008D672C" w:rsidRDefault="004967FE" w:rsidP="004967FE">
      <w:pPr>
        <w:pStyle w:val="Heading3"/>
      </w:pPr>
      <w:r>
        <w:lastRenderedPageBreak/>
        <w:t xml:space="preserve">Button </w:t>
      </w:r>
      <w:r>
        <w:rPr>
          <w:rFonts w:hint="eastAsia"/>
        </w:rPr>
        <w:t>추가</w:t>
      </w:r>
    </w:p>
    <w:p w14:paraId="071482F6" w14:textId="0EFE0E64" w:rsidR="00E22635" w:rsidRDefault="00E22635" w:rsidP="00E22635">
      <w:r>
        <w:rPr>
          <w:rFonts w:hint="eastAsia"/>
          <w:noProof/>
        </w:rPr>
        <w:drawing>
          <wp:inline distT="0" distB="0" distL="0" distR="0" wp14:anchorId="751A1944" wp14:editId="4CEE7A81">
            <wp:extent cx="6177650" cy="3623094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457" cy="362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1F6E8" w14:textId="30031C75" w:rsidR="004967FE" w:rsidRDefault="004967FE" w:rsidP="004967FE">
      <w:r>
        <w:rPr>
          <w:rFonts w:hint="eastAsia"/>
        </w:rPr>
        <w:t xml:space="preserve">화면 왼쪽 </w:t>
      </w:r>
      <w:r>
        <w:t xml:space="preserve">Palette </w:t>
      </w:r>
      <w:r>
        <w:rPr>
          <w:rFonts w:hint="eastAsia"/>
        </w:rPr>
        <w:t xml:space="preserve">창에서 </w:t>
      </w:r>
      <w:r>
        <w:t xml:space="preserve">Button </w:t>
      </w:r>
      <w:r>
        <w:rPr>
          <w:rFonts w:hint="eastAsia"/>
        </w:rPr>
        <w:t xml:space="preserve">항목을 액티비티 화면에 드래그 드롭하여 </w:t>
      </w:r>
      <w:r>
        <w:t>Button</w:t>
      </w:r>
      <w:r>
        <w:rPr>
          <w:rFonts w:hint="eastAsia"/>
        </w:rPr>
        <w:t>를 추가한다.</w:t>
      </w:r>
    </w:p>
    <w:p w14:paraId="7E3E3C49" w14:textId="6B26A005" w:rsidR="004967FE" w:rsidRDefault="004967FE" w:rsidP="008D672C"/>
    <w:p w14:paraId="43D5DFF2" w14:textId="6115E268" w:rsidR="007768FE" w:rsidRDefault="005E2E4F" w:rsidP="008D672C">
      <w:r>
        <w:rPr>
          <w:noProof/>
        </w:rPr>
        <w:drawing>
          <wp:inline distT="0" distB="0" distL="0" distR="0" wp14:anchorId="42FE8BE2" wp14:editId="5CA496C1">
            <wp:extent cx="6644005" cy="3717290"/>
            <wp:effectExtent l="0" t="0" r="444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AF2FF" w14:textId="77777777" w:rsidR="005E2E4F" w:rsidRDefault="005E2E4F" w:rsidP="008D672C"/>
    <w:p w14:paraId="1F9BA20D" w14:textId="2DC46BDE" w:rsidR="005E2E4F" w:rsidRDefault="005E2E4F" w:rsidP="008D672C">
      <w:r>
        <w:t xml:space="preserve">drawableLeft </w:t>
      </w:r>
      <w:r>
        <w:rPr>
          <w:rFonts w:hint="eastAsia"/>
        </w:rPr>
        <w:t>속성은 버튼의 왼쪽에 표시할 비트맵을 지정하는 속성이다.</w:t>
      </w:r>
    </w:p>
    <w:p w14:paraId="49A8C2F1" w14:textId="6A7B3546" w:rsidR="005E2E4F" w:rsidRDefault="005E2E4F" w:rsidP="008D672C">
      <w:r>
        <w:rPr>
          <w:rFonts w:hint="eastAsia"/>
        </w:rPr>
        <w:t xml:space="preserve">18dp 크기의 </w:t>
      </w:r>
      <w:r>
        <w:t xml:space="preserve">autorenew </w:t>
      </w:r>
      <w:r>
        <w:rPr>
          <w:rFonts w:hint="eastAsia"/>
        </w:rPr>
        <w:t>아이콘 리소스 파일을 선택한다.</w:t>
      </w:r>
    </w:p>
    <w:p w14:paraId="13B7BA84" w14:textId="1774D868" w:rsidR="005E2E4F" w:rsidRDefault="005E2E4F" w:rsidP="008D672C">
      <w:pPr>
        <w:rPr>
          <w:rFonts w:hint="eastAsia"/>
        </w:rPr>
      </w:pPr>
      <w:r>
        <w:t>@</w:t>
      </w:r>
      <w:r>
        <w:rPr>
          <w:rFonts w:hint="eastAsia"/>
        </w:rPr>
        <w:t>mipmap/ic_autorenew_black_18dp</w:t>
      </w:r>
    </w:p>
    <w:p w14:paraId="789ED243" w14:textId="40537C5D" w:rsidR="005E2E4F" w:rsidRDefault="005E2E4F" w:rsidP="008D672C"/>
    <w:p w14:paraId="5DD6C9EF" w14:textId="6CD8011C" w:rsidR="005E2E4F" w:rsidRDefault="005E2E4F" w:rsidP="008D672C">
      <w:pPr>
        <w:rPr>
          <w:rFonts w:hint="eastAsia"/>
        </w:rPr>
      </w:pPr>
      <w:r>
        <w:rPr>
          <w:rFonts w:hint="eastAsia"/>
        </w:rPr>
        <w:t>drawablePadding</w:t>
      </w:r>
      <w:r>
        <w:t xml:space="preserve"> </w:t>
      </w:r>
      <w:r>
        <w:rPr>
          <w:rFonts w:hint="eastAsia"/>
        </w:rPr>
        <w:t>속성은 비트맵과 문자열 사이의 여백을 지정하는 속성이다.</w:t>
      </w:r>
    </w:p>
    <w:p w14:paraId="664A083B" w14:textId="77777777" w:rsidR="005E2E4F" w:rsidRPr="00234488" w:rsidRDefault="005E2E4F" w:rsidP="008D672C">
      <w:pPr>
        <w:rPr>
          <w:rFonts w:hint="eastAsia"/>
        </w:rPr>
      </w:pPr>
    </w:p>
    <w:p w14:paraId="416E2C9C" w14:textId="6A6B7AF8" w:rsidR="004967FE" w:rsidRDefault="004967FE" w:rsidP="008D672C"/>
    <w:p w14:paraId="444857BD" w14:textId="0594EA17" w:rsidR="00730122" w:rsidRDefault="00730122" w:rsidP="00E9212F"/>
    <w:p w14:paraId="362E00DE" w14:textId="4897C17C" w:rsidR="00730122" w:rsidRDefault="00730122" w:rsidP="00730122">
      <w:pPr>
        <w:pStyle w:val="Heading3"/>
      </w:pPr>
      <w:r>
        <w:rPr>
          <w:rFonts w:hint="eastAsia"/>
        </w:rPr>
        <w:lastRenderedPageBreak/>
        <w:t>Button</w:t>
      </w:r>
      <w: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00E697BB" w14:textId="20805863" w:rsidR="00730122" w:rsidRDefault="00730122" w:rsidP="00730122">
      <w:r>
        <w:rPr>
          <w:rFonts w:hint="eastAsia"/>
        </w:rPr>
        <w:t>위와 동일한 방법으로 버튼을 하나 더 추가하자.</w:t>
      </w:r>
    </w:p>
    <w:p w14:paraId="76CB8C01" w14:textId="7245BEEF" w:rsidR="00DE568F" w:rsidRDefault="00DE568F" w:rsidP="00730122"/>
    <w:p w14:paraId="78BABF32" w14:textId="358A86F6" w:rsidR="00DE568F" w:rsidRDefault="00844883" w:rsidP="00730122">
      <w:r>
        <w:rPr>
          <w:noProof/>
        </w:rPr>
        <w:drawing>
          <wp:inline distT="0" distB="0" distL="0" distR="0" wp14:anchorId="1E686A61" wp14:editId="43E16E68">
            <wp:extent cx="2492669" cy="2218414"/>
            <wp:effectExtent l="0" t="0" r="317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8318" cy="222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7387" w14:textId="77777777" w:rsidR="00730122" w:rsidRDefault="00730122" w:rsidP="007301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6"/>
        <w:gridCol w:w="3317"/>
      </w:tblGrid>
      <w:tr w:rsidR="00730122" w:rsidRPr="00B80A2A" w14:paraId="6D2533E2" w14:textId="77777777" w:rsidTr="009C38F3">
        <w:tc>
          <w:tcPr>
            <w:tcW w:w="0" w:type="auto"/>
            <w:shd w:val="clear" w:color="auto" w:fill="F2F2F2" w:themeFill="background1" w:themeFillShade="F2"/>
          </w:tcPr>
          <w:p w14:paraId="5EA6BB49" w14:textId="77777777" w:rsidR="00730122" w:rsidRPr="00B80A2A" w:rsidRDefault="00730122" w:rsidP="009C38F3">
            <w:r w:rsidRPr="00B80A2A">
              <w:rPr>
                <w:rFonts w:hint="eastAsia"/>
              </w:rPr>
              <w:t>속성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D6BD708" w14:textId="77777777" w:rsidR="00730122" w:rsidRPr="00B80A2A" w:rsidRDefault="00730122" w:rsidP="009C38F3">
            <w:r w:rsidRPr="00B80A2A">
              <w:rPr>
                <w:rFonts w:hint="eastAsia"/>
              </w:rPr>
              <w:t>값</w:t>
            </w:r>
          </w:p>
        </w:tc>
      </w:tr>
      <w:tr w:rsidR="00730122" w:rsidRPr="00B80A2A" w14:paraId="4BABFB2E" w14:textId="77777777" w:rsidTr="009C38F3">
        <w:tc>
          <w:tcPr>
            <w:tcW w:w="0" w:type="auto"/>
          </w:tcPr>
          <w:p w14:paraId="4744471C" w14:textId="77777777" w:rsidR="00730122" w:rsidRPr="00B80A2A" w:rsidRDefault="00730122" w:rsidP="009C38F3">
            <w:r w:rsidRPr="00B80A2A"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14:paraId="2168C721" w14:textId="7DE86084" w:rsidR="00730122" w:rsidRPr="00B80A2A" w:rsidRDefault="00730122" w:rsidP="009C38F3">
            <w:r>
              <w:rPr>
                <w:rFonts w:hint="eastAsia"/>
              </w:rPr>
              <w:t>Button</w:t>
            </w:r>
            <w:r w:rsidRPr="00DE568F">
              <w:rPr>
                <w:b/>
                <w:highlight w:val="yellow"/>
              </w:rPr>
              <w:t>2</w:t>
            </w:r>
          </w:p>
        </w:tc>
      </w:tr>
      <w:tr w:rsidR="00730122" w:rsidRPr="00B80A2A" w14:paraId="421BB2EC" w14:textId="77777777" w:rsidTr="009C38F3">
        <w:tc>
          <w:tcPr>
            <w:tcW w:w="0" w:type="auto"/>
          </w:tcPr>
          <w:p w14:paraId="1FCFE469" w14:textId="77777777" w:rsidR="00730122" w:rsidRPr="00B80A2A" w:rsidRDefault="00730122" w:rsidP="009C38F3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0" w:type="auto"/>
          </w:tcPr>
          <w:p w14:paraId="057A5BAD" w14:textId="77777777" w:rsidR="00730122" w:rsidRPr="00B80A2A" w:rsidRDefault="00730122" w:rsidP="009C38F3">
            <w:r w:rsidRPr="00C746CB">
              <w:t>@string/refresh</w:t>
            </w:r>
          </w:p>
        </w:tc>
      </w:tr>
      <w:tr w:rsidR="00730122" w:rsidRPr="00B80A2A" w14:paraId="25D09DC1" w14:textId="77777777" w:rsidTr="009C38F3">
        <w:tc>
          <w:tcPr>
            <w:tcW w:w="0" w:type="auto"/>
          </w:tcPr>
          <w:p w14:paraId="1238FE40" w14:textId="7C0763D8" w:rsidR="00730122" w:rsidRDefault="00730122" w:rsidP="009C38F3">
            <w:r>
              <w:rPr>
                <w:rFonts w:hint="eastAsia"/>
              </w:rPr>
              <w:t>drawableLeft</w:t>
            </w:r>
          </w:p>
        </w:tc>
        <w:tc>
          <w:tcPr>
            <w:tcW w:w="0" w:type="auto"/>
          </w:tcPr>
          <w:p w14:paraId="2F7E92C0" w14:textId="4956E90F" w:rsidR="00730122" w:rsidRPr="00C746CB" w:rsidRDefault="00730122" w:rsidP="00730122">
            <w:r w:rsidRPr="00730122">
              <w:t>@mipmap/ic_autorenew_black_</w:t>
            </w:r>
            <w:r w:rsidRPr="00DE568F">
              <w:rPr>
                <w:b/>
                <w:highlight w:val="yellow"/>
              </w:rPr>
              <w:t>24</w:t>
            </w:r>
            <w:r w:rsidRPr="00730122">
              <w:t>dp</w:t>
            </w:r>
          </w:p>
        </w:tc>
      </w:tr>
      <w:tr w:rsidR="0086525D" w:rsidRPr="00B80A2A" w14:paraId="5C6A69AF" w14:textId="77777777" w:rsidTr="009C38F3">
        <w:tc>
          <w:tcPr>
            <w:tcW w:w="0" w:type="auto"/>
          </w:tcPr>
          <w:p w14:paraId="15065FF3" w14:textId="5C81DFFE" w:rsidR="0086525D" w:rsidRDefault="0086525D" w:rsidP="0086525D">
            <w:r>
              <w:rPr>
                <w:rFonts w:hint="eastAsia"/>
              </w:rPr>
              <w:t>drawablePadding</w:t>
            </w:r>
          </w:p>
        </w:tc>
        <w:tc>
          <w:tcPr>
            <w:tcW w:w="0" w:type="auto"/>
          </w:tcPr>
          <w:p w14:paraId="309B99DC" w14:textId="3187129D" w:rsidR="0086525D" w:rsidRPr="00730122" w:rsidRDefault="0086525D" w:rsidP="0086525D">
            <w:r>
              <w:rPr>
                <w:rFonts w:hint="eastAsia"/>
              </w:rPr>
              <w:t>5dp</w:t>
            </w:r>
          </w:p>
        </w:tc>
      </w:tr>
    </w:tbl>
    <w:p w14:paraId="1B343545" w14:textId="6D2BB3C6" w:rsidR="00730122" w:rsidRDefault="00730122" w:rsidP="00730122"/>
    <w:p w14:paraId="39E5AB3F" w14:textId="77777777" w:rsidR="00DE568F" w:rsidRDefault="00DE568F" w:rsidP="00730122"/>
    <w:p w14:paraId="1FE57163" w14:textId="77777777" w:rsidR="00DE568F" w:rsidRDefault="00DE568F" w:rsidP="00DE568F">
      <w:pPr>
        <w:pStyle w:val="Heading3"/>
      </w:pPr>
      <w:r>
        <w:rPr>
          <w:rFonts w:hint="eastAsia"/>
        </w:rPr>
        <w:t>Button</w:t>
      </w:r>
      <w: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403B95C4" w14:textId="5254124D" w:rsidR="00DE568F" w:rsidRDefault="00DE568F" w:rsidP="00DE568F">
      <w:r>
        <w:rPr>
          <w:rFonts w:hint="eastAsia"/>
        </w:rPr>
        <w:t>위와 동일한 방법으로 버튼을 하나 더 추가하자.</w:t>
      </w:r>
    </w:p>
    <w:p w14:paraId="7E4EE2F2" w14:textId="06FE0CE4" w:rsidR="00844883" w:rsidRDefault="00087F55" w:rsidP="00DE568F">
      <w:r>
        <w:rPr>
          <w:noProof/>
        </w:rPr>
        <w:drawing>
          <wp:inline distT="0" distB="0" distL="0" distR="0" wp14:anchorId="78610FA3" wp14:editId="6D5D485B">
            <wp:extent cx="5208104" cy="2734901"/>
            <wp:effectExtent l="0" t="0" r="0" b="889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628" cy="2738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D5FE3" w14:textId="390B6706" w:rsidR="00DE568F" w:rsidRDefault="00DE568F" w:rsidP="00DE56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6"/>
        <w:gridCol w:w="3317"/>
      </w:tblGrid>
      <w:tr w:rsidR="00DE568F" w:rsidRPr="00B80A2A" w14:paraId="6D7A05A1" w14:textId="77777777" w:rsidTr="009C38F3">
        <w:tc>
          <w:tcPr>
            <w:tcW w:w="0" w:type="auto"/>
            <w:shd w:val="clear" w:color="auto" w:fill="F2F2F2" w:themeFill="background1" w:themeFillShade="F2"/>
          </w:tcPr>
          <w:p w14:paraId="55845F94" w14:textId="77777777" w:rsidR="00DE568F" w:rsidRPr="00B80A2A" w:rsidRDefault="00DE568F" w:rsidP="009C38F3">
            <w:r w:rsidRPr="00B80A2A">
              <w:rPr>
                <w:rFonts w:hint="eastAsia"/>
              </w:rPr>
              <w:t>속성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253A1FB" w14:textId="77777777" w:rsidR="00DE568F" w:rsidRPr="00B80A2A" w:rsidRDefault="00DE568F" w:rsidP="009C38F3">
            <w:r w:rsidRPr="00B80A2A">
              <w:rPr>
                <w:rFonts w:hint="eastAsia"/>
              </w:rPr>
              <w:t>값</w:t>
            </w:r>
          </w:p>
        </w:tc>
      </w:tr>
      <w:tr w:rsidR="00DE568F" w:rsidRPr="00B80A2A" w14:paraId="30362F50" w14:textId="77777777" w:rsidTr="009C38F3">
        <w:tc>
          <w:tcPr>
            <w:tcW w:w="0" w:type="auto"/>
          </w:tcPr>
          <w:p w14:paraId="7D36DD75" w14:textId="77777777" w:rsidR="00DE568F" w:rsidRPr="00B80A2A" w:rsidRDefault="00DE568F" w:rsidP="009C38F3">
            <w:r w:rsidRPr="00B80A2A"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14:paraId="3CDAC7F7" w14:textId="2BCA5507" w:rsidR="00DE568F" w:rsidRPr="00B80A2A" w:rsidRDefault="00DE568F" w:rsidP="009C38F3">
            <w:r>
              <w:rPr>
                <w:rFonts w:hint="eastAsia"/>
              </w:rPr>
              <w:t>Button</w:t>
            </w:r>
            <w:r w:rsidRPr="00DE568F">
              <w:rPr>
                <w:b/>
                <w:highlight w:val="yellow"/>
              </w:rPr>
              <w:t>3</w:t>
            </w:r>
          </w:p>
        </w:tc>
      </w:tr>
      <w:tr w:rsidR="00DE568F" w:rsidRPr="00B80A2A" w14:paraId="081848B4" w14:textId="77777777" w:rsidTr="009C38F3">
        <w:tc>
          <w:tcPr>
            <w:tcW w:w="0" w:type="auto"/>
          </w:tcPr>
          <w:p w14:paraId="29C1EF13" w14:textId="77777777" w:rsidR="00DE568F" w:rsidRPr="00B80A2A" w:rsidRDefault="00DE568F" w:rsidP="009C38F3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0" w:type="auto"/>
          </w:tcPr>
          <w:p w14:paraId="0FFD6BAB" w14:textId="77777777" w:rsidR="00DE568F" w:rsidRPr="00B80A2A" w:rsidRDefault="00DE568F" w:rsidP="009C38F3">
            <w:r w:rsidRPr="00C746CB">
              <w:t>@string/refresh</w:t>
            </w:r>
          </w:p>
        </w:tc>
      </w:tr>
      <w:tr w:rsidR="00DE568F" w:rsidRPr="00B80A2A" w14:paraId="13392C68" w14:textId="77777777" w:rsidTr="009C38F3">
        <w:tc>
          <w:tcPr>
            <w:tcW w:w="0" w:type="auto"/>
          </w:tcPr>
          <w:p w14:paraId="26A9E31B" w14:textId="7587E69B" w:rsidR="00DE568F" w:rsidRDefault="00DE568F" w:rsidP="00DE568F">
            <w:r>
              <w:rPr>
                <w:rFonts w:hint="eastAsia"/>
              </w:rPr>
              <w:t>drawable</w:t>
            </w:r>
            <w:r w:rsidRPr="00DE568F">
              <w:rPr>
                <w:b/>
                <w:highlight w:val="yellow"/>
              </w:rPr>
              <w:t>Top</w:t>
            </w:r>
          </w:p>
        </w:tc>
        <w:tc>
          <w:tcPr>
            <w:tcW w:w="0" w:type="auto"/>
          </w:tcPr>
          <w:p w14:paraId="5E7A41BF" w14:textId="6892B9AD" w:rsidR="00DE568F" w:rsidRPr="00C746CB" w:rsidRDefault="00DE568F" w:rsidP="00DE568F">
            <w:r w:rsidRPr="00730122">
              <w:t>@mipmap/ic_autorenew_black_</w:t>
            </w:r>
            <w:r w:rsidRPr="00DE568F">
              <w:rPr>
                <w:b/>
                <w:highlight w:val="yellow"/>
              </w:rPr>
              <w:t>48</w:t>
            </w:r>
            <w:r w:rsidRPr="00730122">
              <w:t>dp</w:t>
            </w:r>
          </w:p>
        </w:tc>
      </w:tr>
      <w:tr w:rsidR="00DE568F" w:rsidRPr="00B80A2A" w14:paraId="29B2B6C1" w14:textId="77777777" w:rsidTr="009C38F3">
        <w:tc>
          <w:tcPr>
            <w:tcW w:w="0" w:type="auto"/>
          </w:tcPr>
          <w:p w14:paraId="13695A77" w14:textId="77777777" w:rsidR="00DE568F" w:rsidRDefault="00DE568F" w:rsidP="009C38F3">
            <w:r>
              <w:rPr>
                <w:rFonts w:hint="eastAsia"/>
              </w:rPr>
              <w:t>drawablePadding</w:t>
            </w:r>
          </w:p>
        </w:tc>
        <w:tc>
          <w:tcPr>
            <w:tcW w:w="0" w:type="auto"/>
          </w:tcPr>
          <w:p w14:paraId="4BC0420C" w14:textId="77777777" w:rsidR="00DE568F" w:rsidRPr="00730122" w:rsidRDefault="00DE568F" w:rsidP="009C38F3">
            <w:r>
              <w:rPr>
                <w:rFonts w:hint="eastAsia"/>
              </w:rPr>
              <w:t>5dp</w:t>
            </w:r>
          </w:p>
        </w:tc>
      </w:tr>
    </w:tbl>
    <w:p w14:paraId="4819CF46" w14:textId="34D16248" w:rsidR="00DE568F" w:rsidRDefault="00DE568F" w:rsidP="00DE568F">
      <w:r>
        <w:rPr>
          <w:rFonts w:hint="eastAsia"/>
        </w:rPr>
        <w:t>drawableTop</w:t>
      </w:r>
      <w:r>
        <w:t xml:space="preserve"> </w:t>
      </w:r>
      <w:r>
        <w:rPr>
          <w:rFonts w:hint="eastAsia"/>
        </w:rPr>
        <w:t>속성은 버튼의 위쪽에 표시할 비트앱을 지정하는 속성이다.</w:t>
      </w:r>
    </w:p>
    <w:p w14:paraId="5FB42771" w14:textId="77777777" w:rsidR="00DE568F" w:rsidRDefault="00DE568F" w:rsidP="00DE568F"/>
    <w:p w14:paraId="62E01D1A" w14:textId="3A6D85C7" w:rsidR="00DE568F" w:rsidRDefault="00DE568F" w:rsidP="00DE568F"/>
    <w:p w14:paraId="21317D02" w14:textId="2627D103" w:rsidR="00DE568F" w:rsidRDefault="00DE568F" w:rsidP="00DE568F"/>
    <w:p w14:paraId="608A26BF" w14:textId="77777777" w:rsidR="007238C5" w:rsidRDefault="007238C5" w:rsidP="00DE568F"/>
    <w:p w14:paraId="2985BC8C" w14:textId="175A4693" w:rsidR="00730122" w:rsidRDefault="00730122" w:rsidP="00730122"/>
    <w:p w14:paraId="7D523B45" w14:textId="3B72C4DF" w:rsidR="007238C5" w:rsidRDefault="007238C5" w:rsidP="00730122"/>
    <w:p w14:paraId="70046810" w14:textId="77777777" w:rsidR="007238C5" w:rsidRDefault="007238C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CF76944" w14:textId="1A5F2E4C" w:rsidR="007238C5" w:rsidRDefault="00556D77" w:rsidP="00344C8E">
      <w:pPr>
        <w:pStyle w:val="Heading1"/>
      </w:pPr>
      <w:bookmarkStart w:id="10" w:name="_Toc491880361"/>
      <w:r>
        <w:rPr>
          <w:rFonts w:hint="eastAsia"/>
        </w:rPr>
        <w:lastRenderedPageBreak/>
        <w:t>B</w:t>
      </w:r>
      <w:r>
        <w:t>uttons</w:t>
      </w:r>
      <w:r w:rsidR="003363FD">
        <w:t xml:space="preserve"> </w:t>
      </w:r>
      <w:r w:rsidR="003363FD">
        <w:rPr>
          <w:rFonts w:hint="eastAsia"/>
        </w:rPr>
        <w:t>화면</w:t>
      </w:r>
      <w:r w:rsidR="007238C5">
        <w:rPr>
          <w:rFonts w:hint="eastAsia"/>
        </w:rPr>
        <w:t xml:space="preserve"> </w:t>
      </w:r>
      <w:r w:rsidR="007238C5">
        <w:t xml:space="preserve">Java </w:t>
      </w:r>
      <w:r w:rsidR="007238C5">
        <w:rPr>
          <w:rFonts w:hint="eastAsia"/>
        </w:rPr>
        <w:t>코드</w:t>
      </w:r>
      <w:bookmarkEnd w:id="10"/>
    </w:p>
    <w:p w14:paraId="5BC2E444" w14:textId="473EED47" w:rsidR="007238C5" w:rsidRDefault="007238C5" w:rsidP="007238C5"/>
    <w:p w14:paraId="79279089" w14:textId="69C56024" w:rsidR="009C38F3" w:rsidRDefault="0086525D" w:rsidP="00344C8E">
      <w:pPr>
        <w:pStyle w:val="Heading2"/>
      </w:pPr>
      <w:bookmarkStart w:id="11" w:name="_Toc491880362"/>
      <w:r>
        <w:rPr>
          <w:rFonts w:hint="eastAsia"/>
        </w:rPr>
        <w:t>B</w:t>
      </w:r>
      <w:r>
        <w:t>utton</w:t>
      </w:r>
      <w:r w:rsidR="00B230FF">
        <w:t>s</w:t>
      </w:r>
      <w:r>
        <w:t>Activity.java</w:t>
      </w:r>
      <w:bookmarkEnd w:id="11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9C38F3" w14:paraId="47134EC9" w14:textId="77777777" w:rsidTr="009C38F3">
        <w:tc>
          <w:tcPr>
            <w:tcW w:w="426" w:type="dxa"/>
          </w:tcPr>
          <w:p w14:paraId="7DE0DCEA" w14:textId="77777777" w:rsidR="009C38F3" w:rsidRPr="00185935" w:rsidRDefault="009C38F3" w:rsidP="00064EB5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3687F4AB" w14:textId="77777777" w:rsidR="009C38F3" w:rsidRPr="00185935" w:rsidRDefault="009C38F3" w:rsidP="00064EB5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18C2211C" w14:textId="77777777" w:rsidR="009C38F3" w:rsidRPr="00185935" w:rsidRDefault="009C38F3" w:rsidP="00064EB5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6A7CF29B" w14:textId="77777777" w:rsidR="009C38F3" w:rsidRPr="00185935" w:rsidRDefault="009C38F3" w:rsidP="00064EB5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5674106E" w14:textId="77777777" w:rsidR="009C38F3" w:rsidRPr="00185935" w:rsidRDefault="009C38F3" w:rsidP="00064EB5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3DA729EC" w14:textId="77777777" w:rsidR="009C38F3" w:rsidRPr="00185935" w:rsidRDefault="009C38F3" w:rsidP="00064EB5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51001408" w14:textId="77777777" w:rsidR="009C38F3" w:rsidRPr="00185935" w:rsidRDefault="009C38F3" w:rsidP="00064EB5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0B0D53D2" w14:textId="77777777" w:rsidR="009C38F3" w:rsidRPr="00185935" w:rsidRDefault="009C38F3" w:rsidP="00064EB5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19555BC2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7AADEB5A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7D2ADFA4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70D291D5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593190F0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5D922B11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4B8B09E2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300713B8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1A8C53E9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147BD1DC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6D2EB1F2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336D86A1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0BD28FC1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27E19A9C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14F50EB1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184162BC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1F75963F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7D11C174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2D3785CA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46145998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15BDF370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3330D3A6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7334577A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3A0CCACC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32</w:t>
            </w:r>
          </w:p>
          <w:p w14:paraId="17CCC81B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33</w:t>
            </w:r>
          </w:p>
          <w:p w14:paraId="26257F0A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34</w:t>
            </w:r>
          </w:p>
          <w:p w14:paraId="07876433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35</w:t>
            </w:r>
          </w:p>
          <w:p w14:paraId="701BA987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36</w:t>
            </w:r>
          </w:p>
          <w:p w14:paraId="7043984D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37</w:t>
            </w:r>
          </w:p>
          <w:p w14:paraId="6C36B057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38</w:t>
            </w:r>
          </w:p>
          <w:p w14:paraId="0917E8E1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39</w:t>
            </w:r>
          </w:p>
          <w:p w14:paraId="754DA92C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40</w:t>
            </w:r>
          </w:p>
          <w:p w14:paraId="3F5FE7FB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41</w:t>
            </w:r>
          </w:p>
          <w:p w14:paraId="5D5370B5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42</w:t>
            </w:r>
          </w:p>
          <w:p w14:paraId="6517B880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43</w:t>
            </w:r>
          </w:p>
          <w:p w14:paraId="5A0E0427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44</w:t>
            </w:r>
          </w:p>
          <w:p w14:paraId="66C23D75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45</w:t>
            </w:r>
          </w:p>
          <w:p w14:paraId="44BCA3EB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46</w:t>
            </w:r>
          </w:p>
          <w:p w14:paraId="13E9563A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47</w:t>
            </w:r>
          </w:p>
          <w:p w14:paraId="26582E64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48</w:t>
            </w:r>
          </w:p>
          <w:p w14:paraId="6E01648D" w14:textId="77777777" w:rsidR="00311097" w:rsidRDefault="00311097" w:rsidP="00064EB5">
            <w:pPr>
              <w:pStyle w:val="a1"/>
            </w:pPr>
            <w:r>
              <w:t>49</w:t>
            </w:r>
          </w:p>
          <w:p w14:paraId="592A64CC" w14:textId="77777777" w:rsidR="00311097" w:rsidRDefault="00311097" w:rsidP="00064EB5">
            <w:pPr>
              <w:pStyle w:val="a1"/>
            </w:pPr>
            <w:r>
              <w:t>50</w:t>
            </w:r>
          </w:p>
          <w:p w14:paraId="799D991A" w14:textId="0482BF3B" w:rsidR="00311097" w:rsidRPr="00185935" w:rsidRDefault="00311097" w:rsidP="00064EB5">
            <w:pPr>
              <w:pStyle w:val="a1"/>
            </w:pPr>
            <w:r>
              <w:t>51</w:t>
            </w:r>
          </w:p>
        </w:tc>
        <w:tc>
          <w:tcPr>
            <w:tcW w:w="10631" w:type="dxa"/>
          </w:tcPr>
          <w:p w14:paraId="4C7F6D3A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package 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net.skhu.e02views;</w:t>
            </w:r>
          </w:p>
          <w:p w14:paraId="1C4F0472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</w:p>
          <w:p w14:paraId="7054FE77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import 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android.support.v7.app.AppCompatActivity;</w:t>
            </w:r>
          </w:p>
          <w:p w14:paraId="7DA05E19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import 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android.os.Bundle;</w:t>
            </w:r>
          </w:p>
          <w:p w14:paraId="17C5889C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import 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android.view.View;</w:t>
            </w:r>
          </w:p>
          <w:p w14:paraId="4C2692A3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import 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android.widget.Button;</w:t>
            </w:r>
          </w:p>
          <w:p w14:paraId="3267358F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import 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android.widget.ImageButton;</w:t>
            </w:r>
          </w:p>
          <w:p w14:paraId="5E43F431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import 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android.widget.Toast;</w:t>
            </w:r>
          </w:p>
          <w:p w14:paraId="2B0C0894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</w:p>
          <w:p w14:paraId="4FCEE427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public class 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ButtonsActivity 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extends 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AppCompatActivity {</w:t>
            </w:r>
          </w:p>
          <w:p w14:paraId="3CAC7984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</w:p>
          <w:p w14:paraId="0F6C273F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808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</w:t>
            </w:r>
            <w:r w:rsidRPr="00064EB5">
              <w:rPr>
                <w:rFonts w:hAnsi="굴림체" w:hint="eastAsia"/>
                <w:color w:val="808000"/>
                <w:sz w:val="18"/>
                <w:szCs w:val="18"/>
              </w:rPr>
              <w:t>@Override</w:t>
            </w:r>
          </w:p>
          <w:p w14:paraId="4A86A532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808000"/>
                <w:sz w:val="18"/>
                <w:szCs w:val="18"/>
              </w:rPr>
              <w:t xml:space="preserve">    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protected void 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onCreate(Bundle savedInstanceState) {</w:t>
            </w:r>
          </w:p>
          <w:p w14:paraId="7ED56857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>super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.onCreate(savedInstanceState);</w:t>
            </w:r>
          </w:p>
          <w:p w14:paraId="0B289124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setContentView(R.layout.</w:t>
            </w:r>
            <w:r w:rsidRPr="00064EB5">
              <w:rPr>
                <w:rFonts w:hAnsi="굴림체" w:hint="eastAsia"/>
                <w:i/>
                <w:iCs/>
                <w:color w:val="660E7A"/>
                <w:sz w:val="18"/>
                <w:szCs w:val="18"/>
              </w:rPr>
              <w:t>activity_buttons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);</w:t>
            </w:r>
          </w:p>
          <w:p w14:paraId="05E681DB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</w:p>
          <w:p w14:paraId="4A96648E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View.OnClickListener listener = 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new 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View.OnClickListener() {</w:t>
            </w:r>
          </w:p>
          <w:p w14:paraId="3968FE41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808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    </w:t>
            </w:r>
            <w:r w:rsidRPr="00064EB5">
              <w:rPr>
                <w:rFonts w:hAnsi="굴림체" w:hint="eastAsia"/>
                <w:color w:val="808000"/>
                <w:sz w:val="18"/>
                <w:szCs w:val="18"/>
              </w:rPr>
              <w:t>@Override</w:t>
            </w:r>
          </w:p>
          <w:p w14:paraId="67226C42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808000"/>
                <w:sz w:val="18"/>
                <w:szCs w:val="18"/>
              </w:rPr>
              <w:t xml:space="preserve">            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public void 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onClick(View view) {</w:t>
            </w:r>
          </w:p>
          <w:p w14:paraId="4B9E48D2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        String msg;</w:t>
            </w:r>
          </w:p>
          <w:p w14:paraId="00199D6D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        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int 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buttonId = view.getId();</w:t>
            </w:r>
          </w:p>
          <w:p w14:paraId="60B59A14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        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switch 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(buttonId) {</w:t>
            </w:r>
          </w:p>
          <w:p w14:paraId="34307B60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            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case 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R.id.</w:t>
            </w:r>
            <w:r w:rsidRPr="00064EB5">
              <w:rPr>
                <w:rFonts w:hAnsi="굴림체" w:hint="eastAsia"/>
                <w:i/>
                <w:iCs/>
                <w:color w:val="660E7A"/>
                <w:sz w:val="18"/>
                <w:szCs w:val="18"/>
              </w:rPr>
              <w:t>button1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: msg = 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>"첫 번째 버튼이 클릭 되었습니다."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; 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>break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;</w:t>
            </w:r>
          </w:p>
          <w:p w14:paraId="05E37F0A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            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case 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R.id.</w:t>
            </w:r>
            <w:r w:rsidRPr="00064EB5">
              <w:rPr>
                <w:rFonts w:hAnsi="굴림체" w:hint="eastAsia"/>
                <w:i/>
                <w:iCs/>
                <w:color w:val="660E7A"/>
                <w:sz w:val="18"/>
                <w:szCs w:val="18"/>
              </w:rPr>
              <w:t>button2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: msg = 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>"두 번째 버튼이 클릭 되었습니다."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; 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>break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;</w:t>
            </w:r>
          </w:p>
          <w:p w14:paraId="60F0B90C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            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case 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R.id.</w:t>
            </w:r>
            <w:r w:rsidRPr="00064EB5">
              <w:rPr>
                <w:rFonts w:hAnsi="굴림체" w:hint="eastAsia"/>
                <w:i/>
                <w:iCs/>
                <w:color w:val="660E7A"/>
                <w:sz w:val="18"/>
                <w:szCs w:val="18"/>
              </w:rPr>
              <w:t>button3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: msg = 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>"세 번째 버튼이 클릭 되었습니다."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; 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>break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;</w:t>
            </w:r>
          </w:p>
          <w:p w14:paraId="7C8F17EF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            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case 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R.id.</w:t>
            </w:r>
            <w:r w:rsidRPr="00064EB5">
              <w:rPr>
                <w:rFonts w:hAnsi="굴림체" w:hint="eastAsia"/>
                <w:i/>
                <w:iCs/>
                <w:color w:val="660E7A"/>
                <w:sz w:val="18"/>
                <w:szCs w:val="18"/>
              </w:rPr>
              <w:t>imageButton1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: msg = 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>"첫 번째 이미지 버튼이 클릭 되었습니다."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; 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>break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;</w:t>
            </w:r>
          </w:p>
          <w:p w14:paraId="50A302A4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            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case 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R.id.</w:t>
            </w:r>
            <w:r w:rsidRPr="00064EB5">
              <w:rPr>
                <w:rFonts w:hAnsi="굴림체" w:hint="eastAsia"/>
                <w:i/>
                <w:iCs/>
                <w:color w:val="660E7A"/>
                <w:sz w:val="18"/>
                <w:szCs w:val="18"/>
              </w:rPr>
              <w:t>imageButton2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: msg = 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>"두 번째 이미지 버튼이 클릭 되었습니다."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; 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>break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;</w:t>
            </w:r>
          </w:p>
          <w:p w14:paraId="2A8B3A5E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            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case 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R.id.</w:t>
            </w:r>
            <w:r w:rsidRPr="00064EB5">
              <w:rPr>
                <w:rFonts w:hAnsi="굴림체" w:hint="eastAsia"/>
                <w:i/>
                <w:iCs/>
                <w:color w:val="660E7A"/>
                <w:sz w:val="18"/>
                <w:szCs w:val="18"/>
              </w:rPr>
              <w:t>imageButton3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: msg = 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>"세 번째 이미지 버튼이 클릭 되었습니다."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; 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>break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;</w:t>
            </w:r>
          </w:p>
          <w:p w14:paraId="6679280B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            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case 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R.id.</w:t>
            </w:r>
            <w:r w:rsidRPr="00064EB5">
              <w:rPr>
                <w:rFonts w:hAnsi="굴림체" w:hint="eastAsia"/>
                <w:i/>
                <w:iCs/>
                <w:color w:val="660E7A"/>
                <w:sz w:val="18"/>
                <w:szCs w:val="18"/>
              </w:rPr>
              <w:t>imageButton4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: msg = 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>"네 번째 이미지 버튼이 클릭 되었습니다."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; 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>break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;</w:t>
            </w:r>
          </w:p>
          <w:p w14:paraId="5851F320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            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>default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: msg = 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>"알 수 없는 버튼이 클릭 되었습니다."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; 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>break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;</w:t>
            </w:r>
          </w:p>
          <w:p w14:paraId="369EAD90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        }</w:t>
            </w:r>
          </w:p>
          <w:p w14:paraId="2FBB8362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        Toast.</w:t>
            </w:r>
            <w:r w:rsidRPr="00064EB5">
              <w:rPr>
                <w:rFonts w:hAnsi="굴림체" w:hint="eastAsia"/>
                <w:i/>
                <w:iCs/>
                <w:color w:val="000000"/>
                <w:sz w:val="18"/>
                <w:szCs w:val="18"/>
              </w:rPr>
              <w:t>makeText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(ButtonsActivity.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>this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, msg, Toast.</w:t>
            </w:r>
            <w:r w:rsidRPr="00064EB5">
              <w:rPr>
                <w:rFonts w:hAnsi="굴림체" w:hint="eastAsia"/>
                <w:i/>
                <w:iCs/>
                <w:color w:val="660E7A"/>
                <w:sz w:val="18"/>
                <w:szCs w:val="18"/>
              </w:rPr>
              <w:t>LENGTH_SHORT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).show();</w:t>
            </w:r>
          </w:p>
          <w:p w14:paraId="2E716E3D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    }</w:t>
            </w:r>
          </w:p>
          <w:p w14:paraId="7AD8AEA1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};</w:t>
            </w:r>
          </w:p>
          <w:p w14:paraId="375F8878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Button button1 = (Button)findViewById(R.id.</w:t>
            </w:r>
            <w:r w:rsidRPr="00064EB5">
              <w:rPr>
                <w:rFonts w:hAnsi="굴림체" w:hint="eastAsia"/>
                <w:i/>
                <w:iCs/>
                <w:color w:val="660E7A"/>
                <w:sz w:val="18"/>
                <w:szCs w:val="18"/>
              </w:rPr>
              <w:t>button1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);</w:t>
            </w:r>
          </w:p>
          <w:p w14:paraId="7E9B680F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Button button2 = (Button)findViewById(R.id.</w:t>
            </w:r>
            <w:r w:rsidRPr="00064EB5">
              <w:rPr>
                <w:rFonts w:hAnsi="굴림체" w:hint="eastAsia"/>
                <w:i/>
                <w:iCs/>
                <w:color w:val="660E7A"/>
                <w:sz w:val="18"/>
                <w:szCs w:val="18"/>
              </w:rPr>
              <w:t>button2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);</w:t>
            </w:r>
          </w:p>
          <w:p w14:paraId="6D74D33F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Button button3 = (Button)findViewById(R.id.</w:t>
            </w:r>
            <w:r w:rsidRPr="00064EB5">
              <w:rPr>
                <w:rFonts w:hAnsi="굴림체" w:hint="eastAsia"/>
                <w:i/>
                <w:iCs/>
                <w:color w:val="660E7A"/>
                <w:sz w:val="18"/>
                <w:szCs w:val="18"/>
              </w:rPr>
              <w:t>button3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);</w:t>
            </w:r>
          </w:p>
          <w:p w14:paraId="5FE65112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button1.setOnClickListener(listener);</w:t>
            </w:r>
          </w:p>
          <w:p w14:paraId="04D25CE7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button2.setOnClickListener(listener);</w:t>
            </w:r>
          </w:p>
          <w:p w14:paraId="3D8AF04D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button3.setOnClickListener(listener);</w:t>
            </w:r>
          </w:p>
          <w:p w14:paraId="07CC7B0E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</w:p>
          <w:p w14:paraId="7F39DD0E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ImageButton imageButton1 = (ImageButton)findViewById(R.id.</w:t>
            </w:r>
            <w:r w:rsidRPr="00064EB5">
              <w:rPr>
                <w:rFonts w:hAnsi="굴림체" w:hint="eastAsia"/>
                <w:i/>
                <w:iCs/>
                <w:color w:val="660E7A"/>
                <w:sz w:val="18"/>
                <w:szCs w:val="18"/>
              </w:rPr>
              <w:t>imageButton1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);</w:t>
            </w:r>
          </w:p>
          <w:p w14:paraId="2D8B1B13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ImageButton imageButton2 = (ImageButton)findViewById(R.id.</w:t>
            </w:r>
            <w:r w:rsidRPr="00064EB5">
              <w:rPr>
                <w:rFonts w:hAnsi="굴림체" w:hint="eastAsia"/>
                <w:i/>
                <w:iCs/>
                <w:color w:val="660E7A"/>
                <w:sz w:val="18"/>
                <w:szCs w:val="18"/>
              </w:rPr>
              <w:t>imageButton2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);</w:t>
            </w:r>
          </w:p>
          <w:p w14:paraId="5E8446CA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ImageButton imageButton3 = (ImageButton)findViewById(R.id.</w:t>
            </w:r>
            <w:r w:rsidRPr="00064EB5">
              <w:rPr>
                <w:rFonts w:hAnsi="굴림체" w:hint="eastAsia"/>
                <w:i/>
                <w:iCs/>
                <w:color w:val="660E7A"/>
                <w:sz w:val="18"/>
                <w:szCs w:val="18"/>
              </w:rPr>
              <w:t>imageButton3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);</w:t>
            </w:r>
          </w:p>
          <w:p w14:paraId="793E65BA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ImageButton imageButton4 = (ImageButton)findViewById(R.id.</w:t>
            </w:r>
            <w:r w:rsidRPr="00064EB5">
              <w:rPr>
                <w:rFonts w:hAnsi="굴림체" w:hint="eastAsia"/>
                <w:i/>
                <w:iCs/>
                <w:color w:val="660E7A"/>
                <w:sz w:val="18"/>
                <w:szCs w:val="18"/>
              </w:rPr>
              <w:t>imageButton4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);</w:t>
            </w:r>
          </w:p>
          <w:p w14:paraId="279D6E66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imageButton1.setOnClickListener(listener);</w:t>
            </w:r>
          </w:p>
          <w:p w14:paraId="07A1023D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imageButton2.setOnClickListener(listener);</w:t>
            </w:r>
          </w:p>
          <w:p w14:paraId="0A86C485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imageButton3.setOnClickListener(listener);</w:t>
            </w:r>
          </w:p>
          <w:p w14:paraId="4BA94757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imageButton4.setOnClickListener(listener);</w:t>
            </w:r>
          </w:p>
          <w:p w14:paraId="27DB4272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}</w:t>
            </w:r>
          </w:p>
          <w:p w14:paraId="51F82710" w14:textId="3822BDE1" w:rsidR="00064EB5" w:rsidRPr="00064EB5" w:rsidRDefault="00064EB5" w:rsidP="00064EB5">
            <w:pPr>
              <w:pStyle w:val="a1"/>
              <w:rPr>
                <w:rFonts w:hAnsi="굴림체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}</w:t>
            </w:r>
          </w:p>
          <w:p w14:paraId="6F666A92" w14:textId="77777777" w:rsidR="009C38F3" w:rsidRPr="00064EB5" w:rsidRDefault="009C38F3" w:rsidP="00064EB5">
            <w:pPr>
              <w:pStyle w:val="a1"/>
            </w:pPr>
          </w:p>
        </w:tc>
      </w:tr>
    </w:tbl>
    <w:p w14:paraId="4AC256A7" w14:textId="77777777" w:rsidR="009C38F3" w:rsidRDefault="009C38F3" w:rsidP="009C38F3"/>
    <w:p w14:paraId="1C831225" w14:textId="77777777" w:rsidR="009C38F3" w:rsidRDefault="009C38F3" w:rsidP="009C38F3">
      <w:r>
        <w:rPr>
          <w:rFonts w:hint="eastAsia"/>
        </w:rPr>
        <w:t>버튼이 클릭되면 자동으로 호출되는 리스너 객체를 버튼마다 하나씩 따로 만들어 주어야만 하는 것은 아니다.</w:t>
      </w:r>
    </w:p>
    <w:p w14:paraId="6B5BE83C" w14:textId="77777777" w:rsidR="009C38F3" w:rsidRDefault="009C38F3" w:rsidP="009C38F3">
      <w:r>
        <w:rPr>
          <w:rFonts w:hint="eastAsia"/>
        </w:rPr>
        <w:t>위 코드는 리스너 객체를 하나만 만들어서,</w:t>
      </w:r>
      <w:r>
        <w:t xml:space="preserve"> </w:t>
      </w:r>
      <w:r>
        <w:rPr>
          <w:rFonts w:hint="eastAsia"/>
        </w:rPr>
        <w:t>모든 버튼에 그 리스너 객체를 등록하였다.</w:t>
      </w:r>
    </w:p>
    <w:p w14:paraId="3FE93AFC" w14:textId="77777777" w:rsidR="009C38F3" w:rsidRDefault="009C38F3" w:rsidP="009C38F3"/>
    <w:p w14:paraId="7188B2AE" w14:textId="00636702" w:rsidR="009C38F3" w:rsidRDefault="009C38F3" w:rsidP="009C38F3">
      <w:r>
        <w:t>(</w:t>
      </w:r>
      <w:r>
        <w:rPr>
          <w:rFonts w:hint="eastAsia"/>
        </w:rPr>
        <w:t>줄1</w:t>
      </w:r>
      <w:r>
        <w:t>7~3</w:t>
      </w:r>
      <w:r w:rsidR="0026244A">
        <w:t>4</w:t>
      </w:r>
      <w:r>
        <w:t xml:space="preserve">) anonymous inner class </w:t>
      </w:r>
      <w:r>
        <w:rPr>
          <w:rFonts w:hint="eastAsia"/>
        </w:rPr>
        <w:t xml:space="preserve">문법으로 </w:t>
      </w:r>
      <w:r>
        <w:t>View.OnClickListener</w:t>
      </w:r>
      <w:r w:rsidR="00FB3EB1">
        <w:rPr>
          <w:rFonts w:hint="eastAsia"/>
        </w:rPr>
        <w:t>의 자식 클래스</w:t>
      </w:r>
      <w:r>
        <w:t xml:space="preserve"> </w:t>
      </w:r>
      <w:r>
        <w:rPr>
          <w:rFonts w:hint="eastAsia"/>
        </w:rPr>
        <w:t>객체를 하나 생성하였다.</w:t>
      </w:r>
    </w:p>
    <w:p w14:paraId="243BB4F3" w14:textId="57DFA6E1" w:rsidR="009C38F3" w:rsidRDefault="009C38F3" w:rsidP="009C38F3">
      <w:r>
        <w:rPr>
          <w:rFonts w:hint="eastAsia"/>
        </w:rPr>
        <w:t xml:space="preserve">생성된 객체에 대한 참조를 </w:t>
      </w:r>
      <w:r>
        <w:t xml:space="preserve">listener </w:t>
      </w:r>
      <w:r>
        <w:rPr>
          <w:rFonts w:hint="eastAsia"/>
        </w:rPr>
        <w:t>참조</w:t>
      </w:r>
      <w:r>
        <w:t xml:space="preserve"> </w:t>
      </w:r>
      <w:r>
        <w:rPr>
          <w:rFonts w:hint="eastAsia"/>
        </w:rPr>
        <w:t>변수에 대입하였다.</w:t>
      </w:r>
    </w:p>
    <w:p w14:paraId="3A11D9F5" w14:textId="0E9BFB45" w:rsidR="00FB3EB1" w:rsidRDefault="00FB3EB1" w:rsidP="009C38F3">
      <w:r>
        <w:rPr>
          <w:rFonts w:hint="eastAsia"/>
        </w:rPr>
        <w:t>l</w:t>
      </w:r>
      <w:r>
        <w:t xml:space="preserve">istener </w:t>
      </w:r>
      <w:r>
        <w:rPr>
          <w:rFonts w:hint="eastAsia"/>
        </w:rPr>
        <w:t xml:space="preserve">참조 변수의 타입은 </w:t>
      </w:r>
      <w:r>
        <w:t xml:space="preserve">View.OnClickListener </w:t>
      </w:r>
      <w:r>
        <w:rPr>
          <w:rFonts w:hint="eastAsia"/>
        </w:rPr>
        <w:t>클래스 타입이다.</w:t>
      </w:r>
    </w:p>
    <w:p w14:paraId="21998BF2" w14:textId="77777777" w:rsidR="009C38F3" w:rsidRPr="00593575" w:rsidRDefault="009C38F3" w:rsidP="009C38F3"/>
    <w:p w14:paraId="1A9A8933" w14:textId="45301E75" w:rsidR="009C38F3" w:rsidRDefault="009C38F3" w:rsidP="009C38F3">
      <w:r>
        <w:t>(</w:t>
      </w:r>
      <w:r>
        <w:rPr>
          <w:rFonts w:hint="eastAsia"/>
        </w:rPr>
        <w:t>줄3</w:t>
      </w:r>
      <w:r w:rsidR="0026244A">
        <w:t>8</w:t>
      </w:r>
      <w:r>
        <w:t>~</w:t>
      </w:r>
      <w:r w:rsidR="0026244A">
        <w:t>40</w:t>
      </w:r>
      <w:r>
        <w:t xml:space="preserve">) listener </w:t>
      </w:r>
      <w:r>
        <w:rPr>
          <w:rFonts w:hint="eastAsia"/>
        </w:rPr>
        <w:t xml:space="preserve">참조 변수가 가르키는 </w:t>
      </w:r>
      <w:r w:rsidR="00FB3EB1">
        <w:rPr>
          <w:rFonts w:hint="eastAsia"/>
        </w:rPr>
        <w:t xml:space="preserve">리스너 </w:t>
      </w:r>
      <w:r>
        <w:rPr>
          <w:rFonts w:hint="eastAsia"/>
        </w:rPr>
        <w:t>객체를,</w:t>
      </w:r>
      <w:r>
        <w:t xml:space="preserve"> 3</w:t>
      </w:r>
      <w:r>
        <w:rPr>
          <w:rFonts w:hint="eastAsia"/>
        </w:rPr>
        <w:t xml:space="preserve">개의 </w:t>
      </w:r>
      <w:r>
        <w:t xml:space="preserve">Button </w:t>
      </w:r>
      <w:r>
        <w:rPr>
          <w:rFonts w:hint="eastAsia"/>
        </w:rPr>
        <w:t>객체에  등록하였다.</w:t>
      </w:r>
    </w:p>
    <w:p w14:paraId="358E2B8A" w14:textId="59F68B03" w:rsidR="009C38F3" w:rsidRDefault="009C38F3" w:rsidP="009C38F3">
      <w:r>
        <w:t>(</w:t>
      </w:r>
      <w:r>
        <w:rPr>
          <w:rFonts w:hint="eastAsia"/>
        </w:rPr>
        <w:t>줄4</w:t>
      </w:r>
      <w:r w:rsidR="0026244A">
        <w:t>6</w:t>
      </w:r>
      <w:r>
        <w:t>~</w:t>
      </w:r>
      <w:r w:rsidR="0026244A">
        <w:t>49</w:t>
      </w:r>
      <w:r>
        <w:t xml:space="preserve">) listener </w:t>
      </w:r>
      <w:r>
        <w:rPr>
          <w:rFonts w:hint="eastAsia"/>
        </w:rPr>
        <w:t xml:space="preserve">참조 변수가 가르키는 </w:t>
      </w:r>
      <w:r w:rsidR="00FB3EB1">
        <w:rPr>
          <w:rFonts w:hint="eastAsia"/>
        </w:rPr>
        <w:t xml:space="preserve">리스너 </w:t>
      </w:r>
      <w:r>
        <w:rPr>
          <w:rFonts w:hint="eastAsia"/>
        </w:rPr>
        <w:t>객체를,</w:t>
      </w:r>
      <w:r w:rsidR="0026244A">
        <w:t xml:space="preserve"> 4</w:t>
      </w:r>
      <w:r>
        <w:rPr>
          <w:rFonts w:hint="eastAsia"/>
        </w:rPr>
        <w:t xml:space="preserve">개의 </w:t>
      </w:r>
      <w:r>
        <w:t xml:space="preserve">ImageButton </w:t>
      </w:r>
      <w:r>
        <w:rPr>
          <w:rFonts w:hint="eastAsia"/>
        </w:rPr>
        <w:t>객체에 등록하였다.</w:t>
      </w:r>
    </w:p>
    <w:p w14:paraId="2A2927F3" w14:textId="77777777" w:rsidR="009C38F3" w:rsidRDefault="009C38F3" w:rsidP="009C38F3"/>
    <w:p w14:paraId="07EE4E74" w14:textId="77777777" w:rsidR="009C38F3" w:rsidRDefault="009C38F3" w:rsidP="009C38F3"/>
    <w:p w14:paraId="5C445BF4" w14:textId="77777777" w:rsidR="009C38F3" w:rsidRDefault="009C38F3" w:rsidP="009C38F3"/>
    <w:p w14:paraId="45889919" w14:textId="77777777" w:rsidR="009C38F3" w:rsidRDefault="009C38F3" w:rsidP="009C38F3"/>
    <w:p w14:paraId="24663EC8" w14:textId="77777777" w:rsidR="009C38F3" w:rsidRDefault="009C38F3" w:rsidP="009C38F3">
      <w:r>
        <w:rPr>
          <w:rFonts w:hint="eastAsia"/>
        </w:rPr>
        <w:t>(줄1</w:t>
      </w:r>
      <w:r>
        <w:t>9)</w:t>
      </w:r>
    </w:p>
    <w:p w14:paraId="01834B50" w14:textId="512344A7" w:rsidR="009C38F3" w:rsidRDefault="009C38F3" w:rsidP="009C38F3">
      <w:r>
        <w:rPr>
          <w:rFonts w:hint="eastAsia"/>
        </w:rPr>
        <w:t xml:space="preserve">3개의 </w:t>
      </w:r>
      <w:r>
        <w:t xml:space="preserve">Button </w:t>
      </w:r>
      <w:r>
        <w:rPr>
          <w:rFonts w:hint="eastAsia"/>
        </w:rPr>
        <w:t xml:space="preserve">객체와 </w:t>
      </w:r>
      <w:r w:rsidR="0026244A">
        <w:t>4</w:t>
      </w:r>
      <w:r>
        <w:rPr>
          <w:rFonts w:hint="eastAsia"/>
        </w:rPr>
        <w:t xml:space="preserve">개의 </w:t>
      </w:r>
      <w:r>
        <w:t xml:space="preserve">ImageButton </w:t>
      </w:r>
      <w:r>
        <w:rPr>
          <w:rFonts w:hint="eastAsia"/>
        </w:rPr>
        <w:t>객체 중 아무거나 클릭하면 줄1</w:t>
      </w:r>
      <w:r>
        <w:t>9</w:t>
      </w:r>
      <w:r>
        <w:rPr>
          <w:rFonts w:hint="eastAsia"/>
        </w:rPr>
        <w:t>의 onClick</w:t>
      </w:r>
      <w:r>
        <w:t xml:space="preserve"> </w:t>
      </w:r>
      <w:r>
        <w:rPr>
          <w:rFonts w:hint="eastAsia"/>
        </w:rPr>
        <w:t>메소드가 호출된다.</w:t>
      </w:r>
    </w:p>
    <w:p w14:paraId="24ECE892" w14:textId="4CC47B01" w:rsidR="009C38F3" w:rsidRDefault="009C38F3" w:rsidP="009C38F3">
      <w:r>
        <w:t xml:space="preserve">onClick </w:t>
      </w:r>
      <w:r>
        <w:rPr>
          <w:rFonts w:hint="eastAsia"/>
        </w:rPr>
        <w:t>메소드의 파라미터로 전달되는 것은 클릭된 버튼 객체이다.</w:t>
      </w:r>
    </w:p>
    <w:p w14:paraId="6AC29A15" w14:textId="77777777" w:rsidR="00FB3EB1" w:rsidRDefault="00FB3EB1" w:rsidP="009C38F3"/>
    <w:p w14:paraId="28AFB965" w14:textId="06439BF4" w:rsidR="0026244A" w:rsidRDefault="0026244A" w:rsidP="009C38F3">
      <w:r>
        <w:rPr>
          <w:rFonts w:hint="eastAsia"/>
        </w:rPr>
        <w:t>o</w:t>
      </w:r>
      <w:r>
        <w:t xml:space="preserve">nClick </w:t>
      </w:r>
      <w:r>
        <w:rPr>
          <w:rFonts w:hint="eastAsia"/>
        </w:rPr>
        <w:t xml:space="preserve">메소드의 파라미터 변수의 타입은 </w:t>
      </w:r>
      <w:r>
        <w:t xml:space="preserve">View </w:t>
      </w:r>
      <w:r>
        <w:rPr>
          <w:rFonts w:hint="eastAsia"/>
        </w:rPr>
        <w:t>클래스이다.</w:t>
      </w:r>
    </w:p>
    <w:p w14:paraId="2FA2FED6" w14:textId="6EEE5B61" w:rsidR="009C38F3" w:rsidRDefault="009C38F3" w:rsidP="009C38F3">
      <w:r>
        <w:t xml:space="preserve">View </w:t>
      </w:r>
      <w:r>
        <w:rPr>
          <w:rFonts w:hint="eastAsia"/>
        </w:rPr>
        <w:t xml:space="preserve">클래스는 </w:t>
      </w:r>
      <w:r>
        <w:t xml:space="preserve">Button </w:t>
      </w:r>
      <w:r>
        <w:rPr>
          <w:rFonts w:hint="eastAsia"/>
        </w:rPr>
        <w:t xml:space="preserve">클래스와 </w:t>
      </w:r>
      <w:r>
        <w:t xml:space="preserve">ImageButton </w:t>
      </w:r>
      <w:r>
        <w:rPr>
          <w:rFonts w:hint="eastAsia"/>
        </w:rPr>
        <w:t>클래스의 부모 클래스이다.</w:t>
      </w:r>
    </w:p>
    <w:p w14:paraId="77F80234" w14:textId="13B254AA" w:rsidR="0026244A" w:rsidRDefault="0026244A" w:rsidP="009C38F3">
      <w:r>
        <w:rPr>
          <w:rFonts w:hint="eastAsia"/>
        </w:rPr>
        <w:t>부모 클래스 타입의 참조 변수가</w:t>
      </w:r>
      <w:r>
        <w:t xml:space="preserve">, </w:t>
      </w:r>
      <w:r>
        <w:rPr>
          <w:rFonts w:hint="eastAsia"/>
        </w:rPr>
        <w:t>자식 클래스</w:t>
      </w:r>
      <w:r>
        <w:t xml:space="preserve"> </w:t>
      </w:r>
      <w:r>
        <w:rPr>
          <w:rFonts w:hint="eastAsia"/>
        </w:rPr>
        <w:t>객체를 참조할 수 있다.</w:t>
      </w:r>
      <w:r>
        <w:t xml:space="preserve"> (up-casting)</w:t>
      </w:r>
    </w:p>
    <w:p w14:paraId="1B1715E6" w14:textId="23BFE13E" w:rsidR="009C38F3" w:rsidRDefault="009C38F3" w:rsidP="009C38F3"/>
    <w:p w14:paraId="1330BF0C" w14:textId="77777777" w:rsidR="0026244A" w:rsidRDefault="0026244A" w:rsidP="009C38F3"/>
    <w:p w14:paraId="5FAFD296" w14:textId="77777777" w:rsidR="009C38F3" w:rsidRDefault="009C38F3" w:rsidP="009C38F3">
      <w:r>
        <w:t>(</w:t>
      </w:r>
      <w:r>
        <w:rPr>
          <w:rFonts w:hint="eastAsia"/>
        </w:rPr>
        <w:t>줄2</w:t>
      </w:r>
      <w:r>
        <w:t>1) int buttonId = view.getId();</w:t>
      </w:r>
    </w:p>
    <w:p w14:paraId="24325C36" w14:textId="77777777" w:rsidR="00FB3EB1" w:rsidRDefault="009C38F3" w:rsidP="009C38F3">
      <w:r>
        <w:rPr>
          <w:rFonts w:hint="eastAsia"/>
        </w:rPr>
        <w:t xml:space="preserve">클릭된 버튼 객체의 </w:t>
      </w:r>
      <w:r>
        <w:t xml:space="preserve">id </w:t>
      </w:r>
      <w:r>
        <w:rPr>
          <w:rFonts w:hint="eastAsia"/>
        </w:rPr>
        <w:t>값을</w:t>
      </w:r>
      <w:r w:rsidR="00FB3EB1">
        <w:rPr>
          <w:rFonts w:hint="eastAsia"/>
        </w:rPr>
        <w:t xml:space="preserve"> 얻는다.</w:t>
      </w:r>
    </w:p>
    <w:p w14:paraId="5386D88D" w14:textId="6D71074F" w:rsidR="009C38F3" w:rsidRDefault="009C38F3" w:rsidP="009C38F3">
      <w:r>
        <w:rPr>
          <w:rFonts w:hint="eastAsia"/>
        </w:rPr>
        <w:t xml:space="preserve">이 </w:t>
      </w:r>
      <w:r>
        <w:t xml:space="preserve">id </w:t>
      </w:r>
      <w:r>
        <w:rPr>
          <w:rFonts w:hint="eastAsia"/>
        </w:rPr>
        <w:t>값은,</w:t>
      </w:r>
      <w:r>
        <w:t xml:space="preserve"> R.id.button1, R.id.button2, R.id.button3, R.id.imageButton1, R.id.imageButton2, R.id.imageButton3</w:t>
      </w:r>
      <w:r w:rsidR="007C7FE9">
        <w:t>, R.id.imageButton4</w:t>
      </w:r>
      <w:r>
        <w:t xml:space="preserve"> </w:t>
      </w:r>
      <w:r>
        <w:rPr>
          <w:rFonts w:hint="eastAsia"/>
        </w:rPr>
        <w:t>값 중에서 하나일 것이다.</w:t>
      </w:r>
    </w:p>
    <w:p w14:paraId="772E718F" w14:textId="77777777" w:rsidR="009C38F3" w:rsidRDefault="009C38F3" w:rsidP="009C38F3"/>
    <w:p w14:paraId="4BC78112" w14:textId="77777777" w:rsidR="009C38F3" w:rsidRDefault="009C38F3" w:rsidP="009C38F3"/>
    <w:p w14:paraId="3FAF6EC6" w14:textId="77777777" w:rsidR="009C38F3" w:rsidRDefault="009C38F3" w:rsidP="009C38F3"/>
    <w:p w14:paraId="48397699" w14:textId="77777777" w:rsidR="009C38F3" w:rsidRDefault="009C38F3" w:rsidP="009C38F3"/>
    <w:p w14:paraId="5F87AF29" w14:textId="77777777" w:rsidR="009C38F3" w:rsidRDefault="009C38F3" w:rsidP="009C38F3"/>
    <w:p w14:paraId="7357A117" w14:textId="77777777" w:rsidR="009C38F3" w:rsidRDefault="009C38F3" w:rsidP="009C38F3"/>
    <w:p w14:paraId="03CBF076" w14:textId="77777777" w:rsidR="009C38F3" w:rsidRDefault="009C38F3" w:rsidP="009C38F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55C21E5" w14:textId="0113DE4A" w:rsidR="00344C8E" w:rsidRDefault="00344C8E" w:rsidP="00344C8E">
      <w:pPr>
        <w:pStyle w:val="Heading2"/>
      </w:pPr>
      <w:bookmarkStart w:id="12" w:name="_Toc461201242"/>
      <w:bookmarkStart w:id="13" w:name="_Toc491880363"/>
      <w:r>
        <w:rPr>
          <w:rFonts w:hint="eastAsia"/>
        </w:rPr>
        <w:lastRenderedPageBreak/>
        <w:t>메뉴 추가</w:t>
      </w:r>
      <w:bookmarkEnd w:id="13"/>
    </w:p>
    <w:p w14:paraId="72435CCD" w14:textId="77777777" w:rsidR="00344C8E" w:rsidRPr="00344C8E" w:rsidRDefault="00344C8E" w:rsidP="00344C8E"/>
    <w:p w14:paraId="0D87532A" w14:textId="43FB93A6" w:rsidR="009C38F3" w:rsidRDefault="009C38F3" w:rsidP="009C38F3">
      <w:pPr>
        <w:pStyle w:val="Heading3"/>
      </w:pP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27275730" w14:textId="2D2B6792" w:rsidR="009C38F3" w:rsidRDefault="009C38F3" w:rsidP="009C38F3">
      <w:r>
        <w:rPr>
          <w:noProof/>
        </w:rPr>
        <w:drawing>
          <wp:inline distT="0" distB="0" distL="0" distR="0" wp14:anchorId="3926E19E" wp14:editId="7EF5A3A1">
            <wp:extent cx="1818613" cy="2201875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3248" cy="220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1C0F" w14:textId="1C840D2F" w:rsidR="009C38F3" w:rsidRDefault="009C38F3" w:rsidP="009C38F3">
      <w:r>
        <w:rPr>
          <w:rFonts w:hint="eastAsia"/>
        </w:rPr>
        <w:t>메뉴에 표시할 문자열을, 문자열 리소스 파일인 strings.xml 파일에 추가하자.</w:t>
      </w:r>
    </w:p>
    <w:p w14:paraId="7E1842E1" w14:textId="70D1246E" w:rsidR="009C38F3" w:rsidRDefault="009C38F3" w:rsidP="009C38F3"/>
    <w:p w14:paraId="226F8F91" w14:textId="640489DB" w:rsidR="009C38F3" w:rsidRDefault="009C38F3" w:rsidP="009C38F3">
      <w:pPr>
        <w:rPr>
          <w:b/>
        </w:rPr>
      </w:pPr>
      <w:r w:rsidRPr="009C38F3">
        <w:rPr>
          <w:b/>
        </w:rPr>
        <w:t xml:space="preserve">res/values/strings.xml </w:t>
      </w:r>
      <w:r w:rsidRPr="009C38F3">
        <w:rPr>
          <w:rFonts w:hint="eastAsia"/>
          <w:b/>
        </w:rPr>
        <w:t>수정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9C38F3" w:rsidRPr="009C38F3" w14:paraId="32490332" w14:textId="77777777" w:rsidTr="009C38F3">
        <w:tc>
          <w:tcPr>
            <w:tcW w:w="426" w:type="dxa"/>
          </w:tcPr>
          <w:p w14:paraId="7C1856DA" w14:textId="77777777" w:rsidR="009C38F3" w:rsidRPr="009C38F3" w:rsidRDefault="009C38F3" w:rsidP="00064EB5">
            <w:pPr>
              <w:pStyle w:val="a1"/>
            </w:pPr>
            <w:r w:rsidRPr="009C38F3">
              <w:rPr>
                <w:rFonts w:hint="eastAsia"/>
              </w:rPr>
              <w:t>1</w:t>
            </w:r>
          </w:p>
          <w:p w14:paraId="4CC8DB03" w14:textId="77777777" w:rsidR="009C38F3" w:rsidRPr="009C38F3" w:rsidRDefault="009C38F3" w:rsidP="00064EB5">
            <w:pPr>
              <w:pStyle w:val="a1"/>
            </w:pPr>
            <w:r w:rsidRPr="009C38F3">
              <w:rPr>
                <w:rFonts w:hint="eastAsia"/>
              </w:rPr>
              <w:t>2</w:t>
            </w:r>
          </w:p>
          <w:p w14:paraId="5086D8A2" w14:textId="77777777" w:rsidR="009C38F3" w:rsidRPr="009C38F3" w:rsidRDefault="009C38F3" w:rsidP="00064EB5">
            <w:pPr>
              <w:pStyle w:val="a1"/>
            </w:pPr>
            <w:r w:rsidRPr="009C38F3">
              <w:rPr>
                <w:rFonts w:hint="eastAsia"/>
              </w:rPr>
              <w:t>3</w:t>
            </w:r>
          </w:p>
          <w:p w14:paraId="603190D2" w14:textId="77777777" w:rsidR="009C38F3" w:rsidRPr="009C38F3" w:rsidRDefault="009C38F3" w:rsidP="00064EB5">
            <w:pPr>
              <w:pStyle w:val="a1"/>
            </w:pPr>
            <w:r w:rsidRPr="009C38F3">
              <w:rPr>
                <w:rFonts w:hint="eastAsia"/>
              </w:rPr>
              <w:t>4</w:t>
            </w:r>
          </w:p>
          <w:p w14:paraId="688DBD8D" w14:textId="77777777" w:rsidR="009C38F3" w:rsidRPr="009C38F3" w:rsidRDefault="009C38F3" w:rsidP="00064EB5">
            <w:pPr>
              <w:pStyle w:val="a1"/>
            </w:pPr>
            <w:r w:rsidRPr="009C38F3">
              <w:rPr>
                <w:rFonts w:hint="eastAsia"/>
              </w:rPr>
              <w:t>5</w:t>
            </w:r>
          </w:p>
          <w:p w14:paraId="20ADAE54" w14:textId="77777777" w:rsidR="009C38F3" w:rsidRPr="009C38F3" w:rsidRDefault="009C38F3" w:rsidP="00064EB5">
            <w:pPr>
              <w:pStyle w:val="a1"/>
            </w:pPr>
            <w:r w:rsidRPr="009C38F3">
              <w:rPr>
                <w:rFonts w:hint="eastAsia"/>
              </w:rPr>
              <w:t>6</w:t>
            </w:r>
          </w:p>
          <w:p w14:paraId="420599C4" w14:textId="77777777" w:rsidR="009C38F3" w:rsidRPr="009C38F3" w:rsidRDefault="009C38F3" w:rsidP="00064EB5">
            <w:pPr>
              <w:pStyle w:val="a1"/>
            </w:pPr>
            <w:r w:rsidRPr="009C38F3">
              <w:rPr>
                <w:rFonts w:hint="eastAsia"/>
              </w:rPr>
              <w:t>7</w:t>
            </w:r>
          </w:p>
          <w:p w14:paraId="6BE8D874" w14:textId="77777777" w:rsidR="009C38F3" w:rsidRPr="009C38F3" w:rsidRDefault="009C38F3" w:rsidP="00064EB5">
            <w:pPr>
              <w:pStyle w:val="a1"/>
            </w:pPr>
            <w:r w:rsidRPr="009C38F3">
              <w:rPr>
                <w:rFonts w:hint="eastAsia"/>
              </w:rPr>
              <w:t>8</w:t>
            </w:r>
          </w:p>
          <w:p w14:paraId="5EC4DBB1" w14:textId="77777777" w:rsidR="009C38F3" w:rsidRPr="009C38F3" w:rsidRDefault="009C38F3" w:rsidP="00064EB5">
            <w:pPr>
              <w:pStyle w:val="a1"/>
            </w:pPr>
            <w:r w:rsidRPr="009C38F3">
              <w:rPr>
                <w:rFonts w:hint="eastAsia"/>
              </w:rPr>
              <w:t>9</w:t>
            </w:r>
          </w:p>
          <w:p w14:paraId="412CF163" w14:textId="77777777" w:rsidR="009C38F3" w:rsidRPr="009C38F3" w:rsidRDefault="009C38F3" w:rsidP="00064EB5">
            <w:pPr>
              <w:pStyle w:val="a1"/>
            </w:pPr>
            <w:r w:rsidRPr="009C38F3">
              <w:rPr>
                <w:rFonts w:hint="eastAsia"/>
              </w:rPr>
              <w:t>10</w:t>
            </w:r>
          </w:p>
          <w:p w14:paraId="743545DE" w14:textId="77777777" w:rsidR="009C38F3" w:rsidRPr="009C38F3" w:rsidRDefault="009C38F3" w:rsidP="00064EB5">
            <w:pPr>
              <w:pStyle w:val="a1"/>
            </w:pPr>
            <w:r w:rsidRPr="009C38F3">
              <w:rPr>
                <w:rFonts w:hint="eastAsia"/>
              </w:rPr>
              <w:t>11</w:t>
            </w:r>
          </w:p>
          <w:p w14:paraId="3AC64CDC" w14:textId="77777777" w:rsidR="009C38F3" w:rsidRPr="009C38F3" w:rsidRDefault="009C38F3" w:rsidP="00064EB5">
            <w:pPr>
              <w:pStyle w:val="a1"/>
            </w:pPr>
            <w:r w:rsidRPr="009C38F3">
              <w:rPr>
                <w:rFonts w:hint="eastAsia"/>
              </w:rPr>
              <w:t>12</w:t>
            </w:r>
          </w:p>
          <w:p w14:paraId="647F6D76" w14:textId="77777777" w:rsidR="009C38F3" w:rsidRPr="009C38F3" w:rsidRDefault="009C38F3" w:rsidP="00064EB5">
            <w:pPr>
              <w:pStyle w:val="a1"/>
            </w:pPr>
            <w:r w:rsidRPr="009C38F3">
              <w:rPr>
                <w:rFonts w:hint="eastAsia"/>
              </w:rPr>
              <w:t>13</w:t>
            </w:r>
          </w:p>
          <w:p w14:paraId="07972408" w14:textId="77777777" w:rsidR="009C38F3" w:rsidRPr="009C38F3" w:rsidRDefault="009C38F3" w:rsidP="00064EB5">
            <w:pPr>
              <w:pStyle w:val="a1"/>
            </w:pPr>
            <w:r w:rsidRPr="009C38F3">
              <w:rPr>
                <w:rFonts w:hint="eastAsia"/>
              </w:rPr>
              <w:t>14</w:t>
            </w:r>
          </w:p>
          <w:p w14:paraId="4C4E0A6B" w14:textId="77777777" w:rsidR="009C38F3" w:rsidRPr="009C38F3" w:rsidRDefault="009C38F3" w:rsidP="00064EB5">
            <w:pPr>
              <w:pStyle w:val="a1"/>
            </w:pPr>
            <w:r w:rsidRPr="009C38F3">
              <w:rPr>
                <w:rFonts w:hint="eastAsia"/>
              </w:rPr>
              <w:t>15</w:t>
            </w:r>
          </w:p>
          <w:p w14:paraId="68F27798" w14:textId="77777777" w:rsidR="009C38F3" w:rsidRPr="009C38F3" w:rsidRDefault="009C38F3" w:rsidP="00064EB5">
            <w:pPr>
              <w:pStyle w:val="a1"/>
            </w:pPr>
            <w:r w:rsidRPr="009C38F3">
              <w:rPr>
                <w:rFonts w:hint="eastAsia"/>
              </w:rPr>
              <w:t>16</w:t>
            </w:r>
          </w:p>
          <w:p w14:paraId="38E3026C" w14:textId="77777777" w:rsidR="009C38F3" w:rsidRPr="009C38F3" w:rsidRDefault="009C38F3" w:rsidP="00064EB5">
            <w:pPr>
              <w:pStyle w:val="a1"/>
            </w:pPr>
            <w:r w:rsidRPr="009C38F3">
              <w:rPr>
                <w:rFonts w:hint="eastAsia"/>
              </w:rPr>
              <w:t>17</w:t>
            </w:r>
          </w:p>
          <w:p w14:paraId="77E0BAE7" w14:textId="77777777" w:rsidR="009C38F3" w:rsidRPr="009C38F3" w:rsidRDefault="009C38F3" w:rsidP="00064EB5">
            <w:pPr>
              <w:pStyle w:val="a1"/>
            </w:pPr>
            <w:r w:rsidRPr="009C38F3">
              <w:rPr>
                <w:rFonts w:hint="eastAsia"/>
              </w:rPr>
              <w:t>18</w:t>
            </w:r>
          </w:p>
          <w:p w14:paraId="036F2FAD" w14:textId="77777777" w:rsidR="009C38F3" w:rsidRPr="009C38F3" w:rsidRDefault="009C38F3" w:rsidP="00064EB5">
            <w:pPr>
              <w:pStyle w:val="a1"/>
            </w:pPr>
            <w:r w:rsidRPr="009C38F3">
              <w:rPr>
                <w:rFonts w:hint="eastAsia"/>
              </w:rPr>
              <w:t>19</w:t>
            </w:r>
          </w:p>
          <w:p w14:paraId="0A731745" w14:textId="6FB109B9" w:rsidR="009C38F3" w:rsidRPr="009C38F3" w:rsidRDefault="009C38F3" w:rsidP="00064EB5">
            <w:pPr>
              <w:pStyle w:val="a1"/>
            </w:pPr>
            <w:r w:rsidRPr="009C38F3">
              <w:rPr>
                <w:rFonts w:hint="eastAsia"/>
              </w:rPr>
              <w:t>20</w:t>
            </w:r>
          </w:p>
        </w:tc>
        <w:tc>
          <w:tcPr>
            <w:tcW w:w="10631" w:type="dxa"/>
          </w:tcPr>
          <w:p w14:paraId="21285D7C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&lt;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>resources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&gt;</w:t>
            </w:r>
          </w:p>
          <w:p w14:paraId="57A118A3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&lt;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string </w:t>
            </w:r>
            <w:r w:rsidRPr="00064EB5">
              <w:rPr>
                <w:rFonts w:hAnsi="굴림체" w:hint="eastAsia"/>
                <w:color w:val="0000FF"/>
                <w:sz w:val="18"/>
                <w:szCs w:val="18"/>
              </w:rPr>
              <w:t>name=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>"app_name"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&gt;E02Views&lt;/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>string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&gt;</w:t>
            </w:r>
          </w:p>
          <w:p w14:paraId="25997F46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&lt;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string </w:t>
            </w:r>
            <w:r w:rsidRPr="00064EB5">
              <w:rPr>
                <w:rFonts w:hAnsi="굴림체" w:hint="eastAsia"/>
                <w:color w:val="0000FF"/>
                <w:sz w:val="18"/>
                <w:szCs w:val="18"/>
              </w:rPr>
              <w:t>name=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>"action_signUp"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&gt;회원가입&lt;/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>string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&gt;</w:t>
            </w:r>
          </w:p>
          <w:p w14:paraId="02843D96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&lt;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string </w:t>
            </w:r>
            <w:r w:rsidRPr="00064EB5">
              <w:rPr>
                <w:rFonts w:hAnsi="굴림체" w:hint="eastAsia"/>
                <w:color w:val="0000FF"/>
                <w:sz w:val="18"/>
                <w:szCs w:val="18"/>
              </w:rPr>
              <w:t>name=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>"action_memo"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&gt;메모장&lt;/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>string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&gt;</w:t>
            </w:r>
          </w:p>
          <w:p w14:paraId="4F89A27D" w14:textId="16896633" w:rsidR="00064EB5" w:rsidRPr="00064EB5" w:rsidRDefault="00064EB5" w:rsidP="00064EB5">
            <w:pPr>
              <w:pStyle w:val="a1"/>
              <w:shd w:val="clear" w:color="auto" w:fill="FFFF99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&lt;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string </w:t>
            </w:r>
            <w:r w:rsidRPr="00064EB5">
              <w:rPr>
                <w:rFonts w:hAnsi="굴림체" w:hint="eastAsia"/>
                <w:color w:val="0000FF"/>
                <w:sz w:val="18"/>
                <w:szCs w:val="18"/>
              </w:rPr>
              <w:t>name=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>"action_buttons"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&gt;버튼&lt;/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>string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&gt;    </w:t>
            </w:r>
          </w:p>
          <w:p w14:paraId="14CA8B3E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&lt;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string </w:t>
            </w:r>
            <w:r w:rsidRPr="00064EB5">
              <w:rPr>
                <w:rFonts w:hAnsi="굴림체" w:hint="eastAsia"/>
                <w:color w:val="0000FF"/>
                <w:sz w:val="18"/>
                <w:szCs w:val="18"/>
              </w:rPr>
              <w:t>name=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>"loginId"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&gt;로그인 아이디&lt;/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>string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&gt;</w:t>
            </w:r>
          </w:p>
          <w:p w14:paraId="4727B1E1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&lt;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string </w:t>
            </w:r>
            <w:r w:rsidRPr="00064EB5">
              <w:rPr>
                <w:rFonts w:hAnsi="굴림체" w:hint="eastAsia"/>
                <w:color w:val="0000FF"/>
                <w:sz w:val="18"/>
                <w:szCs w:val="18"/>
              </w:rPr>
              <w:t>name=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>"input_loginId"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&gt;로그인 아이디를 입력하세요.&lt;/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>string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&gt;</w:t>
            </w:r>
          </w:p>
          <w:p w14:paraId="1D98FA64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&lt;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string </w:t>
            </w:r>
            <w:r w:rsidRPr="00064EB5">
              <w:rPr>
                <w:rFonts w:hAnsi="굴림체" w:hint="eastAsia"/>
                <w:color w:val="0000FF"/>
                <w:sz w:val="18"/>
                <w:szCs w:val="18"/>
              </w:rPr>
              <w:t>name=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>"password"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&gt;비밀번호&lt;/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>string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&gt;</w:t>
            </w:r>
          </w:p>
          <w:p w14:paraId="462173A4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&lt;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string </w:t>
            </w:r>
            <w:r w:rsidRPr="00064EB5">
              <w:rPr>
                <w:rFonts w:hAnsi="굴림체" w:hint="eastAsia"/>
                <w:color w:val="0000FF"/>
                <w:sz w:val="18"/>
                <w:szCs w:val="18"/>
              </w:rPr>
              <w:t>name=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>"input_password"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&gt;비밀번호를 입력하세요.&lt;/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>string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&gt;</w:t>
            </w:r>
          </w:p>
          <w:p w14:paraId="17F35D2E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&lt;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string </w:t>
            </w:r>
            <w:r w:rsidRPr="00064EB5">
              <w:rPr>
                <w:rFonts w:hAnsi="굴림체" w:hint="eastAsia"/>
                <w:color w:val="0000FF"/>
                <w:sz w:val="18"/>
                <w:szCs w:val="18"/>
              </w:rPr>
              <w:t>name=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>"password2"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&gt;비밀번호 확인&lt;/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>string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&gt;</w:t>
            </w:r>
          </w:p>
          <w:p w14:paraId="3811AE01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&lt;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string </w:t>
            </w:r>
            <w:r w:rsidRPr="00064EB5">
              <w:rPr>
                <w:rFonts w:hAnsi="굴림체" w:hint="eastAsia"/>
                <w:color w:val="0000FF"/>
                <w:sz w:val="18"/>
                <w:szCs w:val="18"/>
              </w:rPr>
              <w:t>name=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>"input_password2"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&gt;비밀번호를 한 번 더 입력하세요.&lt;/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>string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&gt;</w:t>
            </w:r>
          </w:p>
          <w:p w14:paraId="41E03DAB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&lt;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string </w:t>
            </w:r>
            <w:r w:rsidRPr="00064EB5">
              <w:rPr>
                <w:rFonts w:hAnsi="굴림체" w:hint="eastAsia"/>
                <w:color w:val="0000FF"/>
                <w:sz w:val="18"/>
                <w:szCs w:val="18"/>
              </w:rPr>
              <w:t>name=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>"email"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&gt;이메일&lt;/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>string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&gt;</w:t>
            </w:r>
          </w:p>
          <w:p w14:paraId="74BC65BF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&lt;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string </w:t>
            </w:r>
            <w:r w:rsidRPr="00064EB5">
              <w:rPr>
                <w:rFonts w:hAnsi="굴림체" w:hint="eastAsia"/>
                <w:color w:val="0000FF"/>
                <w:sz w:val="18"/>
                <w:szCs w:val="18"/>
              </w:rPr>
              <w:t>name=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>"input_email"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&gt;이메일 주소를 입력하세요.&lt;/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>string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&gt;</w:t>
            </w:r>
          </w:p>
          <w:p w14:paraId="3F670D77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&lt;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string </w:t>
            </w:r>
            <w:r w:rsidRPr="00064EB5">
              <w:rPr>
                <w:rFonts w:hAnsi="굴림체" w:hint="eastAsia"/>
                <w:color w:val="0000FF"/>
                <w:sz w:val="18"/>
                <w:szCs w:val="18"/>
              </w:rPr>
              <w:t>name=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>"signUp"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&gt;회원가입&lt;/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>string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&gt;</w:t>
            </w:r>
          </w:p>
          <w:p w14:paraId="13D0BF48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&lt;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string </w:t>
            </w:r>
            <w:r w:rsidRPr="00064EB5">
              <w:rPr>
                <w:rFonts w:hAnsi="굴림체" w:hint="eastAsia"/>
                <w:color w:val="0000FF"/>
                <w:sz w:val="18"/>
                <w:szCs w:val="18"/>
              </w:rPr>
              <w:t>name=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>"input_title"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&gt;제목을 입력하세요.&lt;/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>string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&gt;</w:t>
            </w:r>
          </w:p>
          <w:p w14:paraId="1D9467F9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&lt;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string </w:t>
            </w:r>
            <w:r w:rsidRPr="00064EB5">
              <w:rPr>
                <w:rFonts w:hAnsi="굴림체" w:hint="eastAsia"/>
                <w:color w:val="0000FF"/>
                <w:sz w:val="18"/>
                <w:szCs w:val="18"/>
              </w:rPr>
              <w:t>name=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>"input_content"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&gt;내용을 입력하세요.&lt;/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>string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&gt;</w:t>
            </w:r>
          </w:p>
          <w:p w14:paraId="0CBC48B9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&lt;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string </w:t>
            </w:r>
            <w:r w:rsidRPr="00064EB5">
              <w:rPr>
                <w:rFonts w:hAnsi="굴림체" w:hint="eastAsia"/>
                <w:color w:val="0000FF"/>
                <w:sz w:val="18"/>
                <w:szCs w:val="18"/>
              </w:rPr>
              <w:t>name=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>"save"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&gt;저장&lt;/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>string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&gt;</w:t>
            </w:r>
          </w:p>
          <w:p w14:paraId="312E5702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&lt;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string </w:t>
            </w:r>
            <w:r w:rsidRPr="00064EB5">
              <w:rPr>
                <w:rFonts w:hAnsi="굴림체" w:hint="eastAsia"/>
                <w:color w:val="0000FF"/>
                <w:sz w:val="18"/>
                <w:szCs w:val="18"/>
              </w:rPr>
              <w:t>name=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>"refersh"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&gt;새로고침&lt;/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>string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&gt;</w:t>
            </w:r>
          </w:p>
          <w:p w14:paraId="77008958" w14:textId="2E3E9030" w:rsidR="00064EB5" w:rsidRPr="00064EB5" w:rsidRDefault="00064EB5" w:rsidP="00064EB5">
            <w:pPr>
              <w:pStyle w:val="a1"/>
              <w:rPr>
                <w:rFonts w:hAnsi="굴림체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&lt;/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>resources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&gt;</w:t>
            </w:r>
          </w:p>
          <w:p w14:paraId="7C505E92" w14:textId="77777777" w:rsidR="009C38F3" w:rsidRPr="00064EB5" w:rsidRDefault="009C38F3" w:rsidP="00064EB5">
            <w:pPr>
              <w:pStyle w:val="a1"/>
            </w:pPr>
          </w:p>
        </w:tc>
      </w:tr>
    </w:tbl>
    <w:p w14:paraId="1D299052" w14:textId="77777777" w:rsidR="009C38F3" w:rsidRPr="009C38F3" w:rsidRDefault="009C38F3" w:rsidP="009C38F3">
      <w:pPr>
        <w:rPr>
          <w:b/>
        </w:rPr>
      </w:pPr>
    </w:p>
    <w:p w14:paraId="38A0E204" w14:textId="4AB93C5F" w:rsidR="009C38F3" w:rsidRDefault="009C38F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45D2BAA" w14:textId="2F8B9D25" w:rsidR="009C38F3" w:rsidRPr="009C38F3" w:rsidRDefault="009C38F3" w:rsidP="009C38F3">
      <w:pPr>
        <w:pStyle w:val="Heading3"/>
      </w:pPr>
      <w:r>
        <w:rPr>
          <w:rFonts w:hint="eastAsia"/>
        </w:rPr>
        <w:lastRenderedPageBreak/>
        <w:t>메뉴</w:t>
      </w:r>
      <w:r>
        <w:rPr>
          <w:rFonts w:hint="eastAsia"/>
        </w:rPr>
        <w:t xml:space="preserve"> </w:t>
      </w:r>
      <w:r>
        <w:rPr>
          <w:rFonts w:hint="eastAsia"/>
        </w:rPr>
        <w:t>항목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12D10DB6" w14:textId="77777777" w:rsidR="009C38F3" w:rsidRDefault="009C38F3" w:rsidP="009C38F3">
      <w:r>
        <w:rPr>
          <w:noProof/>
        </w:rPr>
        <w:drawing>
          <wp:inline distT="0" distB="0" distL="0" distR="0" wp14:anchorId="5026E5C9" wp14:editId="7F4A3625">
            <wp:extent cx="1754070" cy="137525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779" cy="137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CDB7" w14:textId="5D1B3A83" w:rsidR="009C38F3" w:rsidRDefault="009C38F3" w:rsidP="009C38F3"/>
    <w:p w14:paraId="3B6BD413" w14:textId="74CBAEDD" w:rsidR="009C38F3" w:rsidRDefault="009C38F3" w:rsidP="009C38F3">
      <w:r>
        <w:rPr>
          <w:rFonts w:hint="eastAsia"/>
        </w:rPr>
        <w:t xml:space="preserve">새 메뉴 항목을, MainActivity의 메뉴 리소스 파일인 </w:t>
      </w:r>
      <w:r>
        <w:t xml:space="preserve">res/menu/menu_main.xml </w:t>
      </w:r>
      <w:r>
        <w:rPr>
          <w:rFonts w:hint="eastAsia"/>
        </w:rPr>
        <w:t>파일을 수정하자.</w:t>
      </w:r>
    </w:p>
    <w:p w14:paraId="32B3BAA4" w14:textId="77777777" w:rsidR="009C38F3" w:rsidRDefault="009C38F3" w:rsidP="009C38F3"/>
    <w:p w14:paraId="340BE1F9" w14:textId="77777777" w:rsidR="009C38F3" w:rsidRDefault="009C38F3" w:rsidP="009C38F3">
      <w:pPr>
        <w:rPr>
          <w:b/>
        </w:rPr>
      </w:pPr>
      <w:r w:rsidRPr="00171CD4">
        <w:rPr>
          <w:b/>
        </w:rPr>
        <w:t xml:space="preserve">res/menu/menu_main.xml </w:t>
      </w:r>
      <w:r w:rsidRPr="00171CD4">
        <w:rPr>
          <w:rFonts w:hint="eastAsia"/>
          <w:b/>
        </w:rPr>
        <w:t>수정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9C38F3" w:rsidRPr="00064EB5" w14:paraId="37BECC94" w14:textId="77777777" w:rsidTr="009C38F3">
        <w:tc>
          <w:tcPr>
            <w:tcW w:w="426" w:type="dxa"/>
          </w:tcPr>
          <w:p w14:paraId="46E8D05E" w14:textId="77777777" w:rsidR="009C38F3" w:rsidRPr="00064EB5" w:rsidRDefault="009C38F3" w:rsidP="00064EB5">
            <w:pPr>
              <w:pStyle w:val="a1"/>
            </w:pPr>
            <w:r w:rsidRPr="00064EB5">
              <w:rPr>
                <w:rFonts w:hint="eastAsia"/>
              </w:rPr>
              <w:t>1</w:t>
            </w:r>
          </w:p>
          <w:p w14:paraId="6C8E87DA" w14:textId="77777777" w:rsidR="009C38F3" w:rsidRPr="00064EB5" w:rsidRDefault="009C38F3" w:rsidP="00064EB5">
            <w:pPr>
              <w:pStyle w:val="a1"/>
            </w:pPr>
            <w:r w:rsidRPr="00064EB5">
              <w:rPr>
                <w:rFonts w:hint="eastAsia"/>
              </w:rPr>
              <w:t>2</w:t>
            </w:r>
          </w:p>
          <w:p w14:paraId="32FEB101" w14:textId="77777777" w:rsidR="009C38F3" w:rsidRPr="00064EB5" w:rsidRDefault="009C38F3" w:rsidP="00064EB5">
            <w:pPr>
              <w:pStyle w:val="a1"/>
            </w:pPr>
            <w:r w:rsidRPr="00064EB5">
              <w:rPr>
                <w:rFonts w:hint="eastAsia"/>
              </w:rPr>
              <w:t>3</w:t>
            </w:r>
          </w:p>
          <w:p w14:paraId="6FD9421C" w14:textId="77777777" w:rsidR="009C38F3" w:rsidRPr="00064EB5" w:rsidRDefault="009C38F3" w:rsidP="00064EB5">
            <w:pPr>
              <w:pStyle w:val="a1"/>
            </w:pPr>
            <w:r w:rsidRPr="00064EB5">
              <w:rPr>
                <w:rFonts w:hint="eastAsia"/>
              </w:rPr>
              <w:t>4</w:t>
            </w:r>
          </w:p>
          <w:p w14:paraId="7CCA28B3" w14:textId="77777777" w:rsidR="009C38F3" w:rsidRPr="00064EB5" w:rsidRDefault="009C38F3" w:rsidP="00064EB5">
            <w:pPr>
              <w:pStyle w:val="a1"/>
            </w:pPr>
            <w:r w:rsidRPr="00064EB5">
              <w:rPr>
                <w:rFonts w:hint="eastAsia"/>
              </w:rPr>
              <w:t>5</w:t>
            </w:r>
          </w:p>
          <w:p w14:paraId="72885708" w14:textId="77777777" w:rsidR="009C38F3" w:rsidRPr="00064EB5" w:rsidRDefault="009C38F3" w:rsidP="00064EB5">
            <w:pPr>
              <w:pStyle w:val="a1"/>
            </w:pPr>
            <w:r w:rsidRPr="00064EB5">
              <w:rPr>
                <w:rFonts w:hint="eastAsia"/>
              </w:rPr>
              <w:t>6</w:t>
            </w:r>
          </w:p>
          <w:p w14:paraId="737FBF6B" w14:textId="77777777" w:rsidR="009C38F3" w:rsidRPr="00064EB5" w:rsidRDefault="009C38F3" w:rsidP="00064EB5">
            <w:pPr>
              <w:pStyle w:val="a1"/>
            </w:pPr>
            <w:r w:rsidRPr="00064EB5">
              <w:rPr>
                <w:rFonts w:hint="eastAsia"/>
              </w:rPr>
              <w:t>7</w:t>
            </w:r>
          </w:p>
          <w:p w14:paraId="06DF7345" w14:textId="77777777" w:rsidR="009C38F3" w:rsidRPr="00064EB5" w:rsidRDefault="009C38F3" w:rsidP="00064EB5">
            <w:pPr>
              <w:pStyle w:val="a1"/>
            </w:pPr>
            <w:r w:rsidRPr="00064EB5">
              <w:rPr>
                <w:rFonts w:hint="eastAsia"/>
              </w:rPr>
              <w:t>8</w:t>
            </w:r>
          </w:p>
          <w:p w14:paraId="4555DA3C" w14:textId="77777777" w:rsidR="009C38F3" w:rsidRPr="00064EB5" w:rsidRDefault="009C38F3" w:rsidP="00064EB5">
            <w:pPr>
              <w:pStyle w:val="a1"/>
            </w:pPr>
            <w:r w:rsidRPr="00064EB5">
              <w:rPr>
                <w:rFonts w:hint="eastAsia"/>
              </w:rPr>
              <w:t>9</w:t>
            </w:r>
          </w:p>
          <w:p w14:paraId="09A2042B" w14:textId="77777777" w:rsidR="009C38F3" w:rsidRPr="00064EB5" w:rsidRDefault="009C38F3" w:rsidP="00064EB5">
            <w:pPr>
              <w:pStyle w:val="a1"/>
            </w:pPr>
            <w:r w:rsidRPr="00064EB5">
              <w:rPr>
                <w:rFonts w:hint="eastAsia"/>
              </w:rPr>
              <w:t>10</w:t>
            </w:r>
          </w:p>
          <w:p w14:paraId="2786AD54" w14:textId="77777777" w:rsidR="009C38F3" w:rsidRPr="00064EB5" w:rsidRDefault="009C38F3" w:rsidP="00064EB5">
            <w:pPr>
              <w:pStyle w:val="a1"/>
            </w:pPr>
            <w:r w:rsidRPr="00064EB5">
              <w:rPr>
                <w:rFonts w:hint="eastAsia"/>
              </w:rPr>
              <w:t>11</w:t>
            </w:r>
          </w:p>
          <w:p w14:paraId="74B442D5" w14:textId="77777777" w:rsidR="009C38F3" w:rsidRPr="00064EB5" w:rsidRDefault="009C38F3" w:rsidP="00064EB5">
            <w:pPr>
              <w:pStyle w:val="a1"/>
            </w:pPr>
            <w:r w:rsidRPr="00064EB5">
              <w:rPr>
                <w:rFonts w:hint="eastAsia"/>
              </w:rPr>
              <w:t>12</w:t>
            </w:r>
          </w:p>
          <w:p w14:paraId="3D810BA1" w14:textId="292C1EBA" w:rsidR="009C38F3" w:rsidRPr="00064EB5" w:rsidRDefault="009C38F3" w:rsidP="00064EB5">
            <w:pPr>
              <w:pStyle w:val="a1"/>
            </w:pPr>
          </w:p>
        </w:tc>
        <w:tc>
          <w:tcPr>
            <w:tcW w:w="10631" w:type="dxa"/>
          </w:tcPr>
          <w:p w14:paraId="36378A02" w14:textId="77777777" w:rsidR="00064EB5" w:rsidRDefault="00064EB5" w:rsidP="00064EB5">
            <w:pPr>
              <w:pStyle w:val="a1"/>
              <w:rPr>
                <w:rFonts w:hAnsi="굴림체" w:hint="eastAsia"/>
                <w:i/>
                <w:iCs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i/>
                <w:iCs/>
                <w:color w:val="000000"/>
                <w:sz w:val="18"/>
                <w:szCs w:val="18"/>
              </w:rPr>
              <w:t>&lt;?</w:t>
            </w:r>
            <w:r w:rsidRPr="00064EB5">
              <w:rPr>
                <w:rFonts w:hAnsi="굴림체" w:hint="eastAsia"/>
                <w:color w:val="0000FF"/>
                <w:sz w:val="18"/>
                <w:szCs w:val="18"/>
              </w:rPr>
              <w:t>xml version=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 xml:space="preserve">"1.0" </w:t>
            </w:r>
            <w:r w:rsidRPr="00064EB5">
              <w:rPr>
                <w:rFonts w:hAnsi="굴림체" w:hint="eastAsia"/>
                <w:color w:val="0000FF"/>
                <w:sz w:val="18"/>
                <w:szCs w:val="18"/>
              </w:rPr>
              <w:t>encoding=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>"utf-8"</w:t>
            </w:r>
            <w:r w:rsidRPr="00064EB5">
              <w:rPr>
                <w:rFonts w:hAnsi="굴림체" w:hint="eastAsia"/>
                <w:i/>
                <w:iCs/>
                <w:color w:val="000000"/>
                <w:sz w:val="18"/>
                <w:szCs w:val="18"/>
              </w:rPr>
              <w:t>?&gt;</w:t>
            </w:r>
          </w:p>
          <w:p w14:paraId="6C696491" w14:textId="77777777" w:rsidR="00064EB5" w:rsidRDefault="00064EB5" w:rsidP="00064EB5">
            <w:pPr>
              <w:pStyle w:val="a1"/>
              <w:rPr>
                <w:rFonts w:hAnsi="굴림체" w:hint="eastAsia"/>
                <w:color w:val="008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&lt;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menu </w:t>
            </w:r>
            <w:r w:rsidRPr="00064EB5">
              <w:rPr>
                <w:rFonts w:hAnsi="굴림체" w:hint="eastAsia"/>
                <w:color w:val="0000FF"/>
                <w:sz w:val="18"/>
                <w:szCs w:val="18"/>
              </w:rPr>
              <w:t>xmlns:</w:t>
            </w:r>
            <w:r w:rsidRPr="00064EB5">
              <w:rPr>
                <w:rFonts w:hAnsi="굴림체" w:hint="eastAsia"/>
                <w:color w:val="660E7A"/>
                <w:sz w:val="18"/>
                <w:szCs w:val="18"/>
              </w:rPr>
              <w:t>android</w:t>
            </w:r>
            <w:r w:rsidRPr="00064EB5">
              <w:rPr>
                <w:rFonts w:hAnsi="굴림체" w:hint="eastAsia"/>
                <w:color w:val="0000FF"/>
                <w:sz w:val="18"/>
                <w:szCs w:val="18"/>
              </w:rPr>
              <w:t>=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>"http://schemas.android.com/apk/res/android"</w:t>
            </w:r>
          </w:p>
          <w:p w14:paraId="274F273F" w14:textId="77777777" w:rsid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 xml:space="preserve">    </w:t>
            </w:r>
            <w:r w:rsidRPr="00064EB5">
              <w:rPr>
                <w:rFonts w:hAnsi="굴림체" w:hint="eastAsia"/>
                <w:color w:val="0000FF"/>
                <w:sz w:val="18"/>
                <w:szCs w:val="18"/>
              </w:rPr>
              <w:t>xmlns:</w:t>
            </w:r>
            <w:r w:rsidRPr="00064EB5">
              <w:rPr>
                <w:rFonts w:hAnsi="굴림체" w:hint="eastAsia"/>
                <w:color w:val="660E7A"/>
                <w:sz w:val="18"/>
                <w:szCs w:val="18"/>
              </w:rPr>
              <w:t>app</w:t>
            </w:r>
            <w:r w:rsidRPr="00064EB5">
              <w:rPr>
                <w:rFonts w:hAnsi="굴림체" w:hint="eastAsia"/>
                <w:color w:val="0000FF"/>
                <w:sz w:val="18"/>
                <w:szCs w:val="18"/>
              </w:rPr>
              <w:t>=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>"http://schemas.android.com/apk/res-auto"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&gt;</w:t>
            </w:r>
          </w:p>
          <w:p w14:paraId="24F7EBB9" w14:textId="77777777" w:rsid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</w:p>
          <w:p w14:paraId="5DE22049" w14:textId="77777777" w:rsidR="00064EB5" w:rsidRDefault="00064EB5" w:rsidP="00064EB5">
            <w:pPr>
              <w:pStyle w:val="a1"/>
              <w:rPr>
                <w:rFonts w:hAnsi="굴림체" w:hint="eastAsia"/>
                <w:color w:val="008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&lt;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item </w:t>
            </w:r>
            <w:r w:rsidRPr="00064EB5">
              <w:rPr>
                <w:rFonts w:hAnsi="굴림체" w:hint="eastAsia"/>
                <w:color w:val="660E7A"/>
                <w:sz w:val="18"/>
                <w:szCs w:val="18"/>
              </w:rPr>
              <w:t>android</w:t>
            </w:r>
            <w:r w:rsidRPr="00064EB5">
              <w:rPr>
                <w:rFonts w:hAnsi="굴림체" w:hint="eastAsia"/>
                <w:color w:val="0000FF"/>
                <w:sz w:val="18"/>
                <w:szCs w:val="18"/>
              </w:rPr>
              <w:t>:id=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>"@+id/action_signUp"</w:t>
            </w:r>
          </w:p>
          <w:p w14:paraId="07050DA3" w14:textId="77777777" w:rsid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 xml:space="preserve">        </w:t>
            </w:r>
            <w:r w:rsidRPr="00064EB5">
              <w:rPr>
                <w:rFonts w:hAnsi="굴림체" w:hint="eastAsia"/>
                <w:color w:val="660E7A"/>
                <w:sz w:val="18"/>
                <w:szCs w:val="18"/>
              </w:rPr>
              <w:t>android</w:t>
            </w:r>
            <w:r w:rsidRPr="00064EB5">
              <w:rPr>
                <w:rFonts w:hAnsi="굴림체" w:hint="eastAsia"/>
                <w:color w:val="0000FF"/>
                <w:sz w:val="18"/>
                <w:szCs w:val="18"/>
              </w:rPr>
              <w:t>:title=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 xml:space="preserve">"@string/action_signUp" </w:t>
            </w:r>
            <w:r w:rsidRPr="00064EB5">
              <w:rPr>
                <w:rFonts w:hAnsi="굴림체" w:hint="eastAsia"/>
                <w:color w:val="660E7A"/>
                <w:sz w:val="18"/>
                <w:szCs w:val="18"/>
              </w:rPr>
              <w:t>app</w:t>
            </w:r>
            <w:r w:rsidRPr="00064EB5">
              <w:rPr>
                <w:rFonts w:hAnsi="굴림체" w:hint="eastAsia"/>
                <w:color w:val="0000FF"/>
                <w:sz w:val="18"/>
                <w:szCs w:val="18"/>
              </w:rPr>
              <w:t>:showAsAction=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>"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  <w:shd w:val="clear" w:color="auto" w:fill="FFFF99"/>
              </w:rPr>
              <w:t>never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 xml:space="preserve">" 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/&gt;</w:t>
            </w:r>
          </w:p>
          <w:p w14:paraId="687329CF" w14:textId="77777777" w:rsidR="00064EB5" w:rsidRDefault="00064EB5" w:rsidP="00064EB5">
            <w:pPr>
              <w:pStyle w:val="a1"/>
              <w:rPr>
                <w:rFonts w:hAnsi="굴림체" w:hint="eastAsia"/>
                <w:color w:val="008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&lt;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item </w:t>
            </w:r>
            <w:r w:rsidRPr="00064EB5">
              <w:rPr>
                <w:rFonts w:hAnsi="굴림체" w:hint="eastAsia"/>
                <w:color w:val="660E7A"/>
                <w:sz w:val="18"/>
                <w:szCs w:val="18"/>
              </w:rPr>
              <w:t>android</w:t>
            </w:r>
            <w:r w:rsidRPr="00064EB5">
              <w:rPr>
                <w:rFonts w:hAnsi="굴림체" w:hint="eastAsia"/>
                <w:color w:val="0000FF"/>
                <w:sz w:val="18"/>
                <w:szCs w:val="18"/>
              </w:rPr>
              <w:t>:id=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>"@+id/action_memo"</w:t>
            </w:r>
          </w:p>
          <w:p w14:paraId="2134E6D8" w14:textId="77777777" w:rsid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 xml:space="preserve">        </w:t>
            </w:r>
            <w:r w:rsidRPr="00064EB5">
              <w:rPr>
                <w:rFonts w:hAnsi="굴림체" w:hint="eastAsia"/>
                <w:color w:val="660E7A"/>
                <w:sz w:val="18"/>
                <w:szCs w:val="18"/>
              </w:rPr>
              <w:t>android</w:t>
            </w:r>
            <w:r w:rsidRPr="00064EB5">
              <w:rPr>
                <w:rFonts w:hAnsi="굴림체" w:hint="eastAsia"/>
                <w:color w:val="0000FF"/>
                <w:sz w:val="18"/>
                <w:szCs w:val="18"/>
              </w:rPr>
              <w:t>:title=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 xml:space="preserve">"@string/action_memo" </w:t>
            </w:r>
            <w:r w:rsidRPr="00064EB5">
              <w:rPr>
                <w:rFonts w:hAnsi="굴림체" w:hint="eastAsia"/>
                <w:color w:val="660E7A"/>
                <w:sz w:val="18"/>
                <w:szCs w:val="18"/>
              </w:rPr>
              <w:t>app</w:t>
            </w:r>
            <w:r w:rsidRPr="00064EB5">
              <w:rPr>
                <w:rFonts w:hAnsi="굴림체" w:hint="eastAsia"/>
                <w:color w:val="0000FF"/>
                <w:sz w:val="18"/>
                <w:szCs w:val="18"/>
              </w:rPr>
              <w:t>:showAsAction=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>"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  <w:shd w:val="clear" w:color="auto" w:fill="FFFF99"/>
              </w:rPr>
              <w:t>never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 xml:space="preserve">" 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/&gt;</w:t>
            </w:r>
          </w:p>
          <w:p w14:paraId="6C15A397" w14:textId="2517E83B" w:rsidR="00064EB5" w:rsidRDefault="00064EB5" w:rsidP="00064EB5">
            <w:pPr>
              <w:pStyle w:val="a1"/>
              <w:shd w:val="clear" w:color="auto" w:fill="FFFF99"/>
              <w:rPr>
                <w:rFonts w:hAnsi="굴림체" w:hint="eastAsia"/>
                <w:color w:val="008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&lt;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item </w:t>
            </w:r>
            <w:r w:rsidRPr="00064EB5">
              <w:rPr>
                <w:rFonts w:hAnsi="굴림체" w:hint="eastAsia"/>
                <w:color w:val="660E7A"/>
                <w:sz w:val="18"/>
                <w:szCs w:val="18"/>
              </w:rPr>
              <w:t>android</w:t>
            </w:r>
            <w:r w:rsidRPr="00064EB5">
              <w:rPr>
                <w:rFonts w:hAnsi="굴림체" w:hint="eastAsia"/>
                <w:color w:val="0000FF"/>
                <w:sz w:val="18"/>
                <w:szCs w:val="18"/>
              </w:rPr>
              <w:t>:id=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>"@+id/action_buttons"</w:t>
            </w:r>
          </w:p>
          <w:p w14:paraId="34C482FD" w14:textId="77777777" w:rsidR="00064EB5" w:rsidRDefault="00064EB5" w:rsidP="00064EB5">
            <w:pPr>
              <w:pStyle w:val="a1"/>
              <w:shd w:val="clear" w:color="auto" w:fill="FFFF99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 xml:space="preserve">        </w:t>
            </w:r>
            <w:r w:rsidRPr="00064EB5">
              <w:rPr>
                <w:rFonts w:hAnsi="굴림체" w:hint="eastAsia"/>
                <w:color w:val="660E7A"/>
                <w:sz w:val="18"/>
                <w:szCs w:val="18"/>
              </w:rPr>
              <w:t>android</w:t>
            </w:r>
            <w:r w:rsidRPr="00064EB5">
              <w:rPr>
                <w:rFonts w:hAnsi="굴림체" w:hint="eastAsia"/>
                <w:color w:val="0000FF"/>
                <w:sz w:val="18"/>
                <w:szCs w:val="18"/>
              </w:rPr>
              <w:t>:title=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 xml:space="preserve">"@string/action_buttons" </w:t>
            </w:r>
            <w:r w:rsidRPr="00064EB5">
              <w:rPr>
                <w:rFonts w:hAnsi="굴림체" w:hint="eastAsia"/>
                <w:color w:val="660E7A"/>
                <w:sz w:val="18"/>
                <w:szCs w:val="18"/>
              </w:rPr>
              <w:t>app</w:t>
            </w:r>
            <w:r w:rsidRPr="00064EB5">
              <w:rPr>
                <w:rFonts w:hAnsi="굴림체" w:hint="eastAsia"/>
                <w:color w:val="0000FF"/>
                <w:sz w:val="18"/>
                <w:szCs w:val="18"/>
              </w:rPr>
              <w:t>:showAsAction=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 xml:space="preserve">"never" 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/&gt;</w:t>
            </w:r>
          </w:p>
          <w:p w14:paraId="05E49F85" w14:textId="77777777" w:rsid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</w:p>
          <w:p w14:paraId="71BE2A77" w14:textId="71E1FE45" w:rsidR="00064EB5" w:rsidRPr="00064EB5" w:rsidRDefault="00064EB5" w:rsidP="00064EB5">
            <w:pPr>
              <w:pStyle w:val="a1"/>
              <w:rPr>
                <w:rFonts w:hAnsi="굴림체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&lt;/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>menu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&gt;</w:t>
            </w:r>
          </w:p>
          <w:p w14:paraId="1AA7F06A" w14:textId="77777777" w:rsidR="009C38F3" w:rsidRPr="00064EB5" w:rsidRDefault="009C38F3" w:rsidP="00064EB5">
            <w:pPr>
              <w:pStyle w:val="a1"/>
            </w:pPr>
          </w:p>
        </w:tc>
      </w:tr>
    </w:tbl>
    <w:p w14:paraId="2DBB1AD7" w14:textId="61A0E590" w:rsidR="009C38F3" w:rsidRPr="009C38F3" w:rsidRDefault="009C38F3" w:rsidP="009C38F3"/>
    <w:p w14:paraId="7493A152" w14:textId="2A571304" w:rsidR="009C38F3" w:rsidRDefault="009C38F3" w:rsidP="009C38F3">
      <w:r w:rsidRPr="009C38F3">
        <w:rPr>
          <w:rFonts w:hint="eastAsia"/>
        </w:rPr>
        <w:t>(줄</w:t>
      </w:r>
      <w:r>
        <w:rPr>
          <w:rFonts w:hint="eastAsia"/>
        </w:rPr>
        <w:t xml:space="preserve">9~10) </w:t>
      </w:r>
      <w:r w:rsidR="00A2459C">
        <w:rPr>
          <w:rFonts w:hint="eastAsia"/>
        </w:rPr>
        <w:t>새 메뉴 항목을 추가하였다.</w:t>
      </w:r>
    </w:p>
    <w:p w14:paraId="69814250" w14:textId="629016F2" w:rsidR="00A2459C" w:rsidRDefault="00A2459C" w:rsidP="009C38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4616"/>
      </w:tblGrid>
      <w:tr w:rsidR="00A2459C" w:rsidRPr="00A2459C" w14:paraId="4C8DEDFD" w14:textId="77777777" w:rsidTr="00A2459C">
        <w:tc>
          <w:tcPr>
            <w:tcW w:w="0" w:type="auto"/>
            <w:shd w:val="clear" w:color="auto" w:fill="F2F2F2" w:themeFill="background1" w:themeFillShade="F2"/>
          </w:tcPr>
          <w:p w14:paraId="709611E2" w14:textId="77777777" w:rsidR="00A2459C" w:rsidRPr="00A2459C" w:rsidRDefault="00A2459C" w:rsidP="002B3CA2">
            <w:r w:rsidRPr="00A2459C">
              <w:rPr>
                <w:rFonts w:hint="eastAsia"/>
              </w:rPr>
              <w:t>애트리뷰트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838F7F9" w14:textId="77777777" w:rsidR="00A2459C" w:rsidRPr="00A2459C" w:rsidRDefault="00A2459C" w:rsidP="002B3CA2">
            <w:r w:rsidRPr="00A2459C">
              <w:rPr>
                <w:rFonts w:hint="eastAsia"/>
              </w:rPr>
              <w:t>설명</w:t>
            </w:r>
          </w:p>
        </w:tc>
      </w:tr>
      <w:tr w:rsidR="00A2459C" w:rsidRPr="00A2459C" w14:paraId="3C4E6DAE" w14:textId="77777777" w:rsidTr="00A2459C">
        <w:tc>
          <w:tcPr>
            <w:tcW w:w="0" w:type="auto"/>
          </w:tcPr>
          <w:p w14:paraId="7BEFD747" w14:textId="77777777" w:rsidR="00A2459C" w:rsidRPr="00A2459C" w:rsidRDefault="00A2459C" w:rsidP="002B3CA2">
            <w:r w:rsidRPr="00A2459C"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14:paraId="3B22ACDD" w14:textId="77777777" w:rsidR="00A2459C" w:rsidRPr="00A2459C" w:rsidRDefault="00A2459C" w:rsidP="002B3CA2">
            <w:r w:rsidRPr="00A2459C">
              <w:rPr>
                <w:rFonts w:hint="eastAsia"/>
              </w:rPr>
              <w:t xml:space="preserve">메뉴 항목의 </w:t>
            </w:r>
            <w:r w:rsidRPr="00A2459C">
              <w:t>id</w:t>
            </w:r>
          </w:p>
        </w:tc>
      </w:tr>
      <w:tr w:rsidR="00A2459C" w:rsidRPr="00A2459C" w14:paraId="692B8EC9" w14:textId="77777777" w:rsidTr="00A2459C">
        <w:tc>
          <w:tcPr>
            <w:tcW w:w="0" w:type="auto"/>
          </w:tcPr>
          <w:p w14:paraId="27D28C6C" w14:textId="77777777" w:rsidR="00A2459C" w:rsidRPr="00A2459C" w:rsidRDefault="00A2459C" w:rsidP="002B3CA2">
            <w:r w:rsidRPr="00A2459C">
              <w:t>title</w:t>
            </w:r>
          </w:p>
        </w:tc>
        <w:tc>
          <w:tcPr>
            <w:tcW w:w="0" w:type="auto"/>
          </w:tcPr>
          <w:p w14:paraId="5361C767" w14:textId="77777777" w:rsidR="00A2459C" w:rsidRPr="00A2459C" w:rsidRDefault="00A2459C" w:rsidP="002B3CA2">
            <w:r w:rsidRPr="00A2459C">
              <w:rPr>
                <w:rFonts w:hint="eastAsia"/>
              </w:rPr>
              <w:t xml:space="preserve">메뉴 항목에 표시할 텍스트의 문자열 리소스 </w:t>
            </w:r>
            <w:r w:rsidRPr="00A2459C">
              <w:t>id</w:t>
            </w:r>
          </w:p>
        </w:tc>
      </w:tr>
      <w:tr w:rsidR="00A2459C" w:rsidRPr="00A2459C" w14:paraId="497DD216" w14:textId="77777777" w:rsidTr="00A2459C">
        <w:tc>
          <w:tcPr>
            <w:tcW w:w="0" w:type="auto"/>
          </w:tcPr>
          <w:p w14:paraId="4711A317" w14:textId="77777777" w:rsidR="00A2459C" w:rsidRPr="00A2459C" w:rsidRDefault="00A2459C" w:rsidP="002B3CA2">
            <w:r w:rsidRPr="00A2459C">
              <w:t>showAsAction</w:t>
            </w:r>
          </w:p>
        </w:tc>
        <w:tc>
          <w:tcPr>
            <w:tcW w:w="0" w:type="auto"/>
          </w:tcPr>
          <w:p w14:paraId="0AAA7CAE" w14:textId="77777777" w:rsidR="00A2459C" w:rsidRPr="00A2459C" w:rsidRDefault="00A2459C" w:rsidP="002B3CA2">
            <w:pPr>
              <w:rPr>
                <w:b/>
              </w:rPr>
            </w:pPr>
            <w:r w:rsidRPr="00A2459C">
              <w:rPr>
                <w:rFonts w:hint="eastAsia"/>
              </w:rPr>
              <w:t>메뉴 항목을 어떻게 표시할지 지정하는 옵션</w:t>
            </w:r>
          </w:p>
        </w:tc>
      </w:tr>
    </w:tbl>
    <w:p w14:paraId="7E01721C" w14:textId="40000235" w:rsidR="009C38F3" w:rsidRDefault="009C38F3" w:rsidP="009C38F3"/>
    <w:p w14:paraId="5B617D13" w14:textId="021899C7" w:rsidR="00C46127" w:rsidRDefault="00C46127" w:rsidP="009C38F3"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 xml:space="preserve">파일에서 문자열 리소스 </w:t>
      </w:r>
      <w:r>
        <w:t xml:space="preserve">id </w:t>
      </w:r>
      <w:r w:rsidR="000A7474">
        <w:t xml:space="preserve"> </w:t>
      </w:r>
      <w:r>
        <w:t>: @string/action_buttons</w:t>
      </w:r>
    </w:p>
    <w:p w14:paraId="6EFD7DBB" w14:textId="771C65E6" w:rsidR="00A2459C" w:rsidRDefault="00A2459C" w:rsidP="009C38F3"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 xml:space="preserve">파일에서 메뉴의 </w:t>
      </w:r>
      <w:r>
        <w:t>id</w:t>
      </w:r>
      <w:r w:rsidR="00C46127">
        <w:t xml:space="preserve">       </w:t>
      </w:r>
      <w:r>
        <w:t xml:space="preserve"> </w:t>
      </w:r>
      <w:r w:rsidR="000A7474">
        <w:t xml:space="preserve"> </w:t>
      </w:r>
      <w:r>
        <w:t>: @+id/action_buttons</w:t>
      </w:r>
    </w:p>
    <w:p w14:paraId="7947B7A5" w14:textId="7663AFD3" w:rsidR="000A7474" w:rsidRDefault="000A7474" w:rsidP="009C38F3">
      <w:r>
        <w:t xml:space="preserve">java </w:t>
      </w:r>
      <w:r>
        <w:rPr>
          <w:rFonts w:hint="eastAsia"/>
        </w:rPr>
        <w:t xml:space="preserve">파일에서 문자열 리소스 </w:t>
      </w:r>
      <w:r>
        <w:t xml:space="preserve">id : </w:t>
      </w:r>
      <w:r w:rsidR="004F2DBB">
        <w:t>R</w:t>
      </w:r>
      <w:r>
        <w:t>.string.action_buttons</w:t>
      </w:r>
    </w:p>
    <w:p w14:paraId="1F8C6DEE" w14:textId="5E1F6BA3" w:rsidR="00A2459C" w:rsidRDefault="00A2459C" w:rsidP="009C38F3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 xml:space="preserve">파일에서 메뉴의 </w:t>
      </w:r>
      <w:r>
        <w:t>id</w:t>
      </w:r>
      <w:r w:rsidR="00C46127">
        <w:t xml:space="preserve">      </w:t>
      </w:r>
      <w:r w:rsidR="000A7474">
        <w:t xml:space="preserve"> </w:t>
      </w:r>
      <w:r>
        <w:t xml:space="preserve"> : R.id.action_buttons</w:t>
      </w:r>
    </w:p>
    <w:p w14:paraId="6448ED7B" w14:textId="4C227391" w:rsidR="00A2459C" w:rsidRDefault="00A2459C" w:rsidP="009C38F3"/>
    <w:p w14:paraId="43DAF435" w14:textId="694CFABC" w:rsidR="00E6096B" w:rsidRDefault="00A2459C" w:rsidP="009C38F3">
      <w:r>
        <w:t xml:space="preserve">showAsAction </w:t>
      </w:r>
      <w:r>
        <w:rPr>
          <w:rFonts w:hint="eastAsia"/>
        </w:rPr>
        <w:t xml:space="preserve">옵션 값이 </w:t>
      </w:r>
      <w:r>
        <w:t xml:space="preserve">"never" </w:t>
      </w:r>
      <w:r>
        <w:rPr>
          <w:rFonts w:hint="eastAsia"/>
        </w:rPr>
        <w:t>이면,</w:t>
      </w:r>
      <w:r>
        <w:t xml:space="preserve"> </w:t>
      </w:r>
      <w:r w:rsidR="00E6096B">
        <w:rPr>
          <w:rFonts w:hint="eastAsia"/>
        </w:rPr>
        <w:t xml:space="preserve">처음에 </w:t>
      </w:r>
      <w:r w:rsidR="00C8170D">
        <w:rPr>
          <w:rFonts w:hint="eastAsia"/>
        </w:rPr>
        <w:t>메뉴</w:t>
      </w:r>
      <w:r w:rsidR="00E6096B"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0473C1B7" wp14:editId="4B0EBA81">
            <wp:extent cx="36830" cy="124460"/>
            <wp:effectExtent l="0" t="0" r="127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E6096B">
        <w:rPr>
          <w:rFonts w:hint="eastAsia"/>
        </w:rPr>
        <w:t>아이콘</w:t>
      </w:r>
      <w:r>
        <w:rPr>
          <w:rFonts w:hint="eastAsia"/>
        </w:rPr>
        <w:t>으로</w:t>
      </w:r>
      <w:r w:rsidR="00E6096B">
        <w:rPr>
          <w:rFonts w:hint="eastAsia"/>
        </w:rPr>
        <w:t>만</w:t>
      </w:r>
      <w:r>
        <w:rPr>
          <w:rFonts w:hint="eastAsia"/>
        </w:rPr>
        <w:t xml:space="preserve"> 표시되고,</w:t>
      </w:r>
    </w:p>
    <w:p w14:paraId="60B85658" w14:textId="1014CAFC" w:rsidR="00A2459C" w:rsidRDefault="00A2459C" w:rsidP="009C38F3">
      <w:r>
        <w:t xml:space="preserve"> </w:t>
      </w:r>
      <w:r>
        <w:rPr>
          <w:noProof/>
        </w:rPr>
        <w:drawing>
          <wp:inline distT="0" distB="0" distL="0" distR="0" wp14:anchorId="707331C7" wp14:editId="73BA2882">
            <wp:extent cx="36830" cy="124460"/>
            <wp:effectExtent l="0" t="0" r="127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E6096B">
        <w:rPr>
          <w:rFonts w:hint="eastAsia"/>
        </w:rPr>
        <w:t>아이콘</w:t>
      </w:r>
      <w:r>
        <w:rPr>
          <w:rFonts w:hint="eastAsia"/>
        </w:rPr>
        <w:t>을 클릭</w:t>
      </w:r>
      <w:r w:rsidR="00E6096B">
        <w:rPr>
          <w:rFonts w:hint="eastAsia"/>
        </w:rPr>
        <w:t xml:space="preserve">해야 메뉴 항목 전체가 </w:t>
      </w:r>
      <w:r>
        <w:rPr>
          <w:rFonts w:hint="eastAsia"/>
        </w:rPr>
        <w:t>나타난다.</w:t>
      </w:r>
    </w:p>
    <w:p w14:paraId="39E24FC0" w14:textId="77777777" w:rsidR="00E12FB0" w:rsidRDefault="00E12FB0" w:rsidP="00E12FB0">
      <w:r>
        <w:rPr>
          <w:rFonts w:hint="eastAsia"/>
        </w:rPr>
        <w:t>안드로이드 화면 상단에 메뉴가 표시되는 제목 줄을 액션바(</w:t>
      </w:r>
      <w:r>
        <w:t>actionbar)</w:t>
      </w:r>
      <w:r>
        <w:rPr>
          <w:rFonts w:hint="eastAsia"/>
        </w:rPr>
        <w:t>라고 부른다.</w:t>
      </w:r>
    </w:p>
    <w:p w14:paraId="3A1A561D" w14:textId="77777777" w:rsidR="00E12FB0" w:rsidRDefault="00E12FB0" w:rsidP="00E12FB0">
      <w:r>
        <w:rPr>
          <w:rFonts w:hint="eastAsia"/>
        </w:rPr>
        <w:t xml:space="preserve">액션바에 표시되는 </w:t>
      </w:r>
      <w:r>
        <w:rPr>
          <w:noProof/>
        </w:rPr>
        <w:drawing>
          <wp:inline distT="0" distB="0" distL="0" distR="0" wp14:anchorId="1F665674" wp14:editId="340F514B">
            <wp:extent cx="36830" cy="124460"/>
            <wp:effectExtent l="0" t="0" r="127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아이콘을</w:t>
      </w:r>
      <w:r>
        <w:t xml:space="preserve">, </w:t>
      </w:r>
      <w:r>
        <w:rPr>
          <w:rFonts w:hint="eastAsia"/>
        </w:rPr>
        <w:t>액션바 오버플로우 아이콘이라고 부른다.</w:t>
      </w:r>
    </w:p>
    <w:p w14:paraId="2A093337" w14:textId="77777777" w:rsidR="00E6096B" w:rsidRPr="00E12FB0" w:rsidRDefault="00E6096B" w:rsidP="009C38F3"/>
    <w:p w14:paraId="5CBA52BD" w14:textId="17B5F6FA" w:rsidR="00E6096B" w:rsidRDefault="00E6096B" w:rsidP="009C38F3">
      <w:r>
        <w:rPr>
          <w:rFonts w:hint="eastAsia"/>
        </w:rPr>
        <w:t>그런데</w:t>
      </w:r>
      <w:r>
        <w:t xml:space="preserve"> </w:t>
      </w:r>
      <w:r w:rsidR="00064EB5">
        <w:rPr>
          <w:rFonts w:hint="eastAsia"/>
        </w:rPr>
        <w:t>구형</w:t>
      </w:r>
      <w:r>
        <w:rPr>
          <w:rFonts w:hint="eastAsia"/>
        </w:rPr>
        <w:t xml:space="preserve"> 스마트폰에서는 </w:t>
      </w:r>
      <w:r>
        <w:t xml:space="preserve"> </w:t>
      </w:r>
      <w:r>
        <w:rPr>
          <w:noProof/>
        </w:rPr>
        <w:drawing>
          <wp:inline distT="0" distB="0" distL="0" distR="0" wp14:anchorId="2FF64996" wp14:editId="1671C9C0">
            <wp:extent cx="36830" cy="124460"/>
            <wp:effectExtent l="0" t="0" r="127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아이콘이 화면에 보이지 않을 수도 있다.</w:t>
      </w:r>
    </w:p>
    <w:p w14:paraId="3771605C" w14:textId="4283AD52" w:rsidR="00C8170D" w:rsidRDefault="00E6096B" w:rsidP="009C38F3">
      <w:r>
        <w:rPr>
          <w:rFonts w:hint="eastAsia"/>
        </w:rPr>
        <w:t xml:space="preserve">스마트폰에 </w:t>
      </w:r>
      <w:r w:rsidR="00C8170D">
        <w:rPr>
          <w:rFonts w:hint="eastAsia"/>
        </w:rPr>
        <w:t>백(</w:t>
      </w:r>
      <w:r w:rsidR="00C8170D">
        <w:t xml:space="preserve">back) </w:t>
      </w:r>
      <w:r w:rsidR="00C8170D">
        <w:rPr>
          <w:rFonts w:hint="eastAsia"/>
        </w:rPr>
        <w:t>버튼과 메뉴 버튼이 달려 있는 구형 스마트폰의 경우에는</w:t>
      </w:r>
    </w:p>
    <w:p w14:paraId="56D0EA09" w14:textId="36879946" w:rsidR="00C8170D" w:rsidRDefault="00C8170D" w:rsidP="009C38F3">
      <w:r>
        <w:rPr>
          <w:noProof/>
        </w:rPr>
        <w:drawing>
          <wp:inline distT="0" distB="0" distL="0" distR="0" wp14:anchorId="4C096F30" wp14:editId="20FB646C">
            <wp:extent cx="36830" cy="124460"/>
            <wp:effectExtent l="0" t="0" r="127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액션바 오버플로우 아이콘</w:t>
      </w:r>
      <w:r w:rsidR="00E12FB0">
        <w:rPr>
          <w:rFonts w:hint="eastAsia"/>
        </w:rPr>
        <w:t>이</w:t>
      </w:r>
      <w:r>
        <w:rPr>
          <w:rFonts w:hint="eastAsia"/>
        </w:rPr>
        <w:t xml:space="preserve"> 화면에 표시되지 않는다.</w:t>
      </w:r>
    </w:p>
    <w:p w14:paraId="4A60F48C" w14:textId="486DEC98" w:rsidR="00C8170D" w:rsidRDefault="00C8170D" w:rsidP="009C38F3">
      <w:r>
        <w:rPr>
          <w:rFonts w:hint="eastAsia"/>
        </w:rPr>
        <w:t>메뉴가 나타나게 하려면</w:t>
      </w:r>
      <w:r w:rsidR="002B3CA2">
        <w:rPr>
          <w:rFonts w:hint="eastAsia"/>
        </w:rPr>
        <w:t xml:space="preserve"> 스마트폰에 달려있는</w:t>
      </w:r>
      <w:r>
        <w:rPr>
          <w:rFonts w:hint="eastAsia"/>
        </w:rPr>
        <w:t xml:space="preserve"> 메뉴 버튼을 눌러야 한다.</w:t>
      </w:r>
    </w:p>
    <w:p w14:paraId="6CFACA30" w14:textId="037B9BE2" w:rsidR="00C8170D" w:rsidRDefault="00C8170D" w:rsidP="009C38F3"/>
    <w:p w14:paraId="3817D364" w14:textId="77777777" w:rsidR="00C8170D" w:rsidRDefault="00C8170D" w:rsidP="009C38F3"/>
    <w:p w14:paraId="503A09B7" w14:textId="17A1C230" w:rsidR="00A2459C" w:rsidRDefault="00A2459C" w:rsidP="009C38F3"/>
    <w:p w14:paraId="33A36DFA" w14:textId="77777777" w:rsidR="00A2459C" w:rsidRDefault="00A2459C" w:rsidP="009C38F3"/>
    <w:p w14:paraId="6B156E5E" w14:textId="562FB80C" w:rsidR="00A2459C" w:rsidRDefault="00A2459C" w:rsidP="009C38F3"/>
    <w:p w14:paraId="7FB47A60" w14:textId="77777777" w:rsidR="00A2459C" w:rsidRPr="00A2459C" w:rsidRDefault="00A2459C" w:rsidP="009C38F3"/>
    <w:p w14:paraId="18838B5E" w14:textId="2319F7D1" w:rsidR="009C38F3" w:rsidRDefault="009C38F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644BFF4" w14:textId="77777777" w:rsidR="009C38F3" w:rsidRPr="00171CD4" w:rsidRDefault="009C38F3" w:rsidP="009C38F3"/>
    <w:p w14:paraId="09865DE8" w14:textId="77777777" w:rsidR="009C38F3" w:rsidRDefault="009C38F3" w:rsidP="00344C8E">
      <w:pPr>
        <w:pStyle w:val="Heading2"/>
      </w:pPr>
      <w:bookmarkStart w:id="14" w:name="_Toc491880364"/>
      <w:r>
        <w:rPr>
          <w:rFonts w:hint="eastAsia"/>
        </w:rPr>
        <w:t>화면 전환 기능 구현</w:t>
      </w:r>
      <w:bookmarkEnd w:id="12"/>
      <w:bookmarkEnd w:id="14"/>
    </w:p>
    <w:p w14:paraId="02CD4F13" w14:textId="60FBCC24" w:rsidR="009C38F3" w:rsidRDefault="009C38F3" w:rsidP="009C38F3">
      <w:r>
        <w:rPr>
          <w:rFonts w:hint="eastAsia"/>
        </w:rPr>
        <w:t>MainActivty</w:t>
      </w:r>
      <w:r>
        <w:t xml:space="preserve"> </w:t>
      </w:r>
      <w:r>
        <w:rPr>
          <w:rFonts w:hint="eastAsia"/>
        </w:rPr>
        <w:t xml:space="preserve">화면에서 메모장 메뉴를 클릭하면 </w:t>
      </w:r>
      <w:r w:rsidR="00DA044B">
        <w:t>Button</w:t>
      </w:r>
      <w:r>
        <w:t xml:space="preserve">Activity </w:t>
      </w:r>
      <w:r>
        <w:rPr>
          <w:rFonts w:hint="eastAsia"/>
        </w:rPr>
        <w:t>화면으로 넘어가는 기능을 구현하자.</w:t>
      </w:r>
    </w:p>
    <w:p w14:paraId="195F2B73" w14:textId="77777777" w:rsidR="009C38F3" w:rsidRPr="009013B4" w:rsidRDefault="009C38F3" w:rsidP="009C38F3"/>
    <w:p w14:paraId="7312A04F" w14:textId="77777777" w:rsidR="009C38F3" w:rsidRDefault="009C38F3" w:rsidP="009C38F3">
      <w:pPr>
        <w:rPr>
          <w:b/>
        </w:rPr>
      </w:pPr>
      <w:r w:rsidRPr="00562DE1">
        <w:rPr>
          <w:rFonts w:hint="eastAsia"/>
          <w:b/>
        </w:rPr>
        <w:t>MainAc</w:t>
      </w:r>
      <w:r w:rsidRPr="00562DE1">
        <w:rPr>
          <w:b/>
        </w:rPr>
        <w:t>tivity.java</w:t>
      </w:r>
      <w:r>
        <w:rPr>
          <w:b/>
        </w:rPr>
        <w:t xml:space="preserve"> </w:t>
      </w:r>
      <w:r>
        <w:rPr>
          <w:rFonts w:hint="eastAsia"/>
          <w:b/>
        </w:rPr>
        <w:t>수정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9C38F3" w14:paraId="14D2FD8A" w14:textId="77777777" w:rsidTr="009C38F3">
        <w:tc>
          <w:tcPr>
            <w:tcW w:w="426" w:type="dxa"/>
          </w:tcPr>
          <w:p w14:paraId="2C9CFD1F" w14:textId="77777777" w:rsidR="009C38F3" w:rsidRPr="00185935" w:rsidRDefault="009C38F3" w:rsidP="00064EB5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1DA76302" w14:textId="77777777" w:rsidR="009C38F3" w:rsidRPr="00185935" w:rsidRDefault="009C38F3" w:rsidP="00064EB5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398E07E9" w14:textId="77777777" w:rsidR="009C38F3" w:rsidRPr="00185935" w:rsidRDefault="009C38F3" w:rsidP="00064EB5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18D25ABA" w14:textId="77777777" w:rsidR="009C38F3" w:rsidRPr="00185935" w:rsidRDefault="009C38F3" w:rsidP="00064EB5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58EF4652" w14:textId="77777777" w:rsidR="009C38F3" w:rsidRPr="00185935" w:rsidRDefault="009C38F3" w:rsidP="00064EB5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6E698CD5" w14:textId="77777777" w:rsidR="009C38F3" w:rsidRPr="00185935" w:rsidRDefault="009C38F3" w:rsidP="00064EB5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624CA76F" w14:textId="77777777" w:rsidR="009C38F3" w:rsidRPr="00185935" w:rsidRDefault="009C38F3" w:rsidP="00064EB5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31C0486F" w14:textId="77777777" w:rsidR="009C38F3" w:rsidRPr="00185935" w:rsidRDefault="009C38F3" w:rsidP="00064EB5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38A78E82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0F12F64F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657FE972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772BB5D1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62EB1958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70384013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38FF0373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2A343802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3055676A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576D1A4F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0F972983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35202DC7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2E89050F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5993DB27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184B44AE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1A969510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1DE15617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68B06A93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52F56869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2BB36A46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1D00C903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422C39CD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35B252C7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151E65F3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32</w:t>
            </w:r>
          </w:p>
          <w:p w14:paraId="4A39E3F5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33</w:t>
            </w:r>
          </w:p>
          <w:p w14:paraId="29EB0F30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34</w:t>
            </w:r>
          </w:p>
          <w:p w14:paraId="39B26E78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35</w:t>
            </w:r>
          </w:p>
          <w:p w14:paraId="0D44B6C2" w14:textId="77777777" w:rsidR="009C38F3" w:rsidRDefault="009C38F3" w:rsidP="00064EB5">
            <w:pPr>
              <w:pStyle w:val="a1"/>
            </w:pPr>
            <w:r>
              <w:rPr>
                <w:rFonts w:hint="eastAsia"/>
              </w:rPr>
              <w:t>36</w:t>
            </w:r>
          </w:p>
          <w:p w14:paraId="2023D6B1" w14:textId="5C62D3AC" w:rsidR="009C38F3" w:rsidRDefault="009C38F3" w:rsidP="00064EB5">
            <w:pPr>
              <w:pStyle w:val="a1"/>
            </w:pPr>
            <w:r>
              <w:rPr>
                <w:rFonts w:hint="eastAsia"/>
              </w:rPr>
              <w:t>37</w:t>
            </w:r>
          </w:p>
          <w:p w14:paraId="565F4D2B" w14:textId="016DF7B9" w:rsidR="00A2459C" w:rsidRDefault="00A2459C" w:rsidP="00064EB5">
            <w:pPr>
              <w:pStyle w:val="a1"/>
            </w:pPr>
            <w:r>
              <w:t>38</w:t>
            </w:r>
          </w:p>
          <w:p w14:paraId="72C52FFF" w14:textId="3FA1CDFB" w:rsidR="00A2459C" w:rsidRDefault="00A2459C" w:rsidP="00064EB5">
            <w:pPr>
              <w:pStyle w:val="a1"/>
            </w:pPr>
            <w:r>
              <w:t>39</w:t>
            </w:r>
          </w:p>
          <w:p w14:paraId="3D67EFF3" w14:textId="1027AE8F" w:rsidR="00A2459C" w:rsidRDefault="00A2459C" w:rsidP="00064EB5">
            <w:pPr>
              <w:pStyle w:val="a1"/>
            </w:pPr>
            <w:r>
              <w:t>40</w:t>
            </w:r>
          </w:p>
          <w:p w14:paraId="5D605A45" w14:textId="37227884" w:rsidR="00A2459C" w:rsidRDefault="00A2459C" w:rsidP="00064EB5">
            <w:pPr>
              <w:pStyle w:val="a1"/>
            </w:pPr>
            <w:r>
              <w:t>41</w:t>
            </w:r>
          </w:p>
          <w:p w14:paraId="19F01035" w14:textId="77777777" w:rsidR="009C38F3" w:rsidRPr="00185935" w:rsidRDefault="009C38F3" w:rsidP="00064EB5">
            <w:pPr>
              <w:pStyle w:val="a1"/>
            </w:pPr>
          </w:p>
        </w:tc>
        <w:tc>
          <w:tcPr>
            <w:tcW w:w="10631" w:type="dxa"/>
          </w:tcPr>
          <w:p w14:paraId="77E1BB19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package 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net.skhu.e02views;</w:t>
            </w:r>
          </w:p>
          <w:p w14:paraId="3A36683B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</w:p>
          <w:p w14:paraId="20E0EE10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import 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android.content.Intent;</w:t>
            </w:r>
          </w:p>
          <w:p w14:paraId="21192A5B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import 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android.support.v7.app.AppCompatActivity;</w:t>
            </w:r>
          </w:p>
          <w:p w14:paraId="474562E2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import 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android.os.Bundle;</w:t>
            </w:r>
          </w:p>
          <w:p w14:paraId="38F90746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import 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android.view.Menu;</w:t>
            </w:r>
          </w:p>
          <w:p w14:paraId="35CBDE28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import 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android.view.MenuItem;</w:t>
            </w:r>
          </w:p>
          <w:p w14:paraId="1D9C23F7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import 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android.widget.Toast;</w:t>
            </w:r>
          </w:p>
          <w:p w14:paraId="0046B2B9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</w:p>
          <w:p w14:paraId="2ED2D45F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public class 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MainActivity 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extends 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AppCompatActivity {</w:t>
            </w:r>
          </w:p>
          <w:p w14:paraId="0CF75AC1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</w:p>
          <w:p w14:paraId="17F425FF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808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</w:t>
            </w:r>
            <w:r w:rsidRPr="00064EB5">
              <w:rPr>
                <w:rFonts w:hAnsi="굴림체" w:hint="eastAsia"/>
                <w:color w:val="808000"/>
                <w:sz w:val="18"/>
                <w:szCs w:val="18"/>
              </w:rPr>
              <w:t>@Override</w:t>
            </w:r>
          </w:p>
          <w:p w14:paraId="365F2169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808000"/>
                <w:sz w:val="18"/>
                <w:szCs w:val="18"/>
              </w:rPr>
              <w:t xml:space="preserve">    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protected void 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onCreate(Bundle savedInstanceState) {</w:t>
            </w:r>
          </w:p>
          <w:p w14:paraId="3F08507A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>super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.onCreate(savedInstanceState);</w:t>
            </w:r>
          </w:p>
          <w:p w14:paraId="6389B1A3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setContentView(R.layout.</w:t>
            </w:r>
            <w:r w:rsidRPr="00064EB5">
              <w:rPr>
                <w:rFonts w:hAnsi="굴림체" w:hint="eastAsia"/>
                <w:i/>
                <w:iCs/>
                <w:color w:val="660E7A"/>
                <w:sz w:val="18"/>
                <w:szCs w:val="18"/>
              </w:rPr>
              <w:t>activity_main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);</w:t>
            </w:r>
          </w:p>
          <w:p w14:paraId="5EE3E3A2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}</w:t>
            </w:r>
          </w:p>
          <w:p w14:paraId="1B380150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</w:p>
          <w:p w14:paraId="182DC7EC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808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</w:t>
            </w:r>
            <w:r w:rsidRPr="00064EB5">
              <w:rPr>
                <w:rFonts w:hAnsi="굴림체" w:hint="eastAsia"/>
                <w:color w:val="808000"/>
                <w:sz w:val="18"/>
                <w:szCs w:val="18"/>
              </w:rPr>
              <w:t>@Override</w:t>
            </w:r>
          </w:p>
          <w:p w14:paraId="6120BBF1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808000"/>
                <w:sz w:val="18"/>
                <w:szCs w:val="18"/>
              </w:rPr>
              <w:t xml:space="preserve">    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public boolean 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onCreateOptionsMenu(Menu menu) {</w:t>
            </w:r>
          </w:p>
          <w:p w14:paraId="31EFA066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getMenuInflater().inflate(R.menu.</w:t>
            </w:r>
            <w:r w:rsidRPr="00064EB5">
              <w:rPr>
                <w:rFonts w:hAnsi="굴림체" w:hint="eastAsia"/>
                <w:i/>
                <w:iCs/>
                <w:color w:val="660E7A"/>
                <w:sz w:val="18"/>
                <w:szCs w:val="18"/>
              </w:rPr>
              <w:t>menu_main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, menu);</w:t>
            </w:r>
          </w:p>
          <w:p w14:paraId="1DA734A9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>return true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;</w:t>
            </w:r>
          </w:p>
          <w:p w14:paraId="26E3CCC4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}</w:t>
            </w:r>
          </w:p>
          <w:p w14:paraId="2594F83A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</w:p>
          <w:p w14:paraId="24F30B58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</w:t>
            </w:r>
            <w:r w:rsidRPr="00064EB5">
              <w:rPr>
                <w:rFonts w:hAnsi="굴림체" w:hint="eastAsia"/>
                <w:color w:val="808000"/>
                <w:sz w:val="18"/>
                <w:szCs w:val="18"/>
              </w:rPr>
              <w:t xml:space="preserve">@Override 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public boolean 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onOptionsItemSelected(MenuItem item) {</w:t>
            </w:r>
          </w:p>
          <w:p w14:paraId="7257FF04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int 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id = item.getItemId();</w:t>
            </w:r>
          </w:p>
          <w:p w14:paraId="6EF3BB25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if 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(id == R.id.</w:t>
            </w:r>
            <w:r w:rsidRPr="00064EB5">
              <w:rPr>
                <w:rFonts w:hAnsi="굴림체" w:hint="eastAsia"/>
                <w:i/>
                <w:iCs/>
                <w:color w:val="660E7A"/>
                <w:sz w:val="18"/>
                <w:szCs w:val="18"/>
              </w:rPr>
              <w:t>action_signUp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) {</w:t>
            </w:r>
          </w:p>
          <w:p w14:paraId="412DE8F0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    Intent intent = 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new 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Intent(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>this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, SignupActivity.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>class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);</w:t>
            </w:r>
          </w:p>
          <w:p w14:paraId="63FD94E5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    startActivity(intent);</w:t>
            </w:r>
          </w:p>
          <w:p w14:paraId="22261E1A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    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>return true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;</w:t>
            </w:r>
          </w:p>
          <w:p w14:paraId="419ADEB4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} 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else if 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(id == R.id.</w:t>
            </w:r>
            <w:r w:rsidRPr="00064EB5">
              <w:rPr>
                <w:rFonts w:hAnsi="굴림체" w:hint="eastAsia"/>
                <w:i/>
                <w:iCs/>
                <w:color w:val="660E7A"/>
                <w:sz w:val="18"/>
                <w:szCs w:val="18"/>
              </w:rPr>
              <w:t>action_memo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) {</w:t>
            </w:r>
          </w:p>
          <w:p w14:paraId="59C59BFA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    Intent intent = 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new 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Intent(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>this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, MemoActivity.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>class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);</w:t>
            </w:r>
          </w:p>
          <w:p w14:paraId="7D8332C8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    startActivity(intent);</w:t>
            </w:r>
          </w:p>
          <w:p w14:paraId="0EF97585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    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>return true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;</w:t>
            </w:r>
          </w:p>
          <w:p w14:paraId="0620F7CF" w14:textId="77777777" w:rsidR="00064EB5" w:rsidRPr="00064EB5" w:rsidRDefault="00064EB5" w:rsidP="00064EB5">
            <w:pPr>
              <w:pStyle w:val="a1"/>
              <w:shd w:val="clear" w:color="auto" w:fill="FFFF99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} 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else if 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(id == R.id.</w:t>
            </w:r>
            <w:r w:rsidRPr="00064EB5">
              <w:rPr>
                <w:rFonts w:hAnsi="굴림체" w:hint="eastAsia"/>
                <w:i/>
                <w:iCs/>
                <w:color w:val="660E7A"/>
                <w:sz w:val="18"/>
                <w:szCs w:val="18"/>
              </w:rPr>
              <w:t>action_buttons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) {</w:t>
            </w:r>
          </w:p>
          <w:p w14:paraId="685E90F4" w14:textId="77777777" w:rsidR="00064EB5" w:rsidRPr="00064EB5" w:rsidRDefault="00064EB5" w:rsidP="00064EB5">
            <w:pPr>
              <w:pStyle w:val="a1"/>
              <w:shd w:val="clear" w:color="auto" w:fill="FFFF99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    Intent intent = 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new 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Intent(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>this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, ButtonsActivity.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>class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);</w:t>
            </w:r>
          </w:p>
          <w:p w14:paraId="09967639" w14:textId="77777777" w:rsidR="00064EB5" w:rsidRPr="00064EB5" w:rsidRDefault="00064EB5" w:rsidP="00064EB5">
            <w:pPr>
              <w:pStyle w:val="a1"/>
              <w:shd w:val="clear" w:color="auto" w:fill="FFFF99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    startActivity(intent);</w:t>
            </w:r>
          </w:p>
          <w:p w14:paraId="3F76A64A" w14:textId="77777777" w:rsidR="00064EB5" w:rsidRPr="00064EB5" w:rsidRDefault="00064EB5" w:rsidP="00064EB5">
            <w:pPr>
              <w:pStyle w:val="a1"/>
              <w:shd w:val="clear" w:color="auto" w:fill="FFFF99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    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>return true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;</w:t>
            </w:r>
          </w:p>
          <w:p w14:paraId="46E6543E" w14:textId="77777777" w:rsidR="00064EB5" w:rsidRPr="00064EB5" w:rsidRDefault="00064EB5" w:rsidP="00064EB5">
            <w:pPr>
              <w:pStyle w:val="a1"/>
              <w:shd w:val="clear" w:color="auto" w:fill="FFFF99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}</w:t>
            </w:r>
          </w:p>
          <w:p w14:paraId="1D17D7F2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>return super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.onOptionsItemSelected(item);</w:t>
            </w:r>
          </w:p>
          <w:p w14:paraId="1B1F16B6" w14:textId="77777777" w:rsidR="00064EB5" w:rsidRPr="00064EB5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}</w:t>
            </w:r>
          </w:p>
          <w:p w14:paraId="5ED50EDD" w14:textId="36C41324" w:rsidR="00064EB5" w:rsidRPr="00064EB5" w:rsidRDefault="00064EB5" w:rsidP="00064EB5">
            <w:pPr>
              <w:pStyle w:val="a1"/>
              <w:rPr>
                <w:rFonts w:hAnsi="굴림체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}</w:t>
            </w:r>
          </w:p>
          <w:p w14:paraId="18B9392C" w14:textId="77777777" w:rsidR="009C38F3" w:rsidRPr="00064EB5" w:rsidRDefault="009C38F3" w:rsidP="00064EB5">
            <w:pPr>
              <w:pStyle w:val="a1"/>
            </w:pPr>
          </w:p>
        </w:tc>
      </w:tr>
    </w:tbl>
    <w:p w14:paraId="7D556594" w14:textId="77777777" w:rsidR="009C38F3" w:rsidRDefault="009C38F3" w:rsidP="009C38F3">
      <w:pPr>
        <w:rPr>
          <w:b/>
        </w:rPr>
      </w:pPr>
    </w:p>
    <w:p w14:paraId="4F14C784" w14:textId="470E3225" w:rsidR="00064EB5" w:rsidRDefault="00064EB5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06A6888A" w14:textId="61CE6157" w:rsidR="0086525D" w:rsidRDefault="00064EB5" w:rsidP="00064EB5">
      <w:pPr>
        <w:pStyle w:val="Heading2"/>
      </w:pPr>
      <w:bookmarkStart w:id="15" w:name="_Toc491880365"/>
      <w:r>
        <w:rPr>
          <w:rFonts w:hint="eastAsia"/>
        </w:rPr>
        <w:lastRenderedPageBreak/>
        <w:t>화면 제목 수정</w:t>
      </w:r>
      <w:bookmarkEnd w:id="15"/>
    </w:p>
    <w:p w14:paraId="45792E15" w14:textId="6A300ADE" w:rsidR="00064EB5" w:rsidRPr="00064EB5" w:rsidRDefault="00064EB5" w:rsidP="00064EB5">
      <w:pPr>
        <w:rPr>
          <w:b/>
        </w:rPr>
      </w:pPr>
      <w:r>
        <w:rPr>
          <w:b/>
        </w:rPr>
        <w:t>manifests/</w:t>
      </w:r>
      <w:r w:rsidRPr="00064EB5">
        <w:rPr>
          <w:b/>
        </w:rPr>
        <w:t>Android</w:t>
      </w:r>
      <w:r w:rsidRPr="00064EB5">
        <w:rPr>
          <w:rFonts w:hint="eastAsia"/>
          <w:b/>
        </w:rPr>
        <w:t>M</w:t>
      </w:r>
      <w:r>
        <w:rPr>
          <w:b/>
        </w:rPr>
        <w:t>a</w:t>
      </w:r>
      <w:r w:rsidRPr="00064EB5">
        <w:rPr>
          <w:rFonts w:hint="eastAsia"/>
          <w:b/>
        </w:rPr>
        <w:t>nifest.xml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064EB5" w:rsidRPr="00064EB5" w14:paraId="1D771570" w14:textId="77777777" w:rsidTr="00CF3A88">
        <w:tc>
          <w:tcPr>
            <w:tcW w:w="426" w:type="dxa"/>
          </w:tcPr>
          <w:p w14:paraId="3C3911CF" w14:textId="77777777" w:rsidR="00064EB5" w:rsidRPr="00064EB5" w:rsidRDefault="00064EB5" w:rsidP="00064EB5">
            <w:pPr>
              <w:pStyle w:val="a1"/>
            </w:pPr>
            <w:r w:rsidRPr="00064EB5">
              <w:rPr>
                <w:rFonts w:hint="eastAsia"/>
              </w:rPr>
              <w:t>1</w:t>
            </w:r>
          </w:p>
          <w:p w14:paraId="746D01FF" w14:textId="77777777" w:rsidR="00064EB5" w:rsidRPr="00064EB5" w:rsidRDefault="00064EB5" w:rsidP="00064EB5">
            <w:pPr>
              <w:pStyle w:val="a1"/>
            </w:pPr>
            <w:r w:rsidRPr="00064EB5">
              <w:rPr>
                <w:rFonts w:hint="eastAsia"/>
              </w:rPr>
              <w:t>2</w:t>
            </w:r>
          </w:p>
          <w:p w14:paraId="14F27EA3" w14:textId="77777777" w:rsidR="00064EB5" w:rsidRPr="00064EB5" w:rsidRDefault="00064EB5" w:rsidP="00064EB5">
            <w:pPr>
              <w:pStyle w:val="a1"/>
            </w:pPr>
            <w:r w:rsidRPr="00064EB5">
              <w:rPr>
                <w:rFonts w:hint="eastAsia"/>
              </w:rPr>
              <w:t>3</w:t>
            </w:r>
          </w:p>
          <w:p w14:paraId="35F0F561" w14:textId="77777777" w:rsidR="00064EB5" w:rsidRPr="00064EB5" w:rsidRDefault="00064EB5" w:rsidP="00064EB5">
            <w:pPr>
              <w:pStyle w:val="a1"/>
            </w:pPr>
            <w:r w:rsidRPr="00064EB5">
              <w:rPr>
                <w:rFonts w:hint="eastAsia"/>
              </w:rPr>
              <w:t>4</w:t>
            </w:r>
          </w:p>
          <w:p w14:paraId="78024C9F" w14:textId="77777777" w:rsidR="00064EB5" w:rsidRPr="00064EB5" w:rsidRDefault="00064EB5" w:rsidP="00064EB5">
            <w:pPr>
              <w:pStyle w:val="a1"/>
            </w:pPr>
            <w:r w:rsidRPr="00064EB5">
              <w:rPr>
                <w:rFonts w:hint="eastAsia"/>
              </w:rPr>
              <w:t>5</w:t>
            </w:r>
          </w:p>
          <w:p w14:paraId="0B426D6C" w14:textId="77777777" w:rsidR="00064EB5" w:rsidRPr="00064EB5" w:rsidRDefault="00064EB5" w:rsidP="00064EB5">
            <w:pPr>
              <w:pStyle w:val="a1"/>
            </w:pPr>
            <w:r w:rsidRPr="00064EB5">
              <w:rPr>
                <w:rFonts w:hint="eastAsia"/>
              </w:rPr>
              <w:t>6</w:t>
            </w:r>
          </w:p>
          <w:p w14:paraId="0E6C6CE1" w14:textId="77777777" w:rsidR="00064EB5" w:rsidRPr="00064EB5" w:rsidRDefault="00064EB5" w:rsidP="00064EB5">
            <w:pPr>
              <w:pStyle w:val="a1"/>
            </w:pPr>
            <w:r w:rsidRPr="00064EB5">
              <w:rPr>
                <w:rFonts w:hint="eastAsia"/>
              </w:rPr>
              <w:t>7</w:t>
            </w:r>
          </w:p>
          <w:p w14:paraId="7099A065" w14:textId="77777777" w:rsidR="00064EB5" w:rsidRPr="00064EB5" w:rsidRDefault="00064EB5" w:rsidP="00064EB5">
            <w:pPr>
              <w:pStyle w:val="a1"/>
            </w:pPr>
            <w:r w:rsidRPr="00064EB5">
              <w:rPr>
                <w:rFonts w:hint="eastAsia"/>
              </w:rPr>
              <w:t>8</w:t>
            </w:r>
          </w:p>
          <w:p w14:paraId="50AB266C" w14:textId="77777777" w:rsidR="00064EB5" w:rsidRPr="00064EB5" w:rsidRDefault="00064EB5" w:rsidP="00064EB5">
            <w:pPr>
              <w:pStyle w:val="a1"/>
            </w:pPr>
            <w:r w:rsidRPr="00064EB5">
              <w:rPr>
                <w:rFonts w:hint="eastAsia"/>
              </w:rPr>
              <w:t>9</w:t>
            </w:r>
          </w:p>
          <w:p w14:paraId="50EDCE15" w14:textId="77777777" w:rsidR="00064EB5" w:rsidRPr="00064EB5" w:rsidRDefault="00064EB5" w:rsidP="00064EB5">
            <w:pPr>
              <w:pStyle w:val="a1"/>
            </w:pPr>
            <w:r w:rsidRPr="00064EB5">
              <w:rPr>
                <w:rFonts w:hint="eastAsia"/>
              </w:rPr>
              <w:t>10</w:t>
            </w:r>
          </w:p>
          <w:p w14:paraId="4E07D518" w14:textId="77777777" w:rsidR="00064EB5" w:rsidRPr="00064EB5" w:rsidRDefault="00064EB5" w:rsidP="00064EB5">
            <w:pPr>
              <w:pStyle w:val="a1"/>
            </w:pPr>
            <w:r w:rsidRPr="00064EB5">
              <w:rPr>
                <w:rFonts w:hint="eastAsia"/>
              </w:rPr>
              <w:t>11</w:t>
            </w:r>
          </w:p>
          <w:p w14:paraId="1D86CEEA" w14:textId="77777777" w:rsidR="00064EB5" w:rsidRPr="00064EB5" w:rsidRDefault="00064EB5" w:rsidP="00064EB5">
            <w:pPr>
              <w:pStyle w:val="a1"/>
            </w:pPr>
            <w:r w:rsidRPr="00064EB5">
              <w:rPr>
                <w:rFonts w:hint="eastAsia"/>
              </w:rPr>
              <w:t>12</w:t>
            </w:r>
          </w:p>
          <w:p w14:paraId="57BCAEA3" w14:textId="77777777" w:rsidR="00064EB5" w:rsidRPr="00064EB5" w:rsidRDefault="00064EB5" w:rsidP="00064EB5">
            <w:pPr>
              <w:pStyle w:val="a1"/>
            </w:pPr>
            <w:r w:rsidRPr="00064EB5">
              <w:rPr>
                <w:rFonts w:hint="eastAsia"/>
              </w:rPr>
              <w:t>13</w:t>
            </w:r>
          </w:p>
          <w:p w14:paraId="7C8495ED" w14:textId="77777777" w:rsidR="00064EB5" w:rsidRPr="00064EB5" w:rsidRDefault="00064EB5" w:rsidP="00064EB5">
            <w:pPr>
              <w:pStyle w:val="a1"/>
            </w:pPr>
            <w:r w:rsidRPr="00064EB5">
              <w:rPr>
                <w:rFonts w:hint="eastAsia"/>
              </w:rPr>
              <w:t>14</w:t>
            </w:r>
          </w:p>
          <w:p w14:paraId="0578A8D3" w14:textId="77777777" w:rsidR="00064EB5" w:rsidRPr="00064EB5" w:rsidRDefault="00064EB5" w:rsidP="00064EB5">
            <w:pPr>
              <w:pStyle w:val="a1"/>
            </w:pPr>
            <w:r w:rsidRPr="00064EB5">
              <w:rPr>
                <w:rFonts w:hint="eastAsia"/>
              </w:rPr>
              <w:t>15</w:t>
            </w:r>
          </w:p>
          <w:p w14:paraId="00F166B8" w14:textId="77777777" w:rsidR="00064EB5" w:rsidRPr="00064EB5" w:rsidRDefault="00064EB5" w:rsidP="00064EB5">
            <w:pPr>
              <w:pStyle w:val="a1"/>
            </w:pPr>
            <w:r w:rsidRPr="00064EB5">
              <w:rPr>
                <w:rFonts w:hint="eastAsia"/>
              </w:rPr>
              <w:t>16</w:t>
            </w:r>
          </w:p>
          <w:p w14:paraId="47FE5FEF" w14:textId="77777777" w:rsidR="00064EB5" w:rsidRPr="00064EB5" w:rsidRDefault="00064EB5" w:rsidP="00064EB5">
            <w:pPr>
              <w:pStyle w:val="a1"/>
            </w:pPr>
            <w:r w:rsidRPr="00064EB5">
              <w:rPr>
                <w:rFonts w:hint="eastAsia"/>
              </w:rPr>
              <w:t>17</w:t>
            </w:r>
          </w:p>
          <w:p w14:paraId="04B32B6C" w14:textId="77777777" w:rsidR="00064EB5" w:rsidRPr="00064EB5" w:rsidRDefault="00064EB5" w:rsidP="00064EB5">
            <w:pPr>
              <w:pStyle w:val="a1"/>
            </w:pPr>
            <w:r w:rsidRPr="00064EB5">
              <w:rPr>
                <w:rFonts w:hint="eastAsia"/>
              </w:rPr>
              <w:t>18</w:t>
            </w:r>
          </w:p>
          <w:p w14:paraId="689573C5" w14:textId="77777777" w:rsidR="00064EB5" w:rsidRPr="00064EB5" w:rsidRDefault="00064EB5" w:rsidP="00064EB5">
            <w:pPr>
              <w:pStyle w:val="a1"/>
            </w:pPr>
            <w:r w:rsidRPr="00064EB5">
              <w:rPr>
                <w:rFonts w:hint="eastAsia"/>
              </w:rPr>
              <w:t>19</w:t>
            </w:r>
          </w:p>
          <w:p w14:paraId="48874CD8" w14:textId="77777777" w:rsidR="00064EB5" w:rsidRPr="00064EB5" w:rsidRDefault="00064EB5" w:rsidP="00064EB5">
            <w:pPr>
              <w:pStyle w:val="a1"/>
            </w:pPr>
            <w:r w:rsidRPr="00064EB5">
              <w:rPr>
                <w:rFonts w:hint="eastAsia"/>
              </w:rPr>
              <w:t>20</w:t>
            </w:r>
          </w:p>
          <w:p w14:paraId="099BD31D" w14:textId="77777777" w:rsidR="00064EB5" w:rsidRPr="00064EB5" w:rsidRDefault="00064EB5" w:rsidP="00064EB5">
            <w:pPr>
              <w:pStyle w:val="a1"/>
            </w:pPr>
            <w:r w:rsidRPr="00064EB5">
              <w:rPr>
                <w:rFonts w:hint="eastAsia"/>
              </w:rPr>
              <w:t>21</w:t>
            </w:r>
          </w:p>
          <w:p w14:paraId="39FEAE71" w14:textId="77777777" w:rsidR="00064EB5" w:rsidRPr="00064EB5" w:rsidRDefault="00064EB5" w:rsidP="00064EB5">
            <w:pPr>
              <w:pStyle w:val="a1"/>
            </w:pPr>
            <w:r w:rsidRPr="00064EB5">
              <w:rPr>
                <w:rFonts w:hint="eastAsia"/>
              </w:rPr>
              <w:t>22</w:t>
            </w:r>
          </w:p>
          <w:p w14:paraId="7A76F3A6" w14:textId="77777777" w:rsidR="00064EB5" w:rsidRPr="00064EB5" w:rsidRDefault="00064EB5" w:rsidP="00064EB5">
            <w:pPr>
              <w:pStyle w:val="a1"/>
            </w:pPr>
            <w:r w:rsidRPr="00064EB5">
              <w:rPr>
                <w:rFonts w:hint="eastAsia"/>
              </w:rPr>
              <w:t>23</w:t>
            </w:r>
          </w:p>
          <w:p w14:paraId="406E15E6" w14:textId="77777777" w:rsidR="00064EB5" w:rsidRPr="00064EB5" w:rsidRDefault="00064EB5" w:rsidP="00064EB5">
            <w:pPr>
              <w:pStyle w:val="a1"/>
            </w:pPr>
            <w:r w:rsidRPr="00064EB5">
              <w:rPr>
                <w:rFonts w:hint="eastAsia"/>
              </w:rPr>
              <w:t>24</w:t>
            </w:r>
          </w:p>
          <w:p w14:paraId="5A4AF64A" w14:textId="77777777" w:rsidR="00064EB5" w:rsidRPr="00064EB5" w:rsidRDefault="00064EB5" w:rsidP="00064EB5">
            <w:pPr>
              <w:pStyle w:val="a1"/>
            </w:pPr>
            <w:r w:rsidRPr="00064EB5">
              <w:rPr>
                <w:rFonts w:hint="eastAsia"/>
              </w:rPr>
              <w:t>25</w:t>
            </w:r>
          </w:p>
          <w:p w14:paraId="08D757A4" w14:textId="77777777" w:rsidR="00064EB5" w:rsidRPr="00064EB5" w:rsidRDefault="00064EB5" w:rsidP="00064EB5">
            <w:pPr>
              <w:pStyle w:val="a1"/>
            </w:pPr>
            <w:r w:rsidRPr="00064EB5">
              <w:rPr>
                <w:rFonts w:hint="eastAsia"/>
              </w:rPr>
              <w:t>26</w:t>
            </w:r>
          </w:p>
          <w:p w14:paraId="4849F17D" w14:textId="77777777" w:rsidR="00064EB5" w:rsidRPr="00064EB5" w:rsidRDefault="00064EB5" w:rsidP="00064EB5">
            <w:pPr>
              <w:pStyle w:val="a1"/>
            </w:pPr>
            <w:r w:rsidRPr="00064EB5">
              <w:rPr>
                <w:rFonts w:hint="eastAsia"/>
              </w:rPr>
              <w:t>27</w:t>
            </w:r>
          </w:p>
          <w:p w14:paraId="57C22A1E" w14:textId="77777777" w:rsidR="00064EB5" w:rsidRPr="00064EB5" w:rsidRDefault="00064EB5" w:rsidP="00064EB5">
            <w:pPr>
              <w:pStyle w:val="a1"/>
            </w:pPr>
            <w:r w:rsidRPr="00064EB5">
              <w:rPr>
                <w:rFonts w:hint="eastAsia"/>
              </w:rPr>
              <w:t>28</w:t>
            </w:r>
          </w:p>
          <w:p w14:paraId="4ED69558" w14:textId="77777777" w:rsidR="00064EB5" w:rsidRPr="00064EB5" w:rsidRDefault="00064EB5" w:rsidP="00064EB5">
            <w:pPr>
              <w:pStyle w:val="a1"/>
            </w:pPr>
            <w:r w:rsidRPr="00064EB5">
              <w:rPr>
                <w:rFonts w:hint="eastAsia"/>
              </w:rPr>
              <w:t>29</w:t>
            </w:r>
          </w:p>
          <w:p w14:paraId="192C1FA5" w14:textId="77777777" w:rsidR="00064EB5" w:rsidRPr="00064EB5" w:rsidRDefault="00064EB5" w:rsidP="00064EB5">
            <w:pPr>
              <w:pStyle w:val="a1"/>
            </w:pPr>
            <w:r w:rsidRPr="00064EB5">
              <w:rPr>
                <w:rFonts w:hint="eastAsia"/>
              </w:rPr>
              <w:t>30</w:t>
            </w:r>
          </w:p>
          <w:p w14:paraId="2ABAF4E6" w14:textId="2FDE0C66" w:rsidR="00064EB5" w:rsidRPr="00064EB5" w:rsidRDefault="00064EB5" w:rsidP="00064EB5">
            <w:pPr>
              <w:pStyle w:val="a1"/>
            </w:pPr>
          </w:p>
        </w:tc>
        <w:tc>
          <w:tcPr>
            <w:tcW w:w="10631" w:type="dxa"/>
          </w:tcPr>
          <w:p w14:paraId="420FC4E5" w14:textId="77777777" w:rsidR="006B1B1D" w:rsidRDefault="00064EB5" w:rsidP="00064EB5">
            <w:pPr>
              <w:pStyle w:val="a1"/>
              <w:rPr>
                <w:rFonts w:hAnsi="굴림체" w:hint="eastAsia"/>
                <w:i/>
                <w:iCs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i/>
                <w:iCs/>
                <w:color w:val="000000"/>
                <w:sz w:val="18"/>
                <w:szCs w:val="18"/>
              </w:rPr>
              <w:t>&lt;?</w:t>
            </w:r>
            <w:r w:rsidRPr="00064EB5">
              <w:rPr>
                <w:rFonts w:hAnsi="굴림체" w:hint="eastAsia"/>
                <w:color w:val="0000FF"/>
                <w:sz w:val="18"/>
                <w:szCs w:val="18"/>
              </w:rPr>
              <w:t>xml version=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 xml:space="preserve">"1.0" </w:t>
            </w:r>
            <w:r w:rsidRPr="00064EB5">
              <w:rPr>
                <w:rFonts w:hAnsi="굴림체" w:hint="eastAsia"/>
                <w:color w:val="0000FF"/>
                <w:sz w:val="18"/>
                <w:szCs w:val="18"/>
              </w:rPr>
              <w:t>encoding=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>"utf-8"</w:t>
            </w:r>
            <w:r w:rsidRPr="00064EB5">
              <w:rPr>
                <w:rFonts w:hAnsi="굴림체" w:hint="eastAsia"/>
                <w:i/>
                <w:iCs/>
                <w:color w:val="000000"/>
                <w:sz w:val="18"/>
                <w:szCs w:val="18"/>
              </w:rPr>
              <w:t>?&gt;</w:t>
            </w:r>
          </w:p>
          <w:p w14:paraId="39E104FE" w14:textId="77777777" w:rsidR="006B1B1D" w:rsidRDefault="00064EB5" w:rsidP="00064EB5">
            <w:pPr>
              <w:pStyle w:val="a1"/>
              <w:rPr>
                <w:rFonts w:hAnsi="굴림체" w:hint="eastAsia"/>
                <w:color w:val="008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&lt;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manifest </w:t>
            </w:r>
            <w:r w:rsidRPr="00064EB5">
              <w:rPr>
                <w:rFonts w:hAnsi="굴림체" w:hint="eastAsia"/>
                <w:color w:val="0000FF"/>
                <w:sz w:val="18"/>
                <w:szCs w:val="18"/>
              </w:rPr>
              <w:t>xmlns:</w:t>
            </w:r>
            <w:r w:rsidRPr="00064EB5">
              <w:rPr>
                <w:rFonts w:hAnsi="굴림체" w:hint="eastAsia"/>
                <w:color w:val="660E7A"/>
                <w:sz w:val="18"/>
                <w:szCs w:val="18"/>
              </w:rPr>
              <w:t>android</w:t>
            </w:r>
            <w:r w:rsidRPr="00064EB5">
              <w:rPr>
                <w:rFonts w:hAnsi="굴림체" w:hint="eastAsia"/>
                <w:color w:val="0000FF"/>
                <w:sz w:val="18"/>
                <w:szCs w:val="18"/>
              </w:rPr>
              <w:t>=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>"http://schemas.android.com/apk/res/android"</w:t>
            </w:r>
          </w:p>
          <w:p w14:paraId="18065A8E" w14:textId="77777777" w:rsidR="006B1B1D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 xml:space="preserve">    </w:t>
            </w:r>
            <w:r w:rsidRPr="00064EB5">
              <w:rPr>
                <w:rFonts w:hAnsi="굴림체" w:hint="eastAsia"/>
                <w:color w:val="0000FF"/>
                <w:sz w:val="18"/>
                <w:szCs w:val="18"/>
              </w:rPr>
              <w:t>package=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>"net.skhu.e02views"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&gt;</w:t>
            </w:r>
          </w:p>
          <w:p w14:paraId="3870A9F2" w14:textId="77777777" w:rsidR="006B1B1D" w:rsidRDefault="006B1B1D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</w:p>
          <w:p w14:paraId="5A667956" w14:textId="77777777" w:rsidR="006B1B1D" w:rsidRDefault="00064EB5" w:rsidP="00064EB5">
            <w:pPr>
              <w:pStyle w:val="a1"/>
              <w:rPr>
                <w:rFonts w:hAnsi="굴림체" w:hint="eastAsia"/>
                <w:color w:val="00008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&lt;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>application</w:t>
            </w:r>
          </w:p>
          <w:p w14:paraId="2FD9CEF0" w14:textId="77777777" w:rsidR="006B1B1D" w:rsidRDefault="00064EB5" w:rsidP="00064EB5">
            <w:pPr>
              <w:pStyle w:val="a1"/>
              <w:rPr>
                <w:rFonts w:hAnsi="굴림체" w:hint="eastAsia"/>
                <w:color w:val="008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        </w:t>
            </w:r>
            <w:r w:rsidRPr="00064EB5">
              <w:rPr>
                <w:rFonts w:hAnsi="굴림체" w:hint="eastAsia"/>
                <w:color w:val="660E7A"/>
                <w:sz w:val="18"/>
                <w:szCs w:val="18"/>
              </w:rPr>
              <w:t>android</w:t>
            </w:r>
            <w:r w:rsidRPr="00064EB5">
              <w:rPr>
                <w:rFonts w:hAnsi="굴림체" w:hint="eastAsia"/>
                <w:color w:val="0000FF"/>
                <w:sz w:val="18"/>
                <w:szCs w:val="18"/>
              </w:rPr>
              <w:t>:allowBackup=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>"true"</w:t>
            </w:r>
          </w:p>
          <w:p w14:paraId="4A619ACE" w14:textId="77777777" w:rsidR="006B1B1D" w:rsidRDefault="00064EB5" w:rsidP="00064EB5">
            <w:pPr>
              <w:pStyle w:val="a1"/>
              <w:rPr>
                <w:rFonts w:hAnsi="굴림체" w:hint="eastAsia"/>
                <w:color w:val="008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 xml:space="preserve">        </w:t>
            </w:r>
            <w:r w:rsidRPr="00064EB5">
              <w:rPr>
                <w:rFonts w:hAnsi="굴림체" w:hint="eastAsia"/>
                <w:color w:val="660E7A"/>
                <w:sz w:val="18"/>
                <w:szCs w:val="18"/>
              </w:rPr>
              <w:t>android</w:t>
            </w:r>
            <w:r w:rsidRPr="00064EB5">
              <w:rPr>
                <w:rFonts w:hAnsi="굴림체" w:hint="eastAsia"/>
                <w:color w:val="0000FF"/>
                <w:sz w:val="18"/>
                <w:szCs w:val="18"/>
              </w:rPr>
              <w:t>:icon=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>"@mipmap/ic_launcher"</w:t>
            </w:r>
          </w:p>
          <w:p w14:paraId="505C5B29" w14:textId="77777777" w:rsidR="006B1B1D" w:rsidRDefault="00064EB5" w:rsidP="00064EB5">
            <w:pPr>
              <w:pStyle w:val="a1"/>
              <w:rPr>
                <w:rFonts w:hAnsi="굴림체" w:hint="eastAsia"/>
                <w:color w:val="008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 xml:space="preserve">        </w:t>
            </w:r>
            <w:r w:rsidRPr="00064EB5">
              <w:rPr>
                <w:rFonts w:hAnsi="굴림체" w:hint="eastAsia"/>
                <w:color w:val="660E7A"/>
                <w:sz w:val="18"/>
                <w:szCs w:val="18"/>
              </w:rPr>
              <w:t>android</w:t>
            </w:r>
            <w:r w:rsidRPr="00064EB5">
              <w:rPr>
                <w:rFonts w:hAnsi="굴림체" w:hint="eastAsia"/>
                <w:color w:val="0000FF"/>
                <w:sz w:val="18"/>
                <w:szCs w:val="18"/>
              </w:rPr>
              <w:t>:label=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>"@string/app_name"</w:t>
            </w:r>
          </w:p>
          <w:p w14:paraId="70222F35" w14:textId="77777777" w:rsidR="006B1B1D" w:rsidRDefault="00064EB5" w:rsidP="00064EB5">
            <w:pPr>
              <w:pStyle w:val="a1"/>
              <w:rPr>
                <w:rFonts w:hAnsi="굴림체" w:hint="eastAsia"/>
                <w:color w:val="008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 xml:space="preserve">        </w:t>
            </w:r>
            <w:r w:rsidRPr="00064EB5">
              <w:rPr>
                <w:rFonts w:hAnsi="굴림체" w:hint="eastAsia"/>
                <w:color w:val="660E7A"/>
                <w:sz w:val="18"/>
                <w:szCs w:val="18"/>
              </w:rPr>
              <w:t>android</w:t>
            </w:r>
            <w:r w:rsidRPr="00064EB5">
              <w:rPr>
                <w:rFonts w:hAnsi="굴림체" w:hint="eastAsia"/>
                <w:color w:val="0000FF"/>
                <w:sz w:val="18"/>
                <w:szCs w:val="18"/>
              </w:rPr>
              <w:t>:roundIcon=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>"@mipmap/ic_launcher_round"</w:t>
            </w:r>
          </w:p>
          <w:p w14:paraId="63694370" w14:textId="77777777" w:rsidR="006B1B1D" w:rsidRDefault="00064EB5" w:rsidP="00064EB5">
            <w:pPr>
              <w:pStyle w:val="a1"/>
              <w:rPr>
                <w:rFonts w:hAnsi="굴림체" w:hint="eastAsia"/>
                <w:color w:val="008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 xml:space="preserve">        </w:t>
            </w:r>
            <w:r w:rsidRPr="00064EB5">
              <w:rPr>
                <w:rFonts w:hAnsi="굴림체" w:hint="eastAsia"/>
                <w:color w:val="660E7A"/>
                <w:sz w:val="18"/>
                <w:szCs w:val="18"/>
              </w:rPr>
              <w:t>android</w:t>
            </w:r>
            <w:r w:rsidRPr="00064EB5">
              <w:rPr>
                <w:rFonts w:hAnsi="굴림체" w:hint="eastAsia"/>
                <w:color w:val="0000FF"/>
                <w:sz w:val="18"/>
                <w:szCs w:val="18"/>
              </w:rPr>
              <w:t>:supportsRtl=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>"true"</w:t>
            </w:r>
          </w:p>
          <w:p w14:paraId="212966E0" w14:textId="77777777" w:rsidR="006B1B1D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 xml:space="preserve">        </w:t>
            </w:r>
            <w:r w:rsidRPr="00064EB5">
              <w:rPr>
                <w:rFonts w:hAnsi="굴림체" w:hint="eastAsia"/>
                <w:color w:val="660E7A"/>
                <w:sz w:val="18"/>
                <w:szCs w:val="18"/>
              </w:rPr>
              <w:t>android</w:t>
            </w:r>
            <w:r w:rsidRPr="00064EB5">
              <w:rPr>
                <w:rFonts w:hAnsi="굴림체" w:hint="eastAsia"/>
                <w:color w:val="0000FF"/>
                <w:sz w:val="18"/>
                <w:szCs w:val="18"/>
              </w:rPr>
              <w:t>:theme=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>"@style/AppTheme"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&gt;</w:t>
            </w:r>
          </w:p>
          <w:p w14:paraId="0D871F80" w14:textId="77777777" w:rsidR="006B1B1D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&lt;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activity </w:t>
            </w:r>
            <w:r w:rsidRPr="00064EB5">
              <w:rPr>
                <w:rFonts w:hAnsi="굴림체" w:hint="eastAsia"/>
                <w:color w:val="660E7A"/>
                <w:sz w:val="18"/>
                <w:szCs w:val="18"/>
              </w:rPr>
              <w:t>android</w:t>
            </w:r>
            <w:r w:rsidRPr="00064EB5">
              <w:rPr>
                <w:rFonts w:hAnsi="굴림체" w:hint="eastAsia"/>
                <w:color w:val="0000FF"/>
                <w:sz w:val="18"/>
                <w:szCs w:val="18"/>
              </w:rPr>
              <w:t>:name=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>".MainActivity"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&gt;</w:t>
            </w:r>
          </w:p>
          <w:p w14:paraId="3261056B" w14:textId="77777777" w:rsidR="006B1B1D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    &lt;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>intent-filter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&gt;</w:t>
            </w:r>
          </w:p>
          <w:p w14:paraId="249DA67E" w14:textId="77777777" w:rsidR="006B1B1D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        &lt;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action </w:t>
            </w:r>
            <w:r w:rsidRPr="00064EB5">
              <w:rPr>
                <w:rFonts w:hAnsi="굴림체" w:hint="eastAsia"/>
                <w:color w:val="660E7A"/>
                <w:sz w:val="18"/>
                <w:szCs w:val="18"/>
              </w:rPr>
              <w:t>android</w:t>
            </w:r>
            <w:r w:rsidRPr="00064EB5">
              <w:rPr>
                <w:rFonts w:hAnsi="굴림체" w:hint="eastAsia"/>
                <w:color w:val="0000FF"/>
                <w:sz w:val="18"/>
                <w:szCs w:val="18"/>
              </w:rPr>
              <w:t>:name=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 xml:space="preserve">"android.intent.action.MAIN" 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/&gt;</w:t>
            </w:r>
          </w:p>
          <w:p w14:paraId="2891BFE8" w14:textId="77777777" w:rsidR="006B1B1D" w:rsidRDefault="006B1B1D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</w:p>
          <w:p w14:paraId="0132C039" w14:textId="77777777" w:rsidR="006B1B1D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        &lt;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category </w:t>
            </w:r>
            <w:r w:rsidRPr="00064EB5">
              <w:rPr>
                <w:rFonts w:hAnsi="굴림체" w:hint="eastAsia"/>
                <w:color w:val="660E7A"/>
                <w:sz w:val="18"/>
                <w:szCs w:val="18"/>
              </w:rPr>
              <w:t>android</w:t>
            </w:r>
            <w:r w:rsidRPr="00064EB5">
              <w:rPr>
                <w:rFonts w:hAnsi="굴림체" w:hint="eastAsia"/>
                <w:color w:val="0000FF"/>
                <w:sz w:val="18"/>
                <w:szCs w:val="18"/>
              </w:rPr>
              <w:t>:name=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 xml:space="preserve">"android.intent.category.LAUNCHER" 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/&gt;</w:t>
            </w:r>
          </w:p>
          <w:p w14:paraId="42B795D1" w14:textId="77777777" w:rsidR="006B1B1D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    &lt;/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>intent-filter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&gt;</w:t>
            </w:r>
          </w:p>
          <w:p w14:paraId="1C207AFC" w14:textId="77777777" w:rsidR="006B1B1D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&lt;/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>activity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&gt;</w:t>
            </w:r>
          </w:p>
          <w:p w14:paraId="0FEF393C" w14:textId="77777777" w:rsidR="006B1B1D" w:rsidRDefault="00064EB5" w:rsidP="00064EB5">
            <w:pPr>
              <w:pStyle w:val="a1"/>
              <w:rPr>
                <w:rFonts w:hAnsi="굴림체" w:hint="eastAsia"/>
                <w:color w:val="00008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&lt;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>activity</w:t>
            </w:r>
          </w:p>
          <w:p w14:paraId="510A9E65" w14:textId="77777777" w:rsidR="006B1B1D" w:rsidRDefault="00064EB5" w:rsidP="00064EB5">
            <w:pPr>
              <w:pStyle w:val="a1"/>
              <w:rPr>
                <w:rFonts w:hAnsi="굴림체" w:hint="eastAsia"/>
                <w:color w:val="008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            </w:t>
            </w:r>
            <w:r w:rsidRPr="00064EB5">
              <w:rPr>
                <w:rFonts w:hAnsi="굴림체" w:hint="eastAsia"/>
                <w:color w:val="660E7A"/>
                <w:sz w:val="18"/>
                <w:szCs w:val="18"/>
              </w:rPr>
              <w:t>android</w:t>
            </w:r>
            <w:r w:rsidRPr="00064EB5">
              <w:rPr>
                <w:rFonts w:hAnsi="굴림체" w:hint="eastAsia"/>
                <w:color w:val="0000FF"/>
                <w:sz w:val="18"/>
                <w:szCs w:val="18"/>
              </w:rPr>
              <w:t>:name=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>".SignupActivity"</w:t>
            </w:r>
          </w:p>
          <w:p w14:paraId="760BC8F0" w14:textId="77777777" w:rsidR="006B1B1D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 xml:space="preserve">            </w:t>
            </w:r>
            <w:r w:rsidRPr="00064EB5">
              <w:rPr>
                <w:rFonts w:hAnsi="굴림체" w:hint="eastAsia"/>
                <w:color w:val="660E7A"/>
                <w:sz w:val="18"/>
                <w:szCs w:val="18"/>
              </w:rPr>
              <w:t>android</w:t>
            </w:r>
            <w:r w:rsidRPr="00064EB5">
              <w:rPr>
                <w:rFonts w:hAnsi="굴림체" w:hint="eastAsia"/>
                <w:color w:val="0000FF"/>
                <w:sz w:val="18"/>
                <w:szCs w:val="18"/>
              </w:rPr>
              <w:t>:label=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 xml:space="preserve">"@string/action_signUp" 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/&gt;</w:t>
            </w:r>
          </w:p>
          <w:p w14:paraId="7359147F" w14:textId="1F6B64EE" w:rsidR="006B1B1D" w:rsidRDefault="00064EB5" w:rsidP="00064EB5">
            <w:pPr>
              <w:pStyle w:val="a1"/>
              <w:rPr>
                <w:rFonts w:hAnsi="굴림체" w:hint="eastAsia"/>
                <w:color w:val="00008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&lt;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>activity</w:t>
            </w:r>
          </w:p>
          <w:p w14:paraId="7431DEEC" w14:textId="77777777" w:rsidR="006B1B1D" w:rsidRDefault="00064EB5" w:rsidP="00064EB5">
            <w:pPr>
              <w:pStyle w:val="a1"/>
              <w:rPr>
                <w:rFonts w:hAnsi="굴림체" w:hint="eastAsia"/>
                <w:color w:val="008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            </w:t>
            </w:r>
            <w:r w:rsidRPr="00064EB5">
              <w:rPr>
                <w:rFonts w:hAnsi="굴림체" w:hint="eastAsia"/>
                <w:color w:val="660E7A"/>
                <w:sz w:val="18"/>
                <w:szCs w:val="18"/>
              </w:rPr>
              <w:t>android</w:t>
            </w:r>
            <w:r w:rsidRPr="00064EB5">
              <w:rPr>
                <w:rFonts w:hAnsi="굴림체" w:hint="eastAsia"/>
                <w:color w:val="0000FF"/>
                <w:sz w:val="18"/>
                <w:szCs w:val="18"/>
              </w:rPr>
              <w:t>:name=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>".MemoActivity"</w:t>
            </w:r>
          </w:p>
          <w:p w14:paraId="57DA3D24" w14:textId="77777777" w:rsidR="006B1B1D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 xml:space="preserve">            </w:t>
            </w:r>
            <w:r w:rsidRPr="00064EB5">
              <w:rPr>
                <w:rFonts w:hAnsi="굴림체" w:hint="eastAsia"/>
                <w:color w:val="660E7A"/>
                <w:sz w:val="18"/>
                <w:szCs w:val="18"/>
              </w:rPr>
              <w:t>android</w:t>
            </w:r>
            <w:r w:rsidRPr="00064EB5">
              <w:rPr>
                <w:rFonts w:hAnsi="굴림체" w:hint="eastAsia"/>
                <w:color w:val="0000FF"/>
                <w:sz w:val="18"/>
                <w:szCs w:val="18"/>
              </w:rPr>
              <w:t>:label=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 xml:space="preserve">"@string/action_memo" 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/&gt;</w:t>
            </w:r>
          </w:p>
          <w:p w14:paraId="469D638C" w14:textId="77777777" w:rsidR="006B1B1D" w:rsidRDefault="00064EB5" w:rsidP="006B1B1D">
            <w:pPr>
              <w:pStyle w:val="a1"/>
              <w:shd w:val="clear" w:color="auto" w:fill="FFFF99"/>
              <w:rPr>
                <w:rFonts w:hAnsi="굴림체" w:hint="eastAsia"/>
                <w:color w:val="00008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    &lt;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>activity</w:t>
            </w:r>
          </w:p>
          <w:p w14:paraId="7AE15739" w14:textId="77777777" w:rsidR="006B1B1D" w:rsidRDefault="00064EB5" w:rsidP="006B1B1D">
            <w:pPr>
              <w:pStyle w:val="a1"/>
              <w:shd w:val="clear" w:color="auto" w:fill="FFFF99"/>
              <w:rPr>
                <w:rFonts w:hAnsi="굴림체" w:hint="eastAsia"/>
                <w:color w:val="008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 xml:space="preserve">            </w:t>
            </w:r>
            <w:r w:rsidRPr="00064EB5">
              <w:rPr>
                <w:rFonts w:hAnsi="굴림체" w:hint="eastAsia"/>
                <w:color w:val="660E7A"/>
                <w:sz w:val="18"/>
                <w:szCs w:val="18"/>
              </w:rPr>
              <w:t>android</w:t>
            </w:r>
            <w:r w:rsidRPr="00064EB5">
              <w:rPr>
                <w:rFonts w:hAnsi="굴림체" w:hint="eastAsia"/>
                <w:color w:val="0000FF"/>
                <w:sz w:val="18"/>
                <w:szCs w:val="18"/>
              </w:rPr>
              <w:t>:name=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>".ButtonsActivity"</w:t>
            </w:r>
          </w:p>
          <w:p w14:paraId="66DABFA0" w14:textId="77777777" w:rsidR="006B1B1D" w:rsidRDefault="00064EB5" w:rsidP="006B1B1D">
            <w:pPr>
              <w:pStyle w:val="a1"/>
              <w:shd w:val="clear" w:color="auto" w:fill="FFFF99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 xml:space="preserve">            </w:t>
            </w:r>
            <w:r w:rsidRPr="00064EB5">
              <w:rPr>
                <w:rFonts w:hAnsi="굴림체" w:hint="eastAsia"/>
                <w:color w:val="660E7A"/>
                <w:sz w:val="18"/>
                <w:szCs w:val="18"/>
              </w:rPr>
              <w:t>android</w:t>
            </w:r>
            <w:r w:rsidRPr="00064EB5">
              <w:rPr>
                <w:rFonts w:hAnsi="굴림체" w:hint="eastAsia"/>
                <w:color w:val="0000FF"/>
                <w:sz w:val="18"/>
                <w:szCs w:val="18"/>
              </w:rPr>
              <w:t>:label=</w:t>
            </w:r>
            <w:r w:rsidRPr="00064EB5">
              <w:rPr>
                <w:rFonts w:hAnsi="굴림체" w:hint="eastAsia"/>
                <w:color w:val="008000"/>
                <w:sz w:val="18"/>
                <w:szCs w:val="18"/>
              </w:rPr>
              <w:t xml:space="preserve">"@string/action_buttons"  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/&gt;</w:t>
            </w:r>
          </w:p>
          <w:p w14:paraId="35955AA1" w14:textId="77777777" w:rsidR="006B1B1D" w:rsidRDefault="00064EB5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 xml:space="preserve">    &lt;/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>application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&gt;</w:t>
            </w:r>
          </w:p>
          <w:p w14:paraId="6F62AF4F" w14:textId="77777777" w:rsidR="006B1B1D" w:rsidRDefault="006B1B1D" w:rsidP="00064EB5">
            <w:pPr>
              <w:pStyle w:val="a1"/>
              <w:rPr>
                <w:rFonts w:hAnsi="굴림체" w:hint="eastAsia"/>
                <w:color w:val="000000"/>
                <w:sz w:val="18"/>
                <w:szCs w:val="18"/>
              </w:rPr>
            </w:pPr>
          </w:p>
          <w:p w14:paraId="5FF60A82" w14:textId="3DC2A5E2" w:rsidR="00064EB5" w:rsidRPr="00064EB5" w:rsidRDefault="00064EB5" w:rsidP="00064EB5">
            <w:pPr>
              <w:pStyle w:val="a1"/>
              <w:rPr>
                <w:rFonts w:hAnsi="굴림체"/>
                <w:color w:val="000000"/>
                <w:sz w:val="18"/>
                <w:szCs w:val="18"/>
              </w:rPr>
            </w:pP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&lt;/</w:t>
            </w:r>
            <w:r w:rsidRPr="00064EB5">
              <w:rPr>
                <w:rFonts w:hAnsi="굴림체" w:hint="eastAsia"/>
                <w:color w:val="000080"/>
                <w:sz w:val="18"/>
                <w:szCs w:val="18"/>
              </w:rPr>
              <w:t>manifest</w:t>
            </w:r>
            <w:r w:rsidRPr="00064EB5">
              <w:rPr>
                <w:rFonts w:hAnsi="굴림체" w:hint="eastAsia"/>
                <w:color w:val="000000"/>
                <w:sz w:val="18"/>
                <w:szCs w:val="18"/>
              </w:rPr>
              <w:t>&gt;</w:t>
            </w:r>
          </w:p>
          <w:p w14:paraId="6151E2CF" w14:textId="77777777" w:rsidR="00064EB5" w:rsidRPr="00064EB5" w:rsidRDefault="00064EB5" w:rsidP="00064EB5">
            <w:pPr>
              <w:pStyle w:val="a1"/>
            </w:pPr>
          </w:p>
        </w:tc>
      </w:tr>
    </w:tbl>
    <w:p w14:paraId="5D5CCE24" w14:textId="77777777" w:rsidR="00064EB5" w:rsidRPr="00064EB5" w:rsidRDefault="00064EB5" w:rsidP="00064EB5">
      <w:pPr>
        <w:rPr>
          <w:rFonts w:hint="eastAsia"/>
        </w:rPr>
      </w:pPr>
    </w:p>
    <w:p w14:paraId="2BFF9644" w14:textId="7C958194" w:rsidR="006B1B1D" w:rsidRDefault="006B1B1D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1C586ECB" w14:textId="060E6854" w:rsidR="00A2459C" w:rsidRDefault="004F2DBB" w:rsidP="005D1A8A">
      <w:pPr>
        <w:pStyle w:val="Heading2"/>
      </w:pPr>
      <w:bookmarkStart w:id="16" w:name="_Toc491880366"/>
      <w:r>
        <w:rPr>
          <w:rFonts w:hint="eastAsia"/>
        </w:rPr>
        <w:lastRenderedPageBreak/>
        <w:t>결과 소스코드</w:t>
      </w:r>
      <w:bookmarkEnd w:id="16"/>
    </w:p>
    <w:p w14:paraId="71C51AD5" w14:textId="77777777" w:rsidR="006352B4" w:rsidRPr="006352B4" w:rsidRDefault="006352B4" w:rsidP="006352B4"/>
    <w:p w14:paraId="16977AD1" w14:textId="41753523" w:rsidR="004F2DBB" w:rsidRDefault="004F2DBB" w:rsidP="004F2DBB">
      <w:r>
        <w:t>E</w:t>
      </w:r>
      <w:r>
        <w:rPr>
          <w:rFonts w:hint="eastAsia"/>
        </w:rPr>
        <w:t>02</w:t>
      </w:r>
      <w:r>
        <w:t>Views_</w:t>
      </w:r>
      <w:r w:rsidR="00064EB5">
        <w:rPr>
          <w:rFonts w:hint="eastAsia"/>
        </w:rPr>
        <w:t>src</w:t>
      </w:r>
      <w:r>
        <w:t>3.zip</w:t>
      </w:r>
    </w:p>
    <w:p w14:paraId="66CD3AFF" w14:textId="4B27E376" w:rsidR="004F2DBB" w:rsidRDefault="004F2DBB" w:rsidP="004F2DBB"/>
    <w:p w14:paraId="1B0CF473" w14:textId="326EE083" w:rsidR="00997CFE" w:rsidRDefault="006B1B1D" w:rsidP="00997CFE">
      <w:r>
        <w:rPr>
          <w:noProof/>
        </w:rPr>
        <w:drawing>
          <wp:inline distT="0" distB="0" distL="0" distR="0" wp14:anchorId="5B917CF7" wp14:editId="0853A370">
            <wp:extent cx="2950531" cy="5219700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54180" cy="522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2A7BDFB" wp14:editId="18DEBE85">
            <wp:extent cx="2939762" cy="52006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45345" cy="521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A9CE" w14:textId="77777777" w:rsidR="00997CFE" w:rsidRDefault="00997CFE" w:rsidP="00997CFE"/>
    <w:p w14:paraId="43212F5C" w14:textId="75A7701C" w:rsidR="00997CFE" w:rsidRDefault="00997CFE" w:rsidP="00997CFE">
      <w:r>
        <w:t xml:space="preserve">MainActivity </w:t>
      </w:r>
      <w:r>
        <w:rPr>
          <w:rFonts w:hint="eastAsia"/>
        </w:rPr>
        <w:t>화면에서</w:t>
      </w:r>
      <w:r w:rsidR="006B1B1D">
        <w:rPr>
          <w:rFonts w:hint="eastAsia"/>
        </w:rPr>
        <w:t xml:space="preserve"> </w:t>
      </w:r>
      <w:r w:rsidR="006B1B1D">
        <w:t xml:space="preserve"> </w:t>
      </w:r>
      <w:r w:rsidR="006B1B1D">
        <w:rPr>
          <w:noProof/>
        </w:rPr>
        <w:drawing>
          <wp:inline distT="0" distB="0" distL="0" distR="0" wp14:anchorId="71231E8F" wp14:editId="6B5847B6">
            <wp:extent cx="36830" cy="124460"/>
            <wp:effectExtent l="0" t="0" r="1270" b="88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1B1D">
        <w:t xml:space="preserve"> </w:t>
      </w:r>
      <w:r w:rsidR="006B1B1D">
        <w:rPr>
          <w:rFonts w:hint="eastAsia"/>
        </w:rPr>
        <w:t>아이콘을</w:t>
      </w:r>
      <w:r>
        <w:rPr>
          <w:rFonts w:hint="eastAsia"/>
        </w:rPr>
        <w:t xml:space="preserve"> </w:t>
      </w:r>
      <w:r w:rsidR="006B1B1D">
        <w:rPr>
          <w:rFonts w:hint="eastAsia"/>
        </w:rPr>
        <w:t>누르면</w:t>
      </w:r>
      <w:r>
        <w:rPr>
          <w:rFonts w:hint="eastAsia"/>
        </w:rPr>
        <w:t xml:space="preserve"> 메뉴가 보인다.</w:t>
      </w:r>
    </w:p>
    <w:p w14:paraId="3384D44A" w14:textId="72BD7F9C" w:rsidR="006B1B1D" w:rsidRDefault="006B1B1D" w:rsidP="00997CFE"/>
    <w:p w14:paraId="6AD586A5" w14:textId="77777777" w:rsidR="006B1B1D" w:rsidRDefault="006B1B1D" w:rsidP="00997CFE"/>
    <w:p w14:paraId="544E0CF8" w14:textId="77777777" w:rsidR="004F2DBB" w:rsidRPr="004F2DBB" w:rsidRDefault="004F2DBB" w:rsidP="004F2DBB"/>
    <w:sectPr w:rsidR="004F2DBB" w:rsidRPr="004F2DBB" w:rsidSect="00B12C18">
      <w:footerReference w:type="default" r:id="rId28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D95FA1" w14:textId="77777777" w:rsidR="00F000A3" w:rsidRDefault="00F000A3" w:rsidP="00B12C18">
      <w:r>
        <w:separator/>
      </w:r>
    </w:p>
  </w:endnote>
  <w:endnote w:type="continuationSeparator" w:id="0">
    <w:p w14:paraId="15442538" w14:textId="77777777" w:rsidR="00F000A3" w:rsidRDefault="00F000A3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FB45AA" w14:textId="56BCF037" w:rsidR="00B86CEA" w:rsidRPr="00B12C18" w:rsidRDefault="00B86CEA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6B1B1D">
      <w:rPr>
        <w:noProof/>
        <w:color w:val="A6A6A6" w:themeColor="background1" w:themeShade="A6"/>
      </w:rPr>
      <w:t>9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6B1B1D">
      <w:rPr>
        <w:noProof/>
        <w:color w:val="A6A6A6" w:themeColor="background1" w:themeShade="A6"/>
      </w:rPr>
      <w:t>16</w:t>
    </w:r>
    <w:r w:rsidRPr="00B12C18">
      <w:rPr>
        <w:color w:val="A6A6A6" w:themeColor="background1" w:themeShade="A6"/>
      </w:rPr>
      <w:fldChar w:fldCharType="end"/>
    </w:r>
  </w:p>
  <w:p w14:paraId="6EAC50AA" w14:textId="77777777" w:rsidR="00B86CEA" w:rsidRDefault="00B86C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C98FBF" w14:textId="77777777" w:rsidR="00F000A3" w:rsidRDefault="00F000A3" w:rsidP="00B12C18">
      <w:r>
        <w:separator/>
      </w:r>
    </w:p>
  </w:footnote>
  <w:footnote w:type="continuationSeparator" w:id="0">
    <w:p w14:paraId="012A852F" w14:textId="77777777" w:rsidR="00F000A3" w:rsidRDefault="00F000A3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6126C3"/>
    <w:multiLevelType w:val="multilevel"/>
    <w:tmpl w:val="4720E934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72C"/>
    <w:rsid w:val="00064EB5"/>
    <w:rsid w:val="00087F55"/>
    <w:rsid w:val="00090C7F"/>
    <w:rsid w:val="000A7474"/>
    <w:rsid w:val="000F25E2"/>
    <w:rsid w:val="002161B8"/>
    <w:rsid w:val="00234488"/>
    <w:rsid w:val="0026244A"/>
    <w:rsid w:val="002670C4"/>
    <w:rsid w:val="002B099B"/>
    <w:rsid w:val="002B3CA2"/>
    <w:rsid w:val="002F238A"/>
    <w:rsid w:val="00311097"/>
    <w:rsid w:val="003363FD"/>
    <w:rsid w:val="00344C8E"/>
    <w:rsid w:val="00383E25"/>
    <w:rsid w:val="00385320"/>
    <w:rsid w:val="003A1493"/>
    <w:rsid w:val="003C0DA0"/>
    <w:rsid w:val="00431EC0"/>
    <w:rsid w:val="004967FE"/>
    <w:rsid w:val="004F2DBB"/>
    <w:rsid w:val="00530E33"/>
    <w:rsid w:val="00556D77"/>
    <w:rsid w:val="005D1A8A"/>
    <w:rsid w:val="005E2E4F"/>
    <w:rsid w:val="006352B4"/>
    <w:rsid w:val="006B1B1D"/>
    <w:rsid w:val="007238C5"/>
    <w:rsid w:val="00730122"/>
    <w:rsid w:val="007768FE"/>
    <w:rsid w:val="007C7FE9"/>
    <w:rsid w:val="007D1CF7"/>
    <w:rsid w:val="00844883"/>
    <w:rsid w:val="0086525D"/>
    <w:rsid w:val="00884A3C"/>
    <w:rsid w:val="008D672C"/>
    <w:rsid w:val="00905752"/>
    <w:rsid w:val="00923896"/>
    <w:rsid w:val="00934C62"/>
    <w:rsid w:val="009879A8"/>
    <w:rsid w:val="00997CFE"/>
    <w:rsid w:val="009A30A4"/>
    <w:rsid w:val="009C38F3"/>
    <w:rsid w:val="00A166C1"/>
    <w:rsid w:val="00A22275"/>
    <w:rsid w:val="00A2459C"/>
    <w:rsid w:val="00AA255A"/>
    <w:rsid w:val="00AC2AE0"/>
    <w:rsid w:val="00B12C18"/>
    <w:rsid w:val="00B16E53"/>
    <w:rsid w:val="00B230FF"/>
    <w:rsid w:val="00B739C4"/>
    <w:rsid w:val="00B86CEA"/>
    <w:rsid w:val="00BE3078"/>
    <w:rsid w:val="00C129C2"/>
    <w:rsid w:val="00C352DD"/>
    <w:rsid w:val="00C46127"/>
    <w:rsid w:val="00C67263"/>
    <w:rsid w:val="00C746CB"/>
    <w:rsid w:val="00C8170D"/>
    <w:rsid w:val="00C8661F"/>
    <w:rsid w:val="00D866F9"/>
    <w:rsid w:val="00DA044B"/>
    <w:rsid w:val="00DE568F"/>
    <w:rsid w:val="00E12FB0"/>
    <w:rsid w:val="00E22635"/>
    <w:rsid w:val="00E332CB"/>
    <w:rsid w:val="00E422CC"/>
    <w:rsid w:val="00E50655"/>
    <w:rsid w:val="00E6096B"/>
    <w:rsid w:val="00E9212F"/>
    <w:rsid w:val="00ED3A45"/>
    <w:rsid w:val="00F000A3"/>
    <w:rsid w:val="00F35719"/>
    <w:rsid w:val="00F579D5"/>
    <w:rsid w:val="00FB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C369B"/>
  <w15:chartTrackingRefBased/>
  <w15:docId w15:val="{0E50F600-9F80-47AA-BC50-6F42A5F0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1CF7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0A4"/>
    <w:pPr>
      <w:keepNext/>
      <w:numPr>
        <w:numId w:val="5"/>
      </w:numPr>
      <w:outlineLvl w:val="0"/>
    </w:pPr>
    <w:rPr>
      <w:rFonts w:ascii="굴림" w:eastAsia="굴림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0A4"/>
    <w:pPr>
      <w:keepNext/>
      <w:numPr>
        <w:ilvl w:val="1"/>
        <w:numId w:val="1"/>
      </w:numPr>
      <w:outlineLvl w:val="1"/>
    </w:pPr>
    <w:rPr>
      <w:rFonts w:ascii="굴림" w:eastAsia="굴림"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A30A4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0A4"/>
    <w:rPr>
      <w:rFonts w:ascii="굴림" w:eastAsia="굴림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30A4"/>
    <w:rPr>
      <w:rFonts w:ascii="굴림" w:eastAsia="굴림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30A4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D672C"/>
  </w:style>
  <w:style w:type="character" w:customStyle="1" w:styleId="DateChar">
    <w:name w:val="Date Char"/>
    <w:basedOn w:val="DefaultParagraphFont"/>
    <w:link w:val="Date"/>
    <w:uiPriority w:val="99"/>
    <w:semiHidden/>
    <w:rsid w:val="008D672C"/>
    <w:rPr>
      <w:rFonts w:ascii="굴림체" w:eastAsia="굴림체"/>
    </w:rPr>
  </w:style>
  <w:style w:type="table" w:styleId="TableGrid">
    <w:name w:val="Table Grid"/>
    <w:basedOn w:val="TableNormal"/>
    <w:uiPriority w:val="59"/>
    <w:rsid w:val="003A1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코드표"/>
    <w:basedOn w:val="Normal"/>
    <w:link w:val="Char1"/>
    <w:qFormat/>
    <w:rsid w:val="009C38F3"/>
    <w:pPr>
      <w:wordWrap/>
      <w:adjustRightInd w:val="0"/>
      <w:spacing w:line="220" w:lineRule="exac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9C38F3"/>
    <w:rPr>
      <w:rFonts w:ascii="굴림체" w:eastAsia="굴림체" w:cs="굴림체"/>
      <w:bCs/>
      <w:kern w:val="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38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</w:pPr>
    <w:rPr>
      <w:rFonts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38F3"/>
    <w:rPr>
      <w:rFonts w:ascii="굴림체" w:eastAsia="굴림체" w:hAnsi="굴림체" w:cs="굴림체"/>
      <w:kern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F2DBB"/>
  </w:style>
  <w:style w:type="paragraph" w:styleId="TOC2">
    <w:name w:val="toc 2"/>
    <w:basedOn w:val="Normal"/>
    <w:next w:val="Normal"/>
    <w:autoRedefine/>
    <w:uiPriority w:val="39"/>
    <w:unhideWhenUsed/>
    <w:rsid w:val="004F2DBB"/>
    <w:pPr>
      <w:ind w:leftChars="200" w:left="425"/>
    </w:pPr>
  </w:style>
  <w:style w:type="character" w:styleId="Hyperlink">
    <w:name w:val="Hyperlink"/>
    <w:basedOn w:val="DefaultParagraphFont"/>
    <w:uiPriority w:val="99"/>
    <w:unhideWhenUsed/>
    <w:rsid w:val="004F2D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\DesktopLink\&#53596;&#54540;&#47551;1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86B74-EE1A-474B-AEF8-B64C0AD70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템플릿1.dotx</Template>
  <TotalTime>545</TotalTime>
  <Pages>1</Pages>
  <Words>1907</Words>
  <Characters>10872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Seungjin Lee</cp:lastModifiedBy>
  <cp:revision>38</cp:revision>
  <dcterms:created xsi:type="dcterms:W3CDTF">2016-09-09T06:30:00Z</dcterms:created>
  <dcterms:modified xsi:type="dcterms:W3CDTF">2017-08-30T09:17:00Z</dcterms:modified>
</cp:coreProperties>
</file>